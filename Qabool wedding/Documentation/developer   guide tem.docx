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14.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673CB" w14:textId="74521E41" w:rsidR="003D2B6B" w:rsidRDefault="003D2B6B">
      <w:pPr>
        <w:rPr>
          <w:kern w:val="28"/>
        </w:rPr>
      </w:pPr>
      <w:r>
        <w:rPr>
          <w:kern w:val="28"/>
        </w:rPr>
        <w:t>-––––</w:t>
      </w:r>
      <w:r w:rsidR="008B0CC4">
        <w:rPr>
          <w:kern w:val="28"/>
        </w:rPr>
        <w:softHyphen/>
      </w:r>
    </w:p>
    <w:sdt>
      <w:sdtPr>
        <w:rPr>
          <w:kern w:val="28"/>
        </w:rPr>
        <w:id w:val="-240795504"/>
        <w:docPartObj>
          <w:docPartGallery w:val="Cover Pages"/>
          <w:docPartUnique/>
        </w:docPartObj>
      </w:sdtPr>
      <w:sdtEndPr>
        <w:rPr>
          <w:kern w:val="0"/>
          <w:sz w:val="56"/>
        </w:rPr>
      </w:sdtEndPr>
      <w:sdtContent>
        <w:p w14:paraId="20078F8C" w14:textId="09D11886" w:rsidR="0073578F" w:rsidRDefault="0073578F">
          <w:pPr>
            <w:rPr>
              <w:kern w:val="28"/>
            </w:rPr>
          </w:pPr>
        </w:p>
        <w:p w14:paraId="012505D8" w14:textId="77777777" w:rsidR="00C02429" w:rsidRDefault="00D243E9">
          <w:pPr>
            <w:spacing w:line="276" w:lineRule="auto"/>
            <w:rPr>
              <w:sz w:val="56"/>
            </w:rPr>
          </w:pPr>
          <w:r>
            <w:rPr>
              <w:noProof/>
              <w:lang w:eastAsia="ja-JP"/>
            </w:rPr>
            <mc:AlternateContent>
              <mc:Choice Requires="wps">
                <w:drawing>
                  <wp:anchor distT="0" distB="0" distL="114300" distR="114300" simplePos="0" relativeHeight="251668480" behindDoc="0" locked="0" layoutInCell="1" allowOverlap="1" wp14:anchorId="0A049D15" wp14:editId="514F9700">
                    <wp:simplePos x="0" y="0"/>
                    <wp:positionH relativeFrom="margin">
                      <wp:align>left</wp:align>
                    </wp:positionH>
                    <mc:AlternateContent>
                      <mc:Choice Requires="wp14">
                        <wp:positionV relativeFrom="margin">
                          <wp14:pctPosVOffset>87000</wp14:pctPosVOffset>
                        </wp:positionV>
                      </mc:Choice>
                      <mc:Fallback>
                        <wp:positionV relativeFrom="page">
                          <wp:posOffset>8242935</wp:posOffset>
                        </wp:positionV>
                      </mc:Fallback>
                    </mc:AlternateContent>
                    <wp:extent cx="6016625" cy="1019175"/>
                    <wp:effectExtent l="0" t="0" r="0" b="9525"/>
                    <wp:wrapNone/>
                    <wp:docPr id="1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1019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5D90E" w14:textId="43FEB0A8" w:rsidR="00D243E9" w:rsidRDefault="00D243E9" w:rsidP="00D243E9">
                                <w:pPr>
                                  <w:ind w:left="720"/>
                                  <w:rPr>
                                    <w:rFonts w:ascii="Adobe Garamond Pro Bold" w:hAnsi="Adobe Garamond Pro Bold"/>
                                    <w:b/>
                                    <w:color w:val="A5421A" w:themeColor="accent5" w:themeShade="BF"/>
                                    <w:sz w:val="30"/>
                                    <w:szCs w:val="30"/>
                                  </w:rPr>
                                </w:pPr>
                                <w:r w:rsidRPr="00983ADD">
                                  <w:rPr>
                                    <w:rFonts w:ascii="Adobe Garamond Pro Bold" w:hAnsi="Adobe Garamond Pro Bold"/>
                                    <w:b/>
                                    <w:color w:val="002060"/>
                                    <w:sz w:val="30"/>
                                    <w:szCs w:val="30"/>
                                  </w:rPr>
                                  <w:t xml:space="preserve">Aptech Computer Learning Center </w:t>
                                </w:r>
                                <w:r w:rsidRPr="00983ADD">
                                  <w:rPr>
                                    <w:rFonts w:ascii="Adobe Garamond Pro Bold" w:hAnsi="Adobe Garamond Pro Bold"/>
                                    <w:b/>
                                    <w:color w:val="A5421A" w:themeColor="accent5" w:themeShade="BF"/>
                                    <w:sz w:val="30"/>
                                    <w:szCs w:val="30"/>
                                  </w:rPr>
                                  <w:t>D - 4 Block H Nort</w:t>
                                </w:r>
                                <w:r w:rsidR="00FB6CAA">
                                  <w:rPr>
                                    <w:rFonts w:ascii="Adobe Garamond Pro Bold" w:hAnsi="Adobe Garamond Pro Bold"/>
                                    <w:b/>
                                    <w:color w:val="A5421A" w:themeColor="accent5" w:themeShade="BF"/>
                                    <w:sz w:val="30"/>
                                    <w:szCs w:val="30"/>
                                  </w:rPr>
                                  <w:t xml:space="preserve">h </w:t>
                                </w:r>
                                <w:bookmarkStart w:id="0" w:name="_GoBack"/>
                                <w:bookmarkEnd w:id="0"/>
                                <w:r w:rsidRPr="00983ADD">
                                  <w:rPr>
                                    <w:rFonts w:ascii="Adobe Garamond Pro Bold" w:hAnsi="Adobe Garamond Pro Bold"/>
                                    <w:b/>
                                    <w:color w:val="A5421A" w:themeColor="accent5" w:themeShade="BF"/>
                                    <w:sz w:val="30"/>
                                    <w:szCs w:val="30"/>
                                  </w:rPr>
                                  <w:t xml:space="preserve">Nazimabad Town, Karachi, Karachi City, Sindh 74700 </w:t>
                                </w:r>
                                <w:r w:rsidRPr="00983ADD">
                                  <w:rPr>
                                    <w:rFonts w:ascii="Adobe Garamond Pro Bold" w:hAnsi="Adobe Garamond Pro Bold"/>
                                    <w:b/>
                                    <w:color w:val="002060"/>
                                    <w:sz w:val="30"/>
                                    <w:szCs w:val="30"/>
                                  </w:rPr>
                                  <w:t xml:space="preserve">Call: </w:t>
                                </w:r>
                                <w:r w:rsidRPr="00983ADD">
                                  <w:rPr>
                                    <w:rFonts w:ascii="Adobe Garamond Pro Bold" w:hAnsi="Adobe Garamond Pro Bold"/>
                                    <w:b/>
                                    <w:color w:val="A5421A" w:themeColor="accent5" w:themeShade="BF"/>
                                    <w:sz w:val="30"/>
                                    <w:szCs w:val="30"/>
                                  </w:rPr>
                                  <w:t>+922136620102</w:t>
                                </w:r>
                              </w:p>
                              <w:p w14:paraId="5D37667A" w14:textId="77777777" w:rsidR="00D243E9" w:rsidRPr="00742AF6" w:rsidRDefault="00D243E9" w:rsidP="00D243E9">
                                <w:pPr>
                                  <w:ind w:firstLine="720"/>
                                  <w:jc w:val="center"/>
                                  <w:rPr>
                                    <w:sz w:val="30"/>
                                    <w:szCs w:val="30"/>
                                  </w:rPr>
                                </w:pPr>
                                <w:r w:rsidRPr="00983ADD">
                                  <w:rPr>
                                    <w:rFonts w:ascii="Adobe Garamond Pro Bold" w:hAnsi="Adobe Garamond Pro Bold"/>
                                    <w:b/>
                                    <w:color w:val="002060"/>
                                    <w:sz w:val="30"/>
                                    <w:szCs w:val="30"/>
                                  </w:rPr>
                                  <w:t>Email</w:t>
                                </w:r>
                                <w:r w:rsidRPr="00983ADD">
                                  <w:rPr>
                                    <w:rFonts w:ascii="Adobe Garamond Pro Bold" w:hAnsi="Adobe Garamond Pro Bold"/>
                                    <w:color w:val="002060"/>
                                    <w:sz w:val="30"/>
                                    <w:szCs w:val="30"/>
                                  </w:rPr>
                                  <w:t xml:space="preserve"> </w:t>
                                </w:r>
                                <w:hyperlink r:id="rId7" w:history="1">
                                  <w:r w:rsidRPr="00983ADD">
                                    <w:rPr>
                                      <w:rStyle w:val="Hyperlink"/>
                                      <w:rFonts w:ascii="Adobe Garamond Pro Bold" w:hAnsi="Adobe Garamond Pro Bold"/>
                                      <w:sz w:val="30"/>
                                      <w:szCs w:val="30"/>
                                    </w:rPr>
                                    <w:t>https://aptech-education.com.pk/locateus.html?cid=2086</w:t>
                                  </w:r>
                                </w:hyperlink>
                              </w:p>
                              <w:p w14:paraId="4083F5C6" w14:textId="77777777" w:rsidR="00D243E9" w:rsidRDefault="00D243E9" w:rsidP="00D243E9">
                                <w:pPr>
                                  <w:ind w:left="720"/>
                                  <w:rPr>
                                    <w:sz w:val="30"/>
                                    <w:szCs w:val="30"/>
                                  </w:rPr>
                                </w:pPr>
                              </w:p>
                              <w:p w14:paraId="0655F6A1" w14:textId="7A1F744E" w:rsidR="0073578F" w:rsidRDefault="0073578F"/>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type w14:anchorId="0A049D15" id="_x0000_t202" coordsize="21600,21600" o:spt="202" path="m,l,21600r21600,l21600,xe">
                    <v:stroke joinstyle="miter"/>
                    <v:path gradientshapeok="t" o:connecttype="rect"/>
                  </v:shapetype>
                  <v:shape id="Text Box 24" o:spid="_x0000_s1026" type="#_x0000_t202" style="position:absolute;margin-left:0;margin-top:0;width:473.75pt;height:80.25pt;z-index:251668480;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" filled="f" stroked="f">
                    <v:textbox>
                      <w:txbxContent>
                        <w:p w14:paraId="4965D90E" w14:textId="43FEB0A8" w:rsidR="00D243E9" w:rsidRDefault="00D243E9" w:rsidP="00D243E9">
                          <w:pPr>
                            <w:ind w:left="720"/>
                            <w:rPr>
                              <w:rFonts w:ascii="Adobe Garamond Pro Bold" w:hAnsi="Adobe Garamond Pro Bold"/>
                              <w:b/>
                              <w:color w:val="A5421A" w:themeColor="accent5" w:themeShade="BF"/>
                              <w:sz w:val="30"/>
                              <w:szCs w:val="30"/>
                            </w:rPr>
                          </w:pPr>
                          <w:r w:rsidRPr="00983ADD">
                            <w:rPr>
                              <w:rFonts w:ascii="Adobe Garamond Pro Bold" w:hAnsi="Adobe Garamond Pro Bold"/>
                              <w:b/>
                              <w:color w:val="002060"/>
                              <w:sz w:val="30"/>
                              <w:szCs w:val="30"/>
                            </w:rPr>
                            <w:t xml:space="preserve">Aptech Computer Learning Center </w:t>
                          </w:r>
                          <w:r w:rsidRPr="00983ADD">
                            <w:rPr>
                              <w:rFonts w:ascii="Adobe Garamond Pro Bold" w:hAnsi="Adobe Garamond Pro Bold"/>
                              <w:b/>
                              <w:color w:val="A5421A" w:themeColor="accent5" w:themeShade="BF"/>
                              <w:sz w:val="30"/>
                              <w:szCs w:val="30"/>
                            </w:rPr>
                            <w:t>D - 4 Block H Nort</w:t>
                          </w:r>
                          <w:r w:rsidR="00FB6CAA">
                            <w:rPr>
                              <w:rFonts w:ascii="Adobe Garamond Pro Bold" w:hAnsi="Adobe Garamond Pro Bold"/>
                              <w:b/>
                              <w:color w:val="A5421A" w:themeColor="accent5" w:themeShade="BF"/>
                              <w:sz w:val="30"/>
                              <w:szCs w:val="30"/>
                            </w:rPr>
                            <w:t xml:space="preserve">h </w:t>
                          </w:r>
                          <w:bookmarkStart w:id="1" w:name="_GoBack"/>
                          <w:bookmarkEnd w:id="1"/>
                          <w:r w:rsidRPr="00983ADD">
                            <w:rPr>
                              <w:rFonts w:ascii="Adobe Garamond Pro Bold" w:hAnsi="Adobe Garamond Pro Bold"/>
                              <w:b/>
                              <w:color w:val="A5421A" w:themeColor="accent5" w:themeShade="BF"/>
                              <w:sz w:val="30"/>
                              <w:szCs w:val="30"/>
                            </w:rPr>
                            <w:t xml:space="preserve">Nazimabad Town, Karachi, Karachi City, Sindh 74700 </w:t>
                          </w:r>
                          <w:r w:rsidRPr="00983ADD">
                            <w:rPr>
                              <w:rFonts w:ascii="Adobe Garamond Pro Bold" w:hAnsi="Adobe Garamond Pro Bold"/>
                              <w:b/>
                              <w:color w:val="002060"/>
                              <w:sz w:val="30"/>
                              <w:szCs w:val="30"/>
                            </w:rPr>
                            <w:t xml:space="preserve">Call: </w:t>
                          </w:r>
                          <w:r w:rsidRPr="00983ADD">
                            <w:rPr>
                              <w:rFonts w:ascii="Adobe Garamond Pro Bold" w:hAnsi="Adobe Garamond Pro Bold"/>
                              <w:b/>
                              <w:color w:val="A5421A" w:themeColor="accent5" w:themeShade="BF"/>
                              <w:sz w:val="30"/>
                              <w:szCs w:val="30"/>
                            </w:rPr>
                            <w:t>+922136620102</w:t>
                          </w:r>
                        </w:p>
                        <w:p w14:paraId="5D37667A" w14:textId="77777777" w:rsidR="00D243E9" w:rsidRPr="00742AF6" w:rsidRDefault="00D243E9" w:rsidP="00D243E9">
                          <w:pPr>
                            <w:ind w:firstLine="720"/>
                            <w:jc w:val="center"/>
                            <w:rPr>
                              <w:sz w:val="30"/>
                              <w:szCs w:val="30"/>
                            </w:rPr>
                          </w:pPr>
                          <w:r w:rsidRPr="00983ADD">
                            <w:rPr>
                              <w:rFonts w:ascii="Adobe Garamond Pro Bold" w:hAnsi="Adobe Garamond Pro Bold"/>
                              <w:b/>
                              <w:color w:val="002060"/>
                              <w:sz w:val="30"/>
                              <w:szCs w:val="30"/>
                            </w:rPr>
                            <w:t>Email</w:t>
                          </w:r>
                          <w:r w:rsidRPr="00983ADD">
                            <w:rPr>
                              <w:rFonts w:ascii="Adobe Garamond Pro Bold" w:hAnsi="Adobe Garamond Pro Bold"/>
                              <w:color w:val="002060"/>
                              <w:sz w:val="30"/>
                              <w:szCs w:val="30"/>
                            </w:rPr>
                            <w:t xml:space="preserve"> </w:t>
                          </w:r>
                          <w:hyperlink r:id="rId8" w:history="1">
                            <w:r w:rsidRPr="00983ADD">
                              <w:rPr>
                                <w:rStyle w:val="Hyperlink"/>
                                <w:rFonts w:ascii="Adobe Garamond Pro Bold" w:hAnsi="Adobe Garamond Pro Bold"/>
                                <w:sz w:val="30"/>
                                <w:szCs w:val="30"/>
                              </w:rPr>
                              <w:t>https://aptech-education.com.pk/locateus.html?cid=2086</w:t>
                            </w:r>
                          </w:hyperlink>
                        </w:p>
                        <w:p w14:paraId="4083F5C6" w14:textId="77777777" w:rsidR="00D243E9" w:rsidRDefault="00D243E9" w:rsidP="00D243E9">
                          <w:pPr>
                            <w:ind w:left="720"/>
                            <w:rPr>
                              <w:sz w:val="30"/>
                              <w:szCs w:val="30"/>
                            </w:rPr>
                          </w:pPr>
                        </w:p>
                        <w:p w14:paraId="0655F6A1" w14:textId="7A1F744E" w:rsidR="0073578F" w:rsidRDefault="0073578F"/>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74624" behindDoc="0" locked="0" layoutInCell="1" allowOverlap="1" wp14:anchorId="1A1FCAFB" wp14:editId="50BAB9B4">
                    <wp:simplePos x="0" y="0"/>
                    <wp:positionH relativeFrom="margin">
                      <wp:align>left</wp:align>
                    </wp:positionH>
                    <mc:AlternateContent>
                      <mc:Choice Requires="wp14">
                        <wp:positionV relativeFrom="margin">
                          <wp14:pctPosVOffset>80000</wp14:pctPosVOffset>
                        </wp:positionV>
                      </mc:Choice>
                      <mc:Fallback>
                        <wp:positionV relativeFrom="page">
                          <wp:posOffset>7635240</wp:posOffset>
                        </wp:positionV>
                      </mc:Fallback>
                    </mc:AlternateContent>
                    <wp:extent cx="6272530" cy="566420"/>
                    <wp:effectExtent l="0" t="0" r="0" b="0"/>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01C85" w14:textId="66DB9CC3" w:rsidR="0073578F" w:rsidRDefault="00FB6CAA">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D243E9">
                                      <w:t>[ the wedding planner  ]</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w14:anchorId="1A1FCAFB" id="Text Box 11" o:spid="_x0000_s1027" type="#_x0000_t202" style="position:absolute;margin-left:0;margin-top:0;width:493.9pt;height:44.6pt;z-index:251674624;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" filled="f" stroked="f">
                    <v:textbox>
                      <w:txbxContent>
                        <w:p w14:paraId="43A01C85" w14:textId="66DB9CC3" w:rsidR="0073578F" w:rsidRDefault="00FB6CAA">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D243E9">
                                <w:t>[ the wedding planner  ]</w:t>
                              </w:r>
                            </w:sdtContent>
                          </w:sdt>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73600" behindDoc="0" locked="0" layoutInCell="1" allowOverlap="1" wp14:anchorId="267302E9" wp14:editId="0E04AA9D">
                    <wp:simplePos x="0" y="0"/>
                    <mc:AlternateContent>
                      <mc:Choice Requires="wp14">
                        <wp:positionH relativeFrom="margin">
                          <wp14:pctPosHOffset>-3500</wp14:pctPosHOffset>
                        </wp:positionH>
                      </mc:Choice>
                      <mc:Fallback>
                        <wp:positionH relativeFrom="page">
                          <wp:posOffset>462280</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6720840" cy="6297930"/>
                    <wp:effectExtent l="0" t="0" r="3810" b="7620"/>
                    <wp:wrapNone/>
                    <wp:docPr id="2" name="Text Box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9"/>
                              <a:stretch>
                                <a:fillRect/>
                              </a:stretch>
                            </a:blipFill>
                            <a:ln w="6350">
                              <a:noFill/>
                            </a:ln>
                            <a:effectLst/>
                          </wps:spPr>
                          <wps:txbx>
                            <w:txbxContent>
                              <w:p w14:paraId="06763404" w14:textId="108615F6" w:rsidR="0073578F" w:rsidRDefault="00D243E9">
                                <w:pPr>
                                  <w:pStyle w:val="Header"/>
                                  <w:tabs>
                                    <w:tab w:val="left" w:pos="6765"/>
                                  </w:tabs>
                                  <w:rPr>
                                    <w:noProof/>
                                  </w:rPr>
                                </w:pPr>
                                <w:r>
                                  <w:rPr>
                                    <w:noProof/>
                                  </w:rPr>
                                  <w:drawing>
                                    <wp:inline distT="0" distB="0" distL="0" distR="0" wp14:anchorId="0305476D" wp14:editId="48E369E5">
                                      <wp:extent cx="6714490" cy="6280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6714490" cy="6280785"/>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w14:anchorId="267302E9" id="Text Box 2" o:spid="_x0000_s1028" type="#_x0000_t202" style="position:absolute;margin-left:0;margin-top:0;width:529.2pt;height:495.9pt;z-index:251673600;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" stroked="f" strokeweight=".5pt">
                    <v:fill r:id="rId11" o:title="" recolor="t" rotate="t" type="frame"/>
                    <v:textbox inset="0,0,0,0">
                      <w:txbxContent>
                        <w:p w14:paraId="06763404" w14:textId="108615F6" w:rsidR="0073578F" w:rsidRDefault="00D243E9">
                          <w:pPr>
                            <w:pStyle w:val="Header"/>
                            <w:tabs>
                              <w:tab w:val="left" w:pos="6765"/>
                            </w:tabs>
                            <w:rPr>
                              <w:noProof/>
                            </w:rPr>
                          </w:pPr>
                          <w:r>
                            <w:rPr>
                              <w:noProof/>
                            </w:rPr>
                            <w:drawing>
                              <wp:inline distT="0" distB="0" distL="0" distR="0" wp14:anchorId="0305476D" wp14:editId="48E369E5">
                                <wp:extent cx="6714490" cy="6280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6714490" cy="6280785"/>
                                        </a:xfrm>
                                        <a:prstGeom prst="rect">
                                          <a:avLst/>
                                        </a:prstGeom>
                                      </pic:spPr>
                                    </pic:pic>
                                  </a:graphicData>
                                </a:graphic>
                              </wp:inline>
                            </w:drawing>
                          </w:r>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69504" behindDoc="0" locked="0" layoutInCell="1" allowOverlap="1" wp14:anchorId="28B733F6" wp14:editId="17513E5C">
                    <wp:simplePos x="0" y="0"/>
                    <wp:positionH relativeFrom="margin">
                      <wp:align>left</wp:align>
                    </wp:positionH>
                    <mc:AlternateContent>
                      <mc:Choice Requires="wp14">
                        <wp:positionV relativeFrom="margin">
                          <wp14:pctPosVOffset>70000</wp14:pctPosVOffset>
                        </wp:positionV>
                      </mc:Choice>
                      <mc:Fallback>
                        <wp:positionV relativeFrom="page">
                          <wp:posOffset>6766560</wp:posOffset>
                        </wp:positionV>
                      </mc:Fallback>
                    </mc:AlternateContent>
                    <wp:extent cx="6016625" cy="886460"/>
                    <wp:effectExtent l="0" t="0" r="0" b="0"/>
                    <wp:wrapNone/>
                    <wp:docPr id="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58685" w14:textId="4804EBFB" w:rsidR="0073578F" w:rsidRDefault="00FB6CAA">
                                <w:pPr>
                                  <w:pStyle w:val="Title"/>
                                  <w:rPr>
                                    <w:sz w:val="56"/>
                                  </w:rPr>
                                </w:pPr>
                                <w:sdt>
                                  <w:sdtPr>
                                    <w:rPr>
                                      <w:sz w:val="56"/>
                                    </w:rPr>
                                    <w:alias w:val="Title"/>
                                    <w:id w:val="324249323"/>
                                    <w:showingPlcHdr/>
                                    <w:dataBinding w:prefixMappings="xmlns:ns0='http://schemas.openxmlformats.org/package/2006/metadata/core-properties' xmlns:ns1='http://purl.org/dc/elements/1.1/'" w:xpath="/ns0:coreProperties[1]/ns1:title[1]" w:storeItemID="{6C3C8BC8-F283-45AE-878A-BAB7291924A1}"/>
                                    <w:text/>
                                  </w:sdtPr>
                                  <w:sdtEndPr/>
                                  <w:sdtContent>
                                    <w:r w:rsidR="00C02429">
                                      <w:rPr>
                                        <w:sz w:val="56"/>
                                      </w:rPr>
                                      <w:t xml:space="preserve">     </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w14:anchorId="28B733F6" id="Text Box 26" o:spid="_x0000_s1029" type="#_x0000_t202" style="position:absolute;margin-left:0;margin-top:0;width:473.75pt;height:69.8pt;z-index:251669504;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" filled="f" stroked="f">
                    <v:textbox>
                      <w:txbxContent>
                        <w:p w14:paraId="09358685" w14:textId="4804EBFB" w:rsidR="0073578F" w:rsidRDefault="00FB6CAA">
                          <w:pPr>
                            <w:pStyle w:val="Title"/>
                            <w:rPr>
                              <w:sz w:val="56"/>
                            </w:rPr>
                          </w:pPr>
                          <w:sdt>
                            <w:sdtPr>
                              <w:rPr>
                                <w:sz w:val="56"/>
                              </w:rPr>
                              <w:alias w:val="Title"/>
                              <w:id w:val="324249323"/>
                              <w:showingPlcHdr/>
                              <w:dataBinding w:prefixMappings="xmlns:ns0='http://schemas.openxmlformats.org/package/2006/metadata/core-properties' xmlns:ns1='http://purl.org/dc/elements/1.1/'" w:xpath="/ns0:coreProperties[1]/ns1:title[1]" w:storeItemID="{6C3C8BC8-F283-45AE-878A-BAB7291924A1}"/>
                              <w:text/>
                            </w:sdtPr>
                            <w:sdtEndPr/>
                            <w:sdtContent>
                              <w:r w:rsidR="00C02429">
                                <w:rPr>
                                  <w:sz w:val="56"/>
                                </w:rPr>
                                <w:t xml:space="preserve">     </w:t>
                              </w:r>
                            </w:sdtContent>
                          </w:sdt>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72576" behindDoc="0" locked="0" layoutInCell="1" allowOverlap="1" wp14:anchorId="22D208AB" wp14:editId="6EA35944">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w16="http://schemas.microsoft.com/office/word/2018/wordml" xmlns:w16cex="http://schemas.microsoft.com/office/word/2018/wordml/cex">
                <w:pict>
                  <v:rect w14:anchorId="56A76A11" id="Rectangle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" fillcolor="#d1282e [3215]" stroked="f">
                    <w10:wrap anchorx="margin" anchory="margin"/>
                  </v:rect>
                </w:pict>
              </mc:Fallback>
            </mc:AlternateContent>
          </w:r>
          <w:r w:rsidR="001D6E3D">
            <w:rPr>
              <w:noProof/>
              <w:lang w:eastAsia="ja-JP"/>
            </w:rPr>
            <mc:AlternateContent>
              <mc:Choice Requires="wps">
                <w:drawing>
                  <wp:anchor distT="0" distB="0" distL="114300" distR="114300" simplePos="0" relativeHeight="251671552" behindDoc="0" locked="0" layoutInCell="1" allowOverlap="1" wp14:anchorId="0BA47B0B" wp14:editId="401119DB">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w16="http://schemas.microsoft.com/office/word/2018/wordml" xmlns:w16cex="http://schemas.microsoft.com/office/word/2018/wordml/cex">
                <w:pict>
                  <v:rect w14:anchorId="76AF058C" id="Rectangle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" fillcolor="black [3213]" stroked="f">
                    <w10:wrap anchorx="margin" anchory="margin"/>
                  </v:rect>
                </w:pict>
              </mc:Fallback>
            </mc:AlternateContent>
          </w:r>
          <w:r w:rsidR="001D6E3D">
            <w:rPr>
              <w:noProof/>
              <w:lang w:eastAsia="ja-JP"/>
            </w:rPr>
            <mc:AlternateContent>
              <mc:Choice Requires="wps">
                <w:drawing>
                  <wp:anchor distT="0" distB="0" distL="114300" distR="114300" simplePos="0" relativeHeight="251670528" behindDoc="0" locked="0" layoutInCell="1" allowOverlap="1" wp14:anchorId="6B19BD9F" wp14:editId="37531FBD">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w16="http://schemas.microsoft.com/office/word/2018/wordml" xmlns:w16cex="http://schemas.microsoft.com/office/word/2018/wordml/cex">
                <w:pict>
                  <v:rect w14:anchorId="110978F1" id="Rectangle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" filled="f" strokecolor="black [3213]">
                    <w10:wrap anchorx="margin" anchory="margin"/>
                  </v:rect>
                </w:pict>
              </mc:Fallback>
            </mc:AlternateContent>
          </w:r>
          <w:r w:rsidR="001D6E3D">
            <w:rPr>
              <w:sz w:val="56"/>
            </w:rPr>
            <w:br w:type="page"/>
          </w:r>
        </w:p>
      </w:sdtContent>
    </w:sdt>
    <w:p w14:paraId="213887B4" w14:textId="44BAF661" w:rsidR="00C02429" w:rsidRDefault="00E66F0C" w:rsidP="00C02429">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676672" behindDoc="0" locked="0" layoutInCell="1" allowOverlap="1" wp14:anchorId="5F682C62" wp14:editId="4D97BFA5">
                <wp:simplePos x="0" y="0"/>
                <wp:positionH relativeFrom="page">
                  <wp:posOffset>-38100</wp:posOffset>
                </wp:positionH>
                <wp:positionV relativeFrom="paragraph">
                  <wp:posOffset>-114935</wp:posOffset>
                </wp:positionV>
                <wp:extent cx="5295900" cy="1438275"/>
                <wp:effectExtent l="57150" t="76200" r="114300" b="104775"/>
                <wp:wrapNone/>
                <wp:docPr id="96"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D5E0026" id="Rectangle 96" o:spid="_x0000_s1026" style="position:absolute;margin-left:-3pt;margin-top:-9.05pt;width:417pt;height:113.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sUs6wwAAKB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BeusUs6wwAAKB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75648" behindDoc="0" locked="0" layoutInCell="1" allowOverlap="1" wp14:anchorId="4D71F8A7" wp14:editId="538AC3A0">
                <wp:simplePos x="0" y="0"/>
                <wp:positionH relativeFrom="column">
                  <wp:posOffset>-685800</wp:posOffset>
                </wp:positionH>
                <wp:positionV relativeFrom="paragraph">
                  <wp:posOffset>-676275</wp:posOffset>
                </wp:positionV>
                <wp:extent cx="7772400" cy="1590675"/>
                <wp:effectExtent l="57150" t="95250" r="95250" b="104775"/>
                <wp:wrapNone/>
                <wp:docPr id="28"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3DDD88C6" w14:textId="6F3CA32D" w:rsidR="00F541B1" w:rsidRDefault="00F541B1" w:rsidP="00F541B1">
                            <w:pPr>
                              <w:jc w:val="center"/>
                            </w:pPr>
                          </w:p>
                          <w:p w14:paraId="044CD509" w14:textId="77777777" w:rsidR="00F541B1" w:rsidRDefault="00F541B1" w:rsidP="00F541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F8A7" id="Rectangle 28" o:spid="_x0000_s1030" style="position:absolute;margin-left:-54pt;margin-top:-53.25pt;width:612pt;height:12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3DDD88C6" w14:textId="6F3CA32D" w:rsidR="00F541B1" w:rsidRDefault="00F541B1" w:rsidP="00F541B1">
                      <w:pPr>
                        <w:jc w:val="center"/>
                      </w:pPr>
                    </w:p>
                    <w:p w14:paraId="044CD509" w14:textId="77777777" w:rsidR="00F541B1" w:rsidRDefault="00F541B1" w:rsidP="00F541B1">
                      <w:pPr>
                        <w:jc w:val="center"/>
                      </w:pPr>
                    </w:p>
                  </w:txbxContent>
                </v:textbox>
              </v:shape>
            </w:pict>
          </mc:Fallback>
        </mc:AlternateContent>
      </w:r>
    </w:p>
    <w:p w14:paraId="43E2D242" w14:textId="77777777" w:rsidR="00E66F0C" w:rsidRDefault="00E66F0C" w:rsidP="00C02429">
      <w:pPr>
        <w:spacing w:line="276" w:lineRule="auto"/>
        <w:rPr>
          <w:rFonts w:asciiTheme="majorHAnsi" w:eastAsiaTheme="majorEastAsia" w:hAnsiTheme="majorHAnsi" w:cstheme="majorBidi"/>
          <w:caps/>
          <w:color w:val="000000" w:themeColor="text1"/>
          <w:spacing w:val="-20"/>
          <w:kern w:val="28"/>
          <w:sz w:val="56"/>
          <w:szCs w:val="52"/>
        </w:rPr>
      </w:pPr>
    </w:p>
    <w:p w14:paraId="42221429" w14:textId="77777777" w:rsidR="00E66F0C" w:rsidRDefault="00E66F0C" w:rsidP="00C02429">
      <w:pPr>
        <w:spacing w:line="276" w:lineRule="auto"/>
        <w:rPr>
          <w:rFonts w:asciiTheme="majorHAnsi" w:eastAsiaTheme="majorEastAsia" w:hAnsiTheme="majorHAnsi" w:cstheme="majorBidi"/>
          <w:caps/>
          <w:color w:val="000000" w:themeColor="text1"/>
          <w:spacing w:val="-20"/>
          <w:kern w:val="28"/>
          <w:sz w:val="56"/>
          <w:szCs w:val="52"/>
        </w:rPr>
      </w:pPr>
    </w:p>
    <w:p w14:paraId="420A11D6" w14:textId="77777777" w:rsidR="00E66F0C" w:rsidRDefault="00E66F0C" w:rsidP="00C02429">
      <w:pPr>
        <w:spacing w:line="276" w:lineRule="auto"/>
        <w:rPr>
          <w:rFonts w:asciiTheme="majorHAnsi" w:eastAsiaTheme="majorEastAsia" w:hAnsiTheme="majorHAnsi" w:cstheme="majorBidi"/>
          <w:caps/>
          <w:color w:val="000000" w:themeColor="text1"/>
          <w:spacing w:val="-20"/>
          <w:kern w:val="28"/>
          <w:sz w:val="56"/>
          <w:szCs w:val="52"/>
        </w:rPr>
      </w:pPr>
    </w:p>
    <w:p w14:paraId="6984E4B3" w14:textId="306C33C0" w:rsidR="00C02429" w:rsidRPr="00C02429" w:rsidRDefault="00C02429" w:rsidP="00C02429">
      <w:pPr>
        <w:spacing w:line="276" w:lineRule="auto"/>
        <w:rPr>
          <w:rFonts w:asciiTheme="majorHAnsi" w:eastAsiaTheme="majorEastAsia" w:hAnsiTheme="majorHAnsi" w:cstheme="majorBidi"/>
          <w:caps/>
          <w:color w:val="000000" w:themeColor="text1"/>
          <w:spacing w:val="-20"/>
          <w:kern w:val="28"/>
          <w:sz w:val="56"/>
          <w:szCs w:val="52"/>
        </w:rPr>
      </w:pPr>
      <w:bookmarkStart w:id="2" w:name="_Hlk66802150"/>
      <w:r>
        <w:rPr>
          <w:rFonts w:asciiTheme="majorHAnsi" w:eastAsiaTheme="majorEastAsia" w:hAnsiTheme="majorHAnsi" w:cstheme="majorBidi"/>
          <w:caps/>
          <w:color w:val="000000" w:themeColor="text1"/>
          <w:spacing w:val="-20"/>
          <w:kern w:val="28"/>
          <w:sz w:val="56"/>
          <w:szCs w:val="52"/>
        </w:rPr>
        <w:t>information:</w:t>
      </w:r>
    </w:p>
    <w:tbl>
      <w:tblPr>
        <w:tblStyle w:val="GridTable6Colorful-Accent4"/>
        <w:tblW w:w="0" w:type="auto"/>
        <w:tblLook w:val="04A0" w:firstRow="1" w:lastRow="0" w:firstColumn="1" w:lastColumn="0" w:noHBand="0" w:noVBand="1"/>
      </w:tblPr>
      <w:tblGrid>
        <w:gridCol w:w="2174"/>
        <w:gridCol w:w="1966"/>
        <w:gridCol w:w="1966"/>
        <w:gridCol w:w="1966"/>
        <w:gridCol w:w="1966"/>
      </w:tblGrid>
      <w:tr w:rsidR="00C02429" w14:paraId="031A2269" w14:textId="77777777" w:rsidTr="00C02429">
        <w:trPr>
          <w:cnfStyle w:val="100000000000" w:firstRow="1" w:lastRow="0" w:firstColumn="0" w:lastColumn="0" w:oddVBand="0" w:evenVBand="0" w:oddHBand="0"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2174" w:type="dxa"/>
          </w:tcPr>
          <w:p w14:paraId="57538F77" w14:textId="77777777" w:rsidR="00C02429" w:rsidRDefault="00C02429" w:rsidP="00C02429">
            <w:pPr>
              <w:spacing w:line="276" w:lineRule="auto"/>
              <w:jc w:val="center"/>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student</w:t>
            </w:r>
          </w:p>
          <w:p w14:paraId="0BE22A26" w14:textId="42B60C04" w:rsidR="00C02429" w:rsidRPr="00C02429" w:rsidRDefault="00C02429" w:rsidP="00C02429">
            <w:pPr>
              <w:spacing w:line="276" w:lineRule="auto"/>
              <w:jc w:val="center"/>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name</w:t>
            </w:r>
          </w:p>
        </w:tc>
        <w:tc>
          <w:tcPr>
            <w:tcW w:w="1966" w:type="dxa"/>
          </w:tcPr>
          <w:p w14:paraId="4FDD2F7A" w14:textId="77777777" w:rsid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hamza</w:t>
            </w:r>
          </w:p>
          <w:p w14:paraId="7E77B36A" w14:textId="13822280" w:rsidR="00C02429" w:rsidRP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rashid</w:t>
            </w:r>
          </w:p>
        </w:tc>
        <w:tc>
          <w:tcPr>
            <w:tcW w:w="1966" w:type="dxa"/>
          </w:tcPr>
          <w:p w14:paraId="41234677" w14:textId="77777777" w:rsid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sameer</w:t>
            </w:r>
          </w:p>
          <w:p w14:paraId="512AF1E0" w14:textId="52283BD3" w:rsidR="00C02429" w:rsidRP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shams</w:t>
            </w:r>
          </w:p>
        </w:tc>
        <w:tc>
          <w:tcPr>
            <w:tcW w:w="1966" w:type="dxa"/>
          </w:tcPr>
          <w:p w14:paraId="778E0EB0" w14:textId="5D400BA5" w:rsidR="00C02429" w:rsidRP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IRTIZA JAVED</w:t>
            </w:r>
          </w:p>
        </w:tc>
        <w:tc>
          <w:tcPr>
            <w:tcW w:w="1966" w:type="dxa"/>
          </w:tcPr>
          <w:p w14:paraId="2BA281B4" w14:textId="77777777" w:rsid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AHTISHAM</w:t>
            </w:r>
          </w:p>
          <w:p w14:paraId="1FD680DB" w14:textId="7712E9DC" w:rsidR="00C02429" w:rsidRPr="00C02429" w:rsidRDefault="00C02429">
            <w:pPr>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p>
        </w:tc>
      </w:tr>
      <w:tr w:rsidR="00C02429" w14:paraId="536C40EC" w14:textId="77777777" w:rsidTr="00C02429">
        <w:trPr>
          <w:cnfStyle w:val="000000100000" w:firstRow="0" w:lastRow="0" w:firstColumn="0" w:lastColumn="0" w:oddVBand="0" w:evenVBand="0" w:oddHBand="1"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2174" w:type="dxa"/>
          </w:tcPr>
          <w:p w14:paraId="3C693557" w14:textId="08ED0660" w:rsidR="00C02429" w:rsidRDefault="00C02429">
            <w:pPr>
              <w:spacing w:line="276" w:lineRule="auto"/>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ENROLLMENT</w:t>
            </w:r>
          </w:p>
          <w:p w14:paraId="1CA6C940" w14:textId="7301036B" w:rsidR="00C02429" w:rsidRPr="00C02429" w:rsidRDefault="00C02429">
            <w:pPr>
              <w:spacing w:line="276" w:lineRule="auto"/>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NO</w:t>
            </w:r>
          </w:p>
        </w:tc>
        <w:tc>
          <w:tcPr>
            <w:tcW w:w="1966" w:type="dxa"/>
          </w:tcPr>
          <w:p w14:paraId="45834B15" w14:textId="48154B8B" w:rsidR="00C02429" w:rsidRPr="00C02429" w:rsidRDefault="00C024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1279909</w:t>
            </w:r>
          </w:p>
        </w:tc>
        <w:tc>
          <w:tcPr>
            <w:tcW w:w="1966" w:type="dxa"/>
          </w:tcPr>
          <w:p w14:paraId="58E44343" w14:textId="0872AFE7" w:rsidR="00C02429" w:rsidRPr="00C02429" w:rsidRDefault="00C024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8"/>
              </w:rPr>
            </w:pPr>
            <w:r>
              <w:rPr>
                <w:rFonts w:asciiTheme="majorHAnsi" w:eastAsiaTheme="majorEastAsia" w:hAnsiTheme="majorHAnsi" w:cstheme="majorBidi"/>
                <w:caps/>
                <w:color w:val="000000" w:themeColor="text1"/>
                <w:spacing w:val="-20"/>
                <w:kern w:val="28"/>
                <w:sz w:val="28"/>
                <w:szCs w:val="28"/>
              </w:rPr>
              <w:t>1278932</w:t>
            </w:r>
          </w:p>
        </w:tc>
        <w:tc>
          <w:tcPr>
            <w:tcW w:w="1966" w:type="dxa"/>
          </w:tcPr>
          <w:p w14:paraId="47F54AFD" w14:textId="1E4DD4C9" w:rsidR="00C02429" w:rsidRPr="00C02429" w:rsidRDefault="00C024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1279913</w:t>
            </w:r>
          </w:p>
        </w:tc>
        <w:tc>
          <w:tcPr>
            <w:tcW w:w="1966" w:type="dxa"/>
          </w:tcPr>
          <w:p w14:paraId="284AAA19" w14:textId="472E2CB9" w:rsidR="00C02429" w:rsidRPr="00C02429" w:rsidRDefault="00C024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1283660</w:t>
            </w:r>
          </w:p>
        </w:tc>
      </w:tr>
      <w:tr w:rsidR="00C02429" w14:paraId="595BD41A" w14:textId="77777777" w:rsidTr="00C02429">
        <w:trPr>
          <w:trHeight w:val="1268"/>
        </w:trPr>
        <w:tc>
          <w:tcPr>
            <w:cnfStyle w:val="001000000000" w:firstRow="0" w:lastRow="0" w:firstColumn="1" w:lastColumn="0" w:oddVBand="0" w:evenVBand="0" w:oddHBand="0" w:evenHBand="0" w:firstRowFirstColumn="0" w:firstRowLastColumn="0" w:lastRowFirstColumn="0" w:lastRowLastColumn="0"/>
            <w:tcW w:w="2174" w:type="dxa"/>
          </w:tcPr>
          <w:p w14:paraId="104CE758" w14:textId="77777777" w:rsidR="00C02429" w:rsidRDefault="00C02429">
            <w:pPr>
              <w:spacing w:line="276" w:lineRule="auto"/>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FACULTY</w:t>
            </w:r>
          </w:p>
          <w:p w14:paraId="7B036E47" w14:textId="52BBB8CD" w:rsidR="00C02429" w:rsidRPr="00C02429" w:rsidRDefault="00C02429">
            <w:pPr>
              <w:spacing w:line="276" w:lineRule="auto"/>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NAME</w:t>
            </w:r>
          </w:p>
        </w:tc>
        <w:tc>
          <w:tcPr>
            <w:tcW w:w="7864" w:type="dxa"/>
            <w:gridSpan w:val="4"/>
          </w:tcPr>
          <w:p w14:paraId="1DC994BD" w14:textId="692D9038" w:rsidR="00C02429" w:rsidRPr="00C02429" w:rsidRDefault="00C024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aps/>
                <w:color w:val="000000" w:themeColor="text1"/>
                <w:spacing w:val="-20"/>
                <w:kern w:val="28"/>
                <w:sz w:val="28"/>
                <w:szCs w:val="24"/>
              </w:rPr>
            </w:pPr>
            <w:r>
              <w:rPr>
                <w:rFonts w:asciiTheme="majorHAnsi" w:eastAsiaTheme="majorEastAsia" w:hAnsiTheme="majorHAnsi" w:cstheme="majorBidi"/>
                <w:caps/>
                <w:color w:val="000000" w:themeColor="text1"/>
                <w:spacing w:val="-20"/>
                <w:kern w:val="28"/>
                <w:sz w:val="28"/>
                <w:szCs w:val="24"/>
              </w:rPr>
              <w:t xml:space="preserve">                MISS ANUSHEH NAWAZI</w:t>
            </w:r>
          </w:p>
        </w:tc>
      </w:tr>
    </w:tbl>
    <w:p w14:paraId="0B89F785" w14:textId="511BAC85" w:rsidR="00C02429" w:rsidRDefault="00C02429">
      <w:pPr>
        <w:spacing w:line="276" w:lineRule="auto"/>
        <w:rPr>
          <w:rFonts w:asciiTheme="majorHAnsi" w:eastAsiaTheme="majorEastAsia" w:hAnsiTheme="majorHAnsi" w:cstheme="majorBidi"/>
          <w:caps/>
          <w:color w:val="000000" w:themeColor="text1"/>
          <w:spacing w:val="-20"/>
          <w:kern w:val="28"/>
          <w:sz w:val="56"/>
          <w:szCs w:val="52"/>
        </w:rPr>
      </w:pPr>
    </w:p>
    <w:p w14:paraId="2DB64249" w14:textId="04BAF132" w:rsidR="00C02429" w:rsidRPr="00C02429" w:rsidRDefault="00C02429">
      <w:pPr>
        <w:spacing w:line="276" w:lineRule="auto"/>
        <w:rPr>
          <w:rFonts w:asciiTheme="majorHAnsi" w:eastAsiaTheme="majorEastAsia" w:hAnsiTheme="majorHAnsi" w:cstheme="majorBidi"/>
          <w:caps/>
          <w:color w:val="000000" w:themeColor="text1"/>
          <w:spacing w:val="-20"/>
          <w:kern w:val="28"/>
          <w:sz w:val="40"/>
          <w:szCs w:val="36"/>
          <w:u w:val="single"/>
        </w:rPr>
      </w:pPr>
      <w:r>
        <w:rPr>
          <w:rFonts w:asciiTheme="majorHAnsi" w:eastAsiaTheme="majorEastAsia" w:hAnsiTheme="majorHAnsi" w:cstheme="majorBidi"/>
          <w:caps/>
          <w:color w:val="000000" w:themeColor="text1"/>
          <w:spacing w:val="-20"/>
          <w:kern w:val="28"/>
          <w:sz w:val="56"/>
          <w:szCs w:val="52"/>
        </w:rPr>
        <w:tab/>
      </w:r>
      <w:r w:rsidRPr="00C02429">
        <w:rPr>
          <w:rFonts w:asciiTheme="majorHAnsi" w:eastAsiaTheme="majorEastAsia" w:hAnsiTheme="majorHAnsi" w:cstheme="majorBidi"/>
          <w:caps/>
          <w:color w:val="000000" w:themeColor="text1"/>
          <w:spacing w:val="-20"/>
          <w:kern w:val="28"/>
          <w:sz w:val="40"/>
          <w:szCs w:val="36"/>
          <w:u w:val="single"/>
        </w:rPr>
        <w:t>SUBMITTED THE PROJECT TO</w:t>
      </w:r>
    </w:p>
    <w:p w14:paraId="12C3CB75" w14:textId="6991EB28" w:rsidR="00C02429" w:rsidRDefault="00C02429">
      <w:pPr>
        <w:spacing w:line="276" w:lineRule="auto"/>
        <w:rPr>
          <w:rStyle w:val="Hyperlink"/>
          <w:rFonts w:ascii="Arial" w:hAnsi="Arial" w:cs="Arial"/>
          <w:b/>
          <w:i/>
          <w:color w:val="00206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aps/>
          <w:color w:val="000000" w:themeColor="text1"/>
          <w:spacing w:val="-20"/>
          <w:kern w:val="28"/>
          <w:sz w:val="40"/>
          <w:szCs w:val="36"/>
        </w:rPr>
        <w:tab/>
      </w:r>
      <w:r w:rsidRPr="00C02429">
        <w:rPr>
          <w:rFonts w:asciiTheme="majorHAnsi" w:eastAsiaTheme="majorEastAsia" w:hAnsiTheme="majorHAnsi" w:cstheme="majorBidi"/>
          <w:caps/>
          <w:color w:val="FF0000"/>
          <w:spacing w:val="-20"/>
          <w:kern w:val="28"/>
          <w:sz w:val="40"/>
          <w:szCs w:val="36"/>
        </w:rPr>
        <w:t>EMAIL ID</w:t>
      </w:r>
      <w:r>
        <w:rPr>
          <w:rFonts w:asciiTheme="majorHAnsi" w:eastAsiaTheme="majorEastAsia" w:hAnsiTheme="majorHAnsi" w:cstheme="majorBidi"/>
          <w:caps/>
          <w:color w:val="FF0000"/>
          <w:spacing w:val="-20"/>
          <w:kern w:val="28"/>
          <w:sz w:val="40"/>
          <w:szCs w:val="36"/>
        </w:rPr>
        <w:t xml:space="preserve"> </w:t>
      </w:r>
      <w:r>
        <w:rPr>
          <w:rFonts w:asciiTheme="majorHAnsi" w:eastAsiaTheme="majorEastAsia" w:hAnsiTheme="majorHAnsi" w:cstheme="majorBidi"/>
          <w:caps/>
          <w:color w:val="000000" w:themeColor="text1"/>
          <w:spacing w:val="-20"/>
          <w:kern w:val="28"/>
          <w:sz w:val="40"/>
          <w:szCs w:val="36"/>
        </w:rPr>
        <w:t xml:space="preserve">: </w:t>
      </w:r>
      <w:hyperlink r:id="rId12" w:history="1">
        <w:r w:rsidRPr="00983ADD">
          <w:rPr>
            <w:rStyle w:val="Hyperlink"/>
            <w:rFonts w:ascii="Arial" w:hAnsi="Arial" w:cs="Arial"/>
            <w:b/>
            <w:i/>
            <w:color w:val="00206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eProject@aglsm.com</w:t>
        </w:r>
      </w:hyperlink>
      <w:bookmarkEnd w:id="2"/>
    </w:p>
    <w:p w14:paraId="1DF73CB1" w14:textId="77777777" w:rsidR="00C02429" w:rsidRPr="00C02429" w:rsidRDefault="00C02429">
      <w:pPr>
        <w:spacing w:line="276" w:lineRule="auto"/>
        <w:rPr>
          <w:rFonts w:asciiTheme="majorHAnsi" w:eastAsiaTheme="majorEastAsia" w:hAnsiTheme="majorHAnsi" w:cstheme="majorBidi"/>
          <w:iCs/>
          <w:caps/>
          <w:color w:val="000000" w:themeColor="text1"/>
          <w:spacing w:val="-20"/>
          <w:kern w:val="28"/>
          <w:sz w:val="40"/>
          <w:szCs w:val="36"/>
        </w:rPr>
      </w:pPr>
    </w:p>
    <w:p w14:paraId="7881C338" w14:textId="77777777" w:rsidR="00192882" w:rsidRDefault="00192882" w:rsidP="00192882">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679744" behindDoc="0" locked="0" layoutInCell="1" allowOverlap="1" wp14:anchorId="252B3614" wp14:editId="05C66520">
                <wp:simplePos x="0" y="0"/>
                <wp:positionH relativeFrom="page">
                  <wp:posOffset>-38100</wp:posOffset>
                </wp:positionH>
                <wp:positionV relativeFrom="paragraph">
                  <wp:posOffset>-114935</wp:posOffset>
                </wp:positionV>
                <wp:extent cx="5295900" cy="1438275"/>
                <wp:effectExtent l="57150" t="76200" r="114300" b="104775"/>
                <wp:wrapNone/>
                <wp:docPr id="99"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19B1EF9" id="Rectangle 96" o:spid="_x0000_s1026" style="position:absolute;margin-left:-3pt;margin-top:-9.05pt;width:417pt;height:113.2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3R7QwAAKB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78720" behindDoc="0" locked="0" layoutInCell="1" allowOverlap="1" wp14:anchorId="27223785" wp14:editId="66B8BA50">
                <wp:simplePos x="0" y="0"/>
                <wp:positionH relativeFrom="column">
                  <wp:posOffset>-685800</wp:posOffset>
                </wp:positionH>
                <wp:positionV relativeFrom="paragraph">
                  <wp:posOffset>-676275</wp:posOffset>
                </wp:positionV>
                <wp:extent cx="7772400" cy="1590675"/>
                <wp:effectExtent l="57150" t="95250" r="95250" b="104775"/>
                <wp:wrapNone/>
                <wp:docPr id="100"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72BC1B00" w14:textId="77777777" w:rsidR="00192882" w:rsidRDefault="00192882" w:rsidP="00192882">
                            <w:pPr>
                              <w:jc w:val="center"/>
                            </w:pPr>
                          </w:p>
                          <w:p w14:paraId="3564D665" w14:textId="77777777" w:rsidR="00192882" w:rsidRDefault="00192882" w:rsidP="001928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23785" id="_x0000_s1031" style="position:absolute;margin-left:-54pt;margin-top:-53.25pt;width:612pt;height:12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72BC1B00" w14:textId="77777777" w:rsidR="00192882" w:rsidRDefault="00192882" w:rsidP="00192882">
                      <w:pPr>
                        <w:jc w:val="center"/>
                      </w:pPr>
                    </w:p>
                    <w:p w14:paraId="3564D665" w14:textId="77777777" w:rsidR="00192882" w:rsidRDefault="00192882" w:rsidP="00192882">
                      <w:pPr>
                        <w:jc w:val="center"/>
                      </w:pPr>
                    </w:p>
                  </w:txbxContent>
                </v:textbox>
              </v:shape>
            </w:pict>
          </mc:Fallback>
        </mc:AlternateContent>
      </w:r>
    </w:p>
    <w:p w14:paraId="44A4220C" w14:textId="43024554" w:rsidR="00C02429" w:rsidRDefault="00C02429">
      <w:pPr>
        <w:spacing w:line="276" w:lineRule="auto"/>
        <w:rPr>
          <w:rFonts w:asciiTheme="majorHAnsi" w:eastAsiaTheme="majorEastAsia" w:hAnsiTheme="majorHAnsi" w:cstheme="majorBidi"/>
          <w:caps/>
          <w:color w:val="000000" w:themeColor="text1"/>
          <w:spacing w:val="-20"/>
          <w:kern w:val="28"/>
          <w:sz w:val="56"/>
          <w:szCs w:val="52"/>
        </w:rPr>
      </w:pPr>
    </w:p>
    <w:p w14:paraId="492A7691" w14:textId="7A5474AE" w:rsidR="00192882" w:rsidRDefault="007416DF">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r>
    </w:p>
    <w:p w14:paraId="150D207D" w14:textId="783DE81F" w:rsidR="007416DF" w:rsidRPr="00BE4D27" w:rsidRDefault="007416DF">
      <w:pPr>
        <w:spacing w:line="276" w:lineRule="auto"/>
        <w:rPr>
          <w:rFonts w:asciiTheme="majorHAnsi" w:eastAsiaTheme="majorEastAsia" w:hAnsiTheme="majorHAnsi" w:cstheme="majorBidi"/>
          <w:caps/>
          <w:color w:val="000000" w:themeColor="text1"/>
          <w:spacing w:val="-20"/>
          <w:kern w:val="28"/>
          <w:sz w:val="56"/>
          <w:szCs w:val="52"/>
          <w:u w:val="double" w:color="D1282E" w:themeColor="text2"/>
        </w:rPr>
      </w:pPr>
      <w:r>
        <w:rPr>
          <w:rFonts w:asciiTheme="majorHAnsi" w:eastAsiaTheme="majorEastAsia" w:hAnsiTheme="majorHAnsi" w:cstheme="majorBidi"/>
          <w:caps/>
          <w:color w:val="000000" w:themeColor="text1"/>
          <w:spacing w:val="-20"/>
          <w:kern w:val="28"/>
          <w:sz w:val="56"/>
          <w:szCs w:val="52"/>
        </w:rPr>
        <w:tab/>
      </w:r>
      <w:bookmarkStart w:id="3" w:name="_Hlk66802301"/>
      <w:r>
        <w:rPr>
          <w:rFonts w:asciiTheme="majorHAnsi" w:eastAsiaTheme="majorEastAsia" w:hAnsiTheme="majorHAnsi" w:cstheme="majorBidi"/>
          <w:caps/>
          <w:color w:val="000000" w:themeColor="text1"/>
          <w:spacing w:val="-20"/>
          <w:kern w:val="28"/>
          <w:sz w:val="56"/>
          <w:szCs w:val="52"/>
        </w:rPr>
        <w:tab/>
      </w:r>
      <w:r w:rsidRPr="00BE4D27">
        <w:rPr>
          <w:rFonts w:asciiTheme="majorHAnsi" w:eastAsiaTheme="majorEastAsia" w:hAnsiTheme="majorHAnsi" w:cstheme="majorBidi"/>
          <w:caps/>
          <w:color w:val="000000" w:themeColor="text1"/>
          <w:spacing w:val="-20"/>
          <w:kern w:val="28"/>
          <w:sz w:val="56"/>
          <w:szCs w:val="52"/>
          <w:u w:val="double" w:color="D1282E" w:themeColor="text2"/>
        </w:rPr>
        <w:t>ACKNOWLEDGMENT</w:t>
      </w:r>
    </w:p>
    <w:p w14:paraId="70E49BC3" w14:textId="77777777" w:rsidR="007416DF" w:rsidRDefault="007416DF" w:rsidP="007416DF">
      <w:pPr>
        <w:ind w:left="720"/>
        <w:rPr>
          <w:rFonts w:ascii="Adobe Garamond Pro Bold" w:hAnsi="Adobe Garamond Pro Bold"/>
          <w:color w:val="A5421A" w:themeColor="accent5" w:themeShade="BF"/>
          <w:sz w:val="36"/>
          <w:szCs w:val="36"/>
        </w:rPr>
      </w:pPr>
      <w:r w:rsidRPr="00410339">
        <w:rPr>
          <w:rFonts w:ascii="Adobe Garamond Pro Bold" w:hAnsi="Adobe Garamond Pro Bold"/>
          <w:color w:val="A5421A" w:themeColor="accent5" w:themeShade="BF"/>
          <w:sz w:val="36"/>
          <w:szCs w:val="36"/>
        </w:rPr>
        <w:t>We would like to express our special thanks to our teacher</w:t>
      </w:r>
    </w:p>
    <w:p w14:paraId="419A0337" w14:textId="651850E7" w:rsidR="007416DF" w:rsidRPr="00410339" w:rsidRDefault="007416DF" w:rsidP="007416DF">
      <w:pPr>
        <w:ind w:left="720"/>
        <w:rPr>
          <w:rFonts w:ascii="Adobe Garamond Pro Bold" w:hAnsi="Adobe Garamond Pro Bold"/>
          <w:color w:val="A5421A" w:themeColor="accent5" w:themeShade="BF"/>
          <w:sz w:val="36"/>
          <w:szCs w:val="36"/>
        </w:rPr>
      </w:pPr>
      <w:r w:rsidRPr="00410339">
        <w:rPr>
          <w:rFonts w:ascii="Adobe Garamond Pro Bold" w:hAnsi="Adobe Garamond Pro Bold"/>
          <w:color w:val="A5421A" w:themeColor="accent5" w:themeShade="BF"/>
          <w:sz w:val="36"/>
          <w:szCs w:val="36"/>
        </w:rPr>
        <w:t xml:space="preserve"> (Miss </w:t>
      </w:r>
      <w:proofErr w:type="spellStart"/>
      <w:r w:rsidRPr="00410339">
        <w:rPr>
          <w:rFonts w:ascii="Adobe Garamond Pro Bold" w:hAnsi="Adobe Garamond Pro Bold"/>
          <w:color w:val="A5421A" w:themeColor="accent5" w:themeShade="BF"/>
          <w:sz w:val="36"/>
          <w:szCs w:val="36"/>
        </w:rPr>
        <w:t>Anusheh</w:t>
      </w:r>
      <w:proofErr w:type="spellEnd"/>
      <w:r w:rsidRPr="00410339">
        <w:rPr>
          <w:rFonts w:ascii="Adobe Garamond Pro Bold" w:hAnsi="Adobe Garamond Pro Bold"/>
          <w:color w:val="A5421A" w:themeColor="accent5" w:themeShade="BF"/>
          <w:sz w:val="36"/>
          <w:szCs w:val="36"/>
        </w:rPr>
        <w:t xml:space="preserve"> </w:t>
      </w:r>
      <w:proofErr w:type="spellStart"/>
      <w:r w:rsidRPr="00410339">
        <w:rPr>
          <w:rFonts w:ascii="Adobe Garamond Pro Bold" w:hAnsi="Adobe Garamond Pro Bold"/>
          <w:color w:val="A5421A" w:themeColor="accent5" w:themeShade="BF"/>
          <w:sz w:val="36"/>
          <w:szCs w:val="36"/>
        </w:rPr>
        <w:t>Nawazi</w:t>
      </w:r>
      <w:proofErr w:type="spellEnd"/>
      <w:r w:rsidRPr="00410339">
        <w:rPr>
          <w:rFonts w:ascii="Adobe Garamond Pro Bold" w:hAnsi="Adobe Garamond Pro Bold"/>
          <w:color w:val="A5421A" w:themeColor="accent5" w:themeShade="BF"/>
          <w:sz w:val="36"/>
          <w:szCs w:val="36"/>
        </w:rPr>
        <w:t>) as well as our institute (Aptech) who gave us golden opportunity to do this wonderful project on this topic (Rainwater Harvesting), which also helped us a lot of research and we came to know about so many new things we are thankful to them.</w:t>
      </w:r>
    </w:p>
    <w:p w14:paraId="4C7A26CD" w14:textId="77777777" w:rsidR="007416DF" w:rsidRPr="00410339" w:rsidRDefault="007416DF" w:rsidP="007416DF">
      <w:pPr>
        <w:ind w:left="720"/>
        <w:rPr>
          <w:rFonts w:ascii="Adobe Garamond Pro Bold" w:hAnsi="Adobe Garamond Pro Bold"/>
          <w:sz w:val="36"/>
          <w:szCs w:val="36"/>
        </w:rPr>
      </w:pPr>
    </w:p>
    <w:p w14:paraId="1ECD3B7F" w14:textId="77777777" w:rsidR="007416DF" w:rsidRDefault="007416DF" w:rsidP="007416DF">
      <w:pPr>
        <w:ind w:left="720"/>
        <w:rPr>
          <w:rFonts w:ascii="Adobe Garamond Pro Bold" w:hAnsi="Adobe Garamond Pro Bold"/>
          <w:color w:val="A5421A" w:themeColor="accent5" w:themeShade="BF"/>
          <w:sz w:val="36"/>
          <w:szCs w:val="36"/>
        </w:rPr>
      </w:pPr>
      <w:r w:rsidRPr="00410339">
        <w:rPr>
          <w:rFonts w:ascii="Adobe Garamond Pro Bold" w:hAnsi="Adobe Garamond Pro Bold"/>
          <w:color w:val="A5421A" w:themeColor="accent5" w:themeShade="BF"/>
          <w:sz w:val="36"/>
          <w:szCs w:val="36"/>
        </w:rPr>
        <w:t xml:space="preserve">Secondly, we would also like to thank our coordinator </w:t>
      </w:r>
    </w:p>
    <w:p w14:paraId="052F6DCD" w14:textId="0233F867" w:rsidR="007416DF" w:rsidRPr="00410339" w:rsidRDefault="007416DF" w:rsidP="007416DF">
      <w:pPr>
        <w:ind w:left="720"/>
        <w:rPr>
          <w:rFonts w:ascii="Adobe Garamond Pro Bold" w:hAnsi="Adobe Garamond Pro Bold"/>
          <w:color w:val="A5421A" w:themeColor="accent5" w:themeShade="BF"/>
          <w:sz w:val="36"/>
          <w:szCs w:val="36"/>
        </w:rPr>
      </w:pPr>
      <w:r w:rsidRPr="00410339">
        <w:rPr>
          <w:rFonts w:ascii="Adobe Garamond Pro Bold" w:hAnsi="Adobe Garamond Pro Bold"/>
          <w:color w:val="A5421A" w:themeColor="accent5" w:themeShade="BF"/>
          <w:sz w:val="36"/>
          <w:szCs w:val="36"/>
        </w:rPr>
        <w:t>(Miss Zehra Khan) and friends who have helped us a lot in finalizing this project within the limited time fram</w:t>
      </w:r>
      <w:bookmarkEnd w:id="3"/>
      <w:r w:rsidRPr="00410339">
        <w:rPr>
          <w:rFonts w:ascii="Adobe Garamond Pro Bold" w:hAnsi="Adobe Garamond Pro Bold"/>
          <w:color w:val="A5421A" w:themeColor="accent5" w:themeShade="BF"/>
          <w:sz w:val="36"/>
          <w:szCs w:val="36"/>
        </w:rPr>
        <w:t>e.</w:t>
      </w:r>
    </w:p>
    <w:p w14:paraId="79FEE1B2" w14:textId="77777777" w:rsidR="007416DF" w:rsidRPr="007416DF" w:rsidRDefault="007416DF">
      <w:pPr>
        <w:spacing w:line="276" w:lineRule="auto"/>
        <w:rPr>
          <w:rFonts w:asciiTheme="majorHAnsi" w:eastAsiaTheme="majorEastAsia" w:hAnsiTheme="majorHAnsi" w:cstheme="majorBidi"/>
          <w:caps/>
          <w:color w:val="000000" w:themeColor="text1"/>
          <w:spacing w:val="-20"/>
          <w:kern w:val="28"/>
          <w:sz w:val="28"/>
          <w:szCs w:val="24"/>
        </w:rPr>
      </w:pPr>
    </w:p>
    <w:p w14:paraId="6BFDBC11" w14:textId="0024BD42"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1C7D41CE" w14:textId="0C52317D"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24F30D07" w14:textId="77777777" w:rsidR="00BE4D27" w:rsidRDefault="00BE4D27" w:rsidP="00BE4D27">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692032" behindDoc="0" locked="0" layoutInCell="1" allowOverlap="1" wp14:anchorId="1B478190" wp14:editId="214237BF">
                <wp:simplePos x="0" y="0"/>
                <wp:positionH relativeFrom="page">
                  <wp:posOffset>-38100</wp:posOffset>
                </wp:positionH>
                <wp:positionV relativeFrom="paragraph">
                  <wp:posOffset>-114935</wp:posOffset>
                </wp:positionV>
                <wp:extent cx="5295900" cy="1438275"/>
                <wp:effectExtent l="57150" t="76200" r="114300" b="104775"/>
                <wp:wrapNone/>
                <wp:docPr id="109"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FA3B880" id="Rectangle 96" o:spid="_x0000_s1026" style="position:absolute;margin-left:-3pt;margin-top:-9.05pt;width:417pt;height:113.2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91008" behindDoc="0" locked="0" layoutInCell="1" allowOverlap="1" wp14:anchorId="04616A57" wp14:editId="283937D1">
                <wp:simplePos x="0" y="0"/>
                <wp:positionH relativeFrom="column">
                  <wp:posOffset>-685800</wp:posOffset>
                </wp:positionH>
                <wp:positionV relativeFrom="paragraph">
                  <wp:posOffset>-676275</wp:posOffset>
                </wp:positionV>
                <wp:extent cx="7772400" cy="1590675"/>
                <wp:effectExtent l="57150" t="95250" r="95250" b="104775"/>
                <wp:wrapNone/>
                <wp:docPr id="110"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32053F34" w14:textId="77777777" w:rsidR="00BE4D27" w:rsidRDefault="00BE4D27" w:rsidP="00BE4D27">
                            <w:pPr>
                              <w:jc w:val="center"/>
                            </w:pPr>
                          </w:p>
                          <w:p w14:paraId="0E566F28" w14:textId="77777777" w:rsidR="00BE4D27" w:rsidRDefault="00BE4D27" w:rsidP="00BE4D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6A57" id="_x0000_s1032" style="position:absolute;margin-left:-54pt;margin-top:-53.25pt;width:612pt;height:12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32053F34" w14:textId="77777777" w:rsidR="00BE4D27" w:rsidRDefault="00BE4D27" w:rsidP="00BE4D27">
                      <w:pPr>
                        <w:jc w:val="center"/>
                      </w:pPr>
                    </w:p>
                    <w:p w14:paraId="0E566F28" w14:textId="77777777" w:rsidR="00BE4D27" w:rsidRDefault="00BE4D27" w:rsidP="00BE4D27">
                      <w:pPr>
                        <w:jc w:val="center"/>
                      </w:pPr>
                    </w:p>
                  </w:txbxContent>
                </v:textbox>
              </v:shape>
            </w:pict>
          </mc:Fallback>
        </mc:AlternateContent>
      </w:r>
    </w:p>
    <w:p w14:paraId="39535323" w14:textId="4CA9288D" w:rsidR="009C2263" w:rsidRDefault="009C2263">
      <w:pPr>
        <w:spacing w:line="276" w:lineRule="auto"/>
        <w:rPr>
          <w:rFonts w:asciiTheme="majorHAnsi" w:eastAsiaTheme="majorEastAsia" w:hAnsiTheme="majorHAnsi" w:cstheme="majorBidi"/>
          <w:caps/>
          <w:color w:val="000000" w:themeColor="text1"/>
          <w:spacing w:val="-20"/>
          <w:kern w:val="28"/>
          <w:sz w:val="56"/>
          <w:szCs w:val="52"/>
        </w:rPr>
      </w:pPr>
    </w:p>
    <w:p w14:paraId="108583F7" w14:textId="0A7ED9D3" w:rsidR="009C2263" w:rsidRDefault="009C2263">
      <w:pPr>
        <w:spacing w:line="276" w:lineRule="auto"/>
        <w:rPr>
          <w:rFonts w:asciiTheme="majorHAnsi" w:eastAsiaTheme="majorEastAsia" w:hAnsiTheme="majorHAnsi" w:cstheme="majorBidi"/>
          <w:caps/>
          <w:color w:val="000000" w:themeColor="text1"/>
          <w:spacing w:val="-20"/>
          <w:kern w:val="28"/>
          <w:sz w:val="56"/>
          <w:szCs w:val="52"/>
        </w:rPr>
      </w:pPr>
      <w:bookmarkStart w:id="4" w:name="_Hlk66802477"/>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t>INTRODUCTION</w:t>
      </w:r>
    </w:p>
    <w:p w14:paraId="3D1551D8" w14:textId="77777777" w:rsidR="009C2263" w:rsidRPr="009C2263" w:rsidRDefault="009C2263" w:rsidP="009C2263">
      <w:pPr>
        <w:shd w:val="clear" w:color="auto" w:fill="FFFFFF" w:themeFill="background1"/>
        <w:jc w:val="both"/>
        <w:rPr>
          <w:rFonts w:ascii="Adobe Garamond Pro Bold" w:hAnsi="Adobe Garamond Pro Bold" w:cs="Arial"/>
          <w:b/>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263">
        <w:rPr>
          <w:rFonts w:ascii="Adobe Garamond Pro Bold" w:hAnsi="Adobe Garamond Pro Bold" w:cs="Arial"/>
          <w:b/>
          <w:color w:val="A5421A" w:themeColor="accent5" w:themeShade="BF"/>
          <w:sz w:val="34"/>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thirst for learning, upgrading technical skills and applying </w:t>
      </w:r>
      <w:r w:rsidRPr="009C2263">
        <w:rPr>
          <w:rFonts w:ascii="Adobe Garamond Pro Bold" w:hAnsi="Adobe Garamond Pro Bold" w:cs="Arial"/>
          <w:b/>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75F1AD8C" w14:textId="77777777" w:rsidR="009C2263" w:rsidRPr="009C2263" w:rsidRDefault="009C2263" w:rsidP="009C2263">
      <w:pPr>
        <w:shd w:val="clear" w:color="auto" w:fill="FFFFFF" w:themeFill="background1"/>
        <w:jc w:val="both"/>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263">
        <w:rPr>
          <w:rFonts w:ascii="Adobe Garamond Pro Bold" w:hAnsi="Adobe Garamond Pro Bold" w:cs="Arial"/>
          <w:b/>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9C2263">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Well, technology does come to our rescue at such times!!</w:t>
      </w:r>
    </w:p>
    <w:p w14:paraId="539BCB25" w14:textId="77777777" w:rsidR="009C2263" w:rsidRPr="009C2263" w:rsidRDefault="009C2263" w:rsidP="009C2263">
      <w:pPr>
        <w:pStyle w:val="BodyText"/>
        <w:shd w:val="clear" w:color="auto" w:fill="FFFFFF" w:themeFill="background1"/>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2263">
        <w:rPr>
          <w:rFonts w:ascii="Adobe Garamond Pro Bold" w:hAnsi="Adobe Garamond Pro Bold" w:cs="Arial"/>
          <w:b/>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9C2263">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live and synchronous </w:t>
      </w:r>
      <w:proofErr w:type="spellStart"/>
      <w:r w:rsidRPr="009C2263">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eProject</w:t>
      </w:r>
      <w:proofErr w:type="spellEnd"/>
      <w:r w:rsidRPr="009C2263">
        <w:rPr>
          <w:rFonts w:ascii="Adobe Garamond Pro Bold" w:hAnsi="Adobe Garamond Pro Bold" w:cs="Arial"/>
          <w:b/>
          <w:i/>
          <w:iCs/>
          <w:color w:val="A5421A" w:themeColor="accent5" w:themeShade="BF"/>
          <w:sz w:val="3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learning environment!</w:t>
      </w:r>
    </w:p>
    <w:bookmarkEnd w:id="4"/>
    <w:p w14:paraId="3F773870" w14:textId="77777777" w:rsidR="009C2263" w:rsidRPr="009C2263" w:rsidRDefault="009C2263">
      <w:pPr>
        <w:spacing w:line="276" w:lineRule="auto"/>
        <w:rPr>
          <w:rFonts w:asciiTheme="majorHAnsi" w:eastAsiaTheme="majorEastAsia" w:hAnsiTheme="majorHAnsi" w:cstheme="majorBidi"/>
          <w:caps/>
          <w:color w:val="000000" w:themeColor="text1"/>
          <w:spacing w:val="-20"/>
          <w:kern w:val="28"/>
          <w:sz w:val="32"/>
          <w:szCs w:val="28"/>
        </w:rPr>
      </w:pPr>
    </w:p>
    <w:p w14:paraId="1C23290D" w14:textId="0BEAABA5"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1CCCE20D" w14:textId="78F951B5" w:rsidR="00D36AAF" w:rsidRDefault="00D36AAF" w:rsidP="00D36AAF">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95104" behindDoc="0" locked="0" layoutInCell="1" allowOverlap="1" wp14:anchorId="7B08DD1E" wp14:editId="68540BAE">
                <wp:simplePos x="0" y="0"/>
                <wp:positionH relativeFrom="page">
                  <wp:posOffset>-38100</wp:posOffset>
                </wp:positionH>
                <wp:positionV relativeFrom="paragraph">
                  <wp:posOffset>-114935</wp:posOffset>
                </wp:positionV>
                <wp:extent cx="5295900" cy="1438275"/>
                <wp:effectExtent l="57150" t="76200" r="114300" b="104775"/>
                <wp:wrapNone/>
                <wp:docPr id="26"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C3097" id="Rectangle 96" o:spid="_x0000_s1026" style="position:absolute;margin-left:-3pt;margin-top:-9.05pt;width:417pt;height:113.2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RL6wwAAKB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ClvYRL6wwAAKB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94080" behindDoc="0" locked="0" layoutInCell="1" allowOverlap="1" wp14:anchorId="10D1C5B7" wp14:editId="5CF6668A">
                <wp:simplePos x="0" y="0"/>
                <wp:positionH relativeFrom="column">
                  <wp:posOffset>-685800</wp:posOffset>
                </wp:positionH>
                <wp:positionV relativeFrom="paragraph">
                  <wp:posOffset>-676275</wp:posOffset>
                </wp:positionV>
                <wp:extent cx="7772400" cy="1590675"/>
                <wp:effectExtent l="57150" t="95250" r="95250" b="104775"/>
                <wp:wrapNone/>
                <wp:docPr id="27"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5EBEC4A9" w14:textId="77777777" w:rsidR="00D36AAF" w:rsidRDefault="00D36AAF" w:rsidP="00D36AAF">
                            <w:pPr>
                              <w:jc w:val="center"/>
                            </w:pPr>
                          </w:p>
                          <w:p w14:paraId="088C0FFF" w14:textId="77777777" w:rsidR="006A4B72" w:rsidRDefault="006A4B7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5B7" id="_x0000_s1033" style="position:absolute;margin-left:-54pt;margin-top:-53.25pt;width:612pt;height:125.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5EBEC4A9" w14:textId="77777777" w:rsidR="00D36AAF" w:rsidRDefault="00D36AAF" w:rsidP="00D36AAF">
                      <w:pPr>
                        <w:jc w:val="center"/>
                      </w:pPr>
                    </w:p>
                    <w:p w14:paraId="088C0FFF" w14:textId="77777777" w:rsidR="006A4B72" w:rsidRDefault="006A4B72"/>
                  </w:txbxContent>
                </v:textbox>
              </v:shape>
            </w:pict>
          </mc:Fallback>
        </mc:AlternateContent>
      </w:r>
    </w:p>
    <w:p w14:paraId="019E7366" w14:textId="2C5292DE" w:rsidR="00192882" w:rsidRDefault="00192882">
      <w:pPr>
        <w:spacing w:line="276" w:lineRule="auto"/>
        <w:rPr>
          <w:rFonts w:asciiTheme="majorHAnsi" w:eastAsiaTheme="majorEastAsia" w:hAnsiTheme="majorHAnsi" w:cstheme="majorBidi"/>
          <w:caps/>
          <w:color w:val="000000" w:themeColor="text1"/>
          <w:spacing w:val="-20"/>
          <w:kern w:val="28"/>
          <w:sz w:val="56"/>
          <w:szCs w:val="52"/>
        </w:rPr>
      </w:pPr>
    </w:p>
    <w:p w14:paraId="27D79727" w14:textId="01FB7F46" w:rsidR="00D36AAF" w:rsidRDefault="00D36AAF">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32"/>
          <w:szCs w:val="28"/>
        </w:rPr>
        <w:drawing>
          <wp:anchor distT="0" distB="0" distL="114300" distR="114300" simplePos="0" relativeHeight="251696128" behindDoc="1" locked="0" layoutInCell="1" allowOverlap="1" wp14:anchorId="443DC1B1" wp14:editId="5EDEE980">
            <wp:simplePos x="0" y="0"/>
            <wp:positionH relativeFrom="column">
              <wp:posOffset>457200</wp:posOffset>
            </wp:positionH>
            <wp:positionV relativeFrom="paragraph">
              <wp:posOffset>707390</wp:posOffset>
            </wp:positionV>
            <wp:extent cx="1552575" cy="1238250"/>
            <wp:effectExtent l="0" t="0" r="9525" b="0"/>
            <wp:wrapTight wrapText="bothSides">
              <wp:wrapPolygon edited="0">
                <wp:start x="0" y="0"/>
                <wp:lineTo x="0" y="21268"/>
                <wp:lineTo x="21467" y="21268"/>
                <wp:lineTo x="2146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52575" cy="123825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r>
      <w:bookmarkStart w:id="5" w:name="_Hlk66802594"/>
      <w:r>
        <w:rPr>
          <w:rFonts w:asciiTheme="majorHAnsi" w:eastAsiaTheme="majorEastAsia" w:hAnsiTheme="majorHAnsi" w:cstheme="majorBidi"/>
          <w:caps/>
          <w:color w:val="000000" w:themeColor="text1"/>
          <w:spacing w:val="-20"/>
          <w:kern w:val="28"/>
          <w:sz w:val="56"/>
          <w:szCs w:val="52"/>
        </w:rPr>
        <w:t>SITE MAP</w:t>
      </w:r>
    </w:p>
    <w:p w14:paraId="281513ED" w14:textId="0CD3E7C7" w:rsidR="005E4DFD" w:rsidRDefault="005E4DFD">
      <w:pPr>
        <w:spacing w:line="276" w:lineRule="auto"/>
        <w:rPr>
          <w:rFonts w:asciiTheme="majorHAnsi" w:eastAsiaTheme="majorEastAsia" w:hAnsiTheme="majorHAnsi" w:cstheme="majorBidi"/>
          <w:caps/>
          <w:color w:val="000000" w:themeColor="text1"/>
          <w:spacing w:val="-20"/>
          <w:kern w:val="28"/>
          <w:sz w:val="56"/>
          <w:szCs w:val="52"/>
        </w:rPr>
      </w:pPr>
    </w:p>
    <w:p w14:paraId="7F527A45" w14:textId="386F68AD" w:rsidR="00D36AAF" w:rsidRPr="00D36AAF" w:rsidRDefault="00203F29">
      <w:pPr>
        <w:spacing w:line="276" w:lineRule="auto"/>
        <w:rPr>
          <w:rFonts w:asciiTheme="majorHAnsi" w:eastAsiaTheme="majorEastAsia" w:hAnsiTheme="majorHAnsi" w:cstheme="majorBidi"/>
          <w:caps/>
          <w:color w:val="000000" w:themeColor="text1"/>
          <w:spacing w:val="-20"/>
          <w:kern w:val="28"/>
          <w:sz w:val="32"/>
          <w:szCs w:val="28"/>
        </w:rPr>
      </w:pPr>
      <w:r w:rsidRPr="005E5BFB">
        <w:rPr>
          <w:caps/>
          <w:noProof/>
        </w:rPr>
        <w:drawing>
          <wp:anchor distT="0" distB="0" distL="114300" distR="114300" simplePos="0" relativeHeight="251697152" behindDoc="0" locked="0" layoutInCell="1" allowOverlap="1" wp14:anchorId="7B58D1B8" wp14:editId="6FF229F5">
            <wp:simplePos x="0" y="0"/>
            <wp:positionH relativeFrom="margin">
              <wp:posOffset>276225</wp:posOffset>
            </wp:positionH>
            <wp:positionV relativeFrom="paragraph">
              <wp:posOffset>699770</wp:posOffset>
            </wp:positionV>
            <wp:extent cx="5867400" cy="4371975"/>
            <wp:effectExtent l="0" t="38100" r="0" b="276225"/>
            <wp:wrapSquare wrapText="bothSides"/>
            <wp:docPr id="180" name="Diagram 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D36AAF">
        <w:rPr>
          <w:rFonts w:asciiTheme="majorHAnsi" w:eastAsiaTheme="majorEastAsia" w:hAnsiTheme="majorHAnsi" w:cstheme="majorBidi"/>
          <w:caps/>
          <w:color w:val="000000" w:themeColor="text1"/>
          <w:spacing w:val="-20"/>
          <w:kern w:val="28"/>
          <w:sz w:val="56"/>
          <w:szCs w:val="52"/>
        </w:rPr>
        <w:tab/>
      </w:r>
    </w:p>
    <w:bookmarkEnd w:id="5"/>
    <w:p w14:paraId="446957DC" w14:textId="1DA3156E" w:rsidR="00F42DDC" w:rsidRPr="005E5BFB" w:rsidRDefault="00F42DDC" w:rsidP="005E5BFB">
      <w:pPr>
        <w:pStyle w:val="Subtitle"/>
        <w:rPr>
          <w:sz w:val="56"/>
          <w:szCs w:val="52"/>
        </w:rPr>
      </w:pPr>
    </w:p>
    <w:p w14:paraId="392F9360" w14:textId="4175CF33" w:rsidR="007B6E8D" w:rsidRDefault="003623EE" w:rsidP="007B6E8D">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lastRenderedPageBreak/>
        <w:tab/>
      </w:r>
      <w:r w:rsidR="007B6E8D">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00224" behindDoc="0" locked="0" layoutInCell="1" allowOverlap="1" wp14:anchorId="71358E82" wp14:editId="4E64DFDE">
                <wp:simplePos x="0" y="0"/>
                <wp:positionH relativeFrom="page">
                  <wp:posOffset>-38100</wp:posOffset>
                </wp:positionH>
                <wp:positionV relativeFrom="paragraph">
                  <wp:posOffset>-114935</wp:posOffset>
                </wp:positionV>
                <wp:extent cx="5295900" cy="1438275"/>
                <wp:effectExtent l="57150" t="76200" r="114300" b="104775"/>
                <wp:wrapNone/>
                <wp:docPr id="181"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75F1A" id="Rectangle 96" o:spid="_x0000_s1026" style="position:absolute;margin-left:-3pt;margin-top:-9.05pt;width:417pt;height:113.2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sidR="007B6E8D">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99200" behindDoc="0" locked="0" layoutInCell="1" allowOverlap="1" wp14:anchorId="23822394" wp14:editId="529B9CA9">
                <wp:simplePos x="0" y="0"/>
                <wp:positionH relativeFrom="column">
                  <wp:posOffset>-685800</wp:posOffset>
                </wp:positionH>
                <wp:positionV relativeFrom="paragraph">
                  <wp:posOffset>-676275</wp:posOffset>
                </wp:positionV>
                <wp:extent cx="7772400" cy="1590675"/>
                <wp:effectExtent l="57150" t="95250" r="95250" b="104775"/>
                <wp:wrapNone/>
                <wp:docPr id="182"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5EAAEB6" w14:textId="77777777" w:rsidR="007B6E8D" w:rsidRDefault="007B6E8D" w:rsidP="007B6E8D">
                            <w:pPr>
                              <w:jc w:val="center"/>
                            </w:pPr>
                          </w:p>
                          <w:p w14:paraId="573D5761" w14:textId="77777777" w:rsidR="007B6E8D" w:rsidRDefault="007B6E8D" w:rsidP="007B6E8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22394" id="_x0000_s1034" style="position:absolute;margin-left:-54pt;margin-top:-53.25pt;width:612pt;height:12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5EAAEB6" w14:textId="77777777" w:rsidR="007B6E8D" w:rsidRDefault="007B6E8D" w:rsidP="007B6E8D">
                      <w:pPr>
                        <w:jc w:val="center"/>
                      </w:pPr>
                    </w:p>
                    <w:p w14:paraId="573D5761" w14:textId="77777777" w:rsidR="007B6E8D" w:rsidRDefault="007B6E8D" w:rsidP="007B6E8D"/>
                  </w:txbxContent>
                </v:textbox>
              </v:shape>
            </w:pict>
          </mc:Fallback>
        </mc:AlternateContent>
      </w:r>
    </w:p>
    <w:p w14:paraId="47E1431A" w14:textId="77777777" w:rsidR="007B6E8D" w:rsidRDefault="007B6E8D">
      <w:pPr>
        <w:spacing w:line="276" w:lineRule="auto"/>
        <w:rPr>
          <w:rFonts w:asciiTheme="majorHAnsi" w:eastAsiaTheme="majorEastAsia" w:hAnsiTheme="majorHAnsi" w:cstheme="majorBidi"/>
          <w:caps/>
          <w:color w:val="000000" w:themeColor="text1"/>
          <w:spacing w:val="-20"/>
          <w:kern w:val="28"/>
          <w:sz w:val="56"/>
          <w:szCs w:val="52"/>
        </w:rPr>
      </w:pPr>
    </w:p>
    <w:p w14:paraId="296E2E16" w14:textId="77777777" w:rsidR="007B6E8D" w:rsidRDefault="007B6E8D">
      <w:pPr>
        <w:spacing w:line="276" w:lineRule="auto"/>
        <w:rPr>
          <w:rFonts w:asciiTheme="majorHAnsi" w:eastAsiaTheme="majorEastAsia" w:hAnsiTheme="majorHAnsi" w:cstheme="majorBidi"/>
          <w:caps/>
          <w:color w:val="000000" w:themeColor="text1"/>
          <w:spacing w:val="-20"/>
          <w:kern w:val="28"/>
          <w:sz w:val="56"/>
          <w:szCs w:val="52"/>
        </w:rPr>
      </w:pPr>
    </w:p>
    <w:p w14:paraId="3CB7BEC9" w14:textId="70240F97" w:rsidR="007B6E8D" w:rsidRDefault="007B6E8D">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r>
      <w:r>
        <w:rPr>
          <w:rFonts w:asciiTheme="majorHAnsi" w:eastAsiaTheme="majorEastAsia" w:hAnsiTheme="majorHAnsi" w:cstheme="majorBidi"/>
          <w:caps/>
          <w:color w:val="000000" w:themeColor="text1"/>
          <w:spacing w:val="-20"/>
          <w:kern w:val="28"/>
          <w:sz w:val="56"/>
          <w:szCs w:val="52"/>
        </w:rPr>
        <w:tab/>
        <w:t>pre – loder</w:t>
      </w:r>
    </w:p>
    <w:p w14:paraId="28B7B4F0" w14:textId="1D3DD5B7" w:rsidR="003623EE" w:rsidRDefault="007B6E8D">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drawing>
          <wp:inline distT="0" distB="0" distL="0" distR="0" wp14:anchorId="683C97F5" wp14:editId="5DFAE121">
            <wp:extent cx="6324600" cy="4333875"/>
            <wp:effectExtent l="19050" t="0" r="19050" b="12477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re.PNG"/>
                    <pic:cNvPicPr/>
                  </pic:nvPicPr>
                  <pic:blipFill>
                    <a:blip r:embed="rId19">
                      <a:extLst>
                        <a:ext uri="{28A0092B-C50C-407E-A947-70E740481C1C}">
                          <a14:useLocalDpi xmlns:a14="http://schemas.microsoft.com/office/drawing/2010/main" val="0"/>
                        </a:ext>
                      </a:extLst>
                    </a:blip>
                    <a:stretch>
                      <a:fillRect/>
                    </a:stretch>
                  </pic:blipFill>
                  <pic:spPr>
                    <a:xfrm>
                      <a:off x="0" y="0"/>
                      <a:ext cx="6324600" cy="4333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3623EE">
        <w:rPr>
          <w:rFonts w:asciiTheme="majorHAnsi" w:eastAsiaTheme="majorEastAsia" w:hAnsiTheme="majorHAnsi" w:cstheme="majorBidi"/>
          <w:caps/>
          <w:color w:val="000000" w:themeColor="text1"/>
          <w:spacing w:val="-20"/>
          <w:kern w:val="28"/>
          <w:sz w:val="56"/>
          <w:szCs w:val="52"/>
        </w:rPr>
        <w:t xml:space="preserve">       </w:t>
      </w:r>
    </w:p>
    <w:p w14:paraId="06912512" w14:textId="77777777" w:rsidR="00050D18" w:rsidRDefault="003623EE" w:rsidP="00050D18">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lastRenderedPageBreak/>
        <w:t xml:space="preserve">    </w:t>
      </w:r>
      <w:r w:rsidR="00050D18">
        <w:rPr>
          <w:rFonts w:asciiTheme="majorHAnsi" w:eastAsiaTheme="majorEastAsia" w:hAnsiTheme="majorHAnsi" w:cstheme="majorBidi"/>
          <w:caps/>
          <w:color w:val="000000" w:themeColor="text1"/>
          <w:spacing w:val="-20"/>
          <w:kern w:val="28"/>
          <w:sz w:val="56"/>
          <w:szCs w:val="52"/>
        </w:rPr>
        <w:tab/>
      </w:r>
      <w:r w:rsidR="00050D18">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03296" behindDoc="0" locked="0" layoutInCell="1" allowOverlap="1" wp14:anchorId="0947E7CD" wp14:editId="26946928">
                <wp:simplePos x="0" y="0"/>
                <wp:positionH relativeFrom="page">
                  <wp:posOffset>-38100</wp:posOffset>
                </wp:positionH>
                <wp:positionV relativeFrom="paragraph">
                  <wp:posOffset>-114935</wp:posOffset>
                </wp:positionV>
                <wp:extent cx="5295900" cy="1438275"/>
                <wp:effectExtent l="57150" t="76200" r="114300" b="104775"/>
                <wp:wrapNone/>
                <wp:docPr id="184"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B862E" id="Rectangle 96" o:spid="_x0000_s1026" style="position:absolute;margin-left:-3pt;margin-top:-9.05pt;width:417pt;height:113.2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sidR="00050D18">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02272" behindDoc="0" locked="0" layoutInCell="1" allowOverlap="1" wp14:anchorId="2692FA86" wp14:editId="6FA1BC18">
                <wp:simplePos x="0" y="0"/>
                <wp:positionH relativeFrom="column">
                  <wp:posOffset>-685800</wp:posOffset>
                </wp:positionH>
                <wp:positionV relativeFrom="paragraph">
                  <wp:posOffset>-676275</wp:posOffset>
                </wp:positionV>
                <wp:extent cx="7772400" cy="1590675"/>
                <wp:effectExtent l="57150" t="95250" r="95250" b="104775"/>
                <wp:wrapNone/>
                <wp:docPr id="185"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7958BAE2" w14:textId="77777777" w:rsidR="00050D18" w:rsidRDefault="00050D18" w:rsidP="00050D18">
                            <w:pPr>
                              <w:jc w:val="center"/>
                            </w:pPr>
                          </w:p>
                          <w:p w14:paraId="5C066E48" w14:textId="77777777" w:rsidR="00050D18" w:rsidRDefault="00050D18" w:rsidP="00050D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2FA86" id="_x0000_s1035" style="position:absolute;margin-left:-54pt;margin-top:-53.25pt;width:612pt;height:12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7958BAE2" w14:textId="77777777" w:rsidR="00050D18" w:rsidRDefault="00050D18" w:rsidP="00050D18">
                      <w:pPr>
                        <w:jc w:val="center"/>
                      </w:pPr>
                    </w:p>
                    <w:p w14:paraId="5C066E48" w14:textId="77777777" w:rsidR="00050D18" w:rsidRDefault="00050D18" w:rsidP="00050D18"/>
                  </w:txbxContent>
                </v:textbox>
              </v:shape>
            </w:pict>
          </mc:Fallback>
        </mc:AlternateContent>
      </w:r>
    </w:p>
    <w:p w14:paraId="38F77ED3" w14:textId="0E80BAF4" w:rsidR="00050D18" w:rsidRDefault="00050D18">
      <w:pPr>
        <w:spacing w:line="276" w:lineRule="auto"/>
        <w:rPr>
          <w:rFonts w:asciiTheme="majorHAnsi" w:eastAsiaTheme="majorEastAsia" w:hAnsiTheme="majorHAnsi" w:cstheme="majorBidi"/>
          <w:caps/>
          <w:color w:val="000000" w:themeColor="text1"/>
          <w:spacing w:val="-20"/>
          <w:kern w:val="28"/>
          <w:sz w:val="56"/>
          <w:szCs w:val="52"/>
        </w:rPr>
      </w:pPr>
    </w:p>
    <w:p w14:paraId="7B90EA32" w14:textId="77777777" w:rsidR="00050D18" w:rsidRDefault="00050D18">
      <w:pPr>
        <w:spacing w:line="276" w:lineRule="auto"/>
        <w:rPr>
          <w:rFonts w:asciiTheme="majorHAnsi" w:eastAsiaTheme="majorEastAsia" w:hAnsiTheme="majorHAnsi" w:cstheme="majorBidi"/>
          <w:caps/>
          <w:color w:val="000000" w:themeColor="text1"/>
          <w:spacing w:val="-20"/>
          <w:kern w:val="28"/>
          <w:sz w:val="56"/>
          <w:szCs w:val="52"/>
        </w:rPr>
      </w:pPr>
    </w:p>
    <w:p w14:paraId="30E7200C" w14:textId="77777777" w:rsidR="00050D18" w:rsidRDefault="00050D18">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t>CODING:</w:t>
      </w:r>
    </w:p>
    <w:p w14:paraId="2A91E71D" w14:textId="1A0F6E3F" w:rsidR="00192882" w:rsidRPr="00A341E5" w:rsidRDefault="003623EE">
      <w:pPr>
        <w:spacing w:line="276" w:lineRule="auto"/>
        <w:rPr>
          <w:rFonts w:asciiTheme="majorHAnsi" w:eastAsiaTheme="majorEastAsia" w:hAnsiTheme="majorHAnsi" w:cstheme="majorBidi"/>
          <w:caps/>
          <w:color w:val="000000" w:themeColor="text1"/>
          <w:spacing w:val="-20"/>
          <w:kern w:val="28"/>
          <w:sz w:val="40"/>
          <w:szCs w:val="36"/>
        </w:rPr>
      </w:pPr>
      <w:r>
        <w:rPr>
          <w:rFonts w:asciiTheme="majorHAnsi" w:eastAsiaTheme="majorEastAsia" w:hAnsiTheme="majorHAnsi" w:cstheme="majorBidi"/>
          <w:caps/>
          <w:color w:val="000000" w:themeColor="text1"/>
          <w:spacing w:val="-20"/>
          <w:kern w:val="28"/>
          <w:sz w:val="56"/>
          <w:szCs w:val="52"/>
        </w:rPr>
        <w:t xml:space="preserve">        </w:t>
      </w:r>
      <w:r w:rsidR="00A341E5">
        <w:rPr>
          <w:rFonts w:asciiTheme="majorHAnsi" w:eastAsiaTheme="majorEastAsia" w:hAnsiTheme="majorHAnsi" w:cstheme="majorBidi"/>
          <w:caps/>
          <w:noProof/>
          <w:color w:val="000000" w:themeColor="text1"/>
          <w:spacing w:val="-20"/>
          <w:kern w:val="28"/>
          <w:sz w:val="40"/>
          <w:szCs w:val="36"/>
        </w:rPr>
        <w:drawing>
          <wp:inline distT="0" distB="0" distL="0" distR="0" wp14:anchorId="52D380AC" wp14:editId="53B1FC98">
            <wp:extent cx="6400800" cy="52552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g.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5255260"/>
                    </a:xfrm>
                    <a:prstGeom prst="rect">
                      <a:avLst/>
                    </a:prstGeom>
                  </pic:spPr>
                </pic:pic>
              </a:graphicData>
            </a:graphic>
          </wp:inline>
        </w:drawing>
      </w:r>
    </w:p>
    <w:p w14:paraId="5208C6C7" w14:textId="7E25AAE5" w:rsidR="00192882" w:rsidRDefault="000E008C" w:rsidP="000E008C">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lastRenderedPageBreak/>
        <w:t xml:space="preserve">   </w: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09440" behindDoc="0" locked="0" layoutInCell="1" allowOverlap="1" wp14:anchorId="6DE44734" wp14:editId="698C8E99">
                <wp:simplePos x="0" y="0"/>
                <wp:positionH relativeFrom="page">
                  <wp:posOffset>-38100</wp:posOffset>
                </wp:positionH>
                <wp:positionV relativeFrom="paragraph">
                  <wp:posOffset>-114935</wp:posOffset>
                </wp:positionV>
                <wp:extent cx="5295900" cy="1438275"/>
                <wp:effectExtent l="57150" t="76200" r="114300" b="104775"/>
                <wp:wrapNone/>
                <wp:docPr id="190"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75C7C" id="Rectangle 96" o:spid="_x0000_s1026" style="position:absolute;margin-left:-3pt;margin-top:-9.05pt;width:417pt;height:113.2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D3qvP/6wwAAKF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08416" behindDoc="0" locked="0" layoutInCell="1" allowOverlap="1" wp14:anchorId="50477566" wp14:editId="606FA085">
                <wp:simplePos x="0" y="0"/>
                <wp:positionH relativeFrom="column">
                  <wp:posOffset>-685800</wp:posOffset>
                </wp:positionH>
                <wp:positionV relativeFrom="paragraph">
                  <wp:posOffset>-676275</wp:posOffset>
                </wp:positionV>
                <wp:extent cx="7772400" cy="1590675"/>
                <wp:effectExtent l="57150" t="95250" r="95250" b="104775"/>
                <wp:wrapNone/>
                <wp:docPr id="191"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0C81532E" w14:textId="77777777" w:rsidR="000E008C" w:rsidRDefault="000E008C" w:rsidP="000E008C"/>
                          <w:p w14:paraId="5860BFDC" w14:textId="77777777" w:rsidR="000E008C" w:rsidRDefault="000E008C" w:rsidP="000E008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77566" id="_x0000_s1036" style="position:absolute;margin-left:-54pt;margin-top:-53.25pt;width:612pt;height:12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0C81532E" w14:textId="77777777" w:rsidR="000E008C" w:rsidRDefault="000E008C" w:rsidP="000E008C"/>
                    <w:p w14:paraId="5860BFDC" w14:textId="77777777" w:rsidR="000E008C" w:rsidRDefault="000E008C" w:rsidP="000E008C"/>
                  </w:txbxContent>
                </v:textbox>
              </v:shape>
            </w:pict>
          </mc:Fallback>
        </mc:AlternateContent>
      </w:r>
      <w:r w:rsidR="00192882">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88960" behindDoc="0" locked="0" layoutInCell="1" allowOverlap="1" wp14:anchorId="050608D8" wp14:editId="09702011">
                <wp:simplePos x="0" y="0"/>
                <wp:positionH relativeFrom="page">
                  <wp:posOffset>-38100</wp:posOffset>
                </wp:positionH>
                <wp:positionV relativeFrom="paragraph">
                  <wp:posOffset>-114935</wp:posOffset>
                </wp:positionV>
                <wp:extent cx="5295900" cy="1438275"/>
                <wp:effectExtent l="57150" t="76200" r="114300" b="104775"/>
                <wp:wrapNone/>
                <wp:docPr id="106"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2DAA" id="Rectangle 96" o:spid="_x0000_s1026" style="position:absolute;margin-left:-3pt;margin-top:-9.05pt;width:417pt;height:113.2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sidR="00192882">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687936" behindDoc="0" locked="0" layoutInCell="1" allowOverlap="1" wp14:anchorId="0A8C35A4" wp14:editId="3FF2782B">
                <wp:simplePos x="0" y="0"/>
                <wp:positionH relativeFrom="column">
                  <wp:posOffset>-685800</wp:posOffset>
                </wp:positionH>
                <wp:positionV relativeFrom="paragraph">
                  <wp:posOffset>-676275</wp:posOffset>
                </wp:positionV>
                <wp:extent cx="7772400" cy="1590675"/>
                <wp:effectExtent l="57150" t="95250" r="95250" b="104775"/>
                <wp:wrapNone/>
                <wp:docPr id="107"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35BEA97E" w14:textId="77777777" w:rsidR="00192882" w:rsidRDefault="00192882" w:rsidP="00192882">
                            <w:pPr>
                              <w:jc w:val="center"/>
                            </w:pPr>
                          </w:p>
                          <w:p w14:paraId="6E792182" w14:textId="77777777" w:rsidR="00192882" w:rsidRDefault="00192882" w:rsidP="001928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C35A4" id="_x0000_s1037" style="position:absolute;margin-left:-54pt;margin-top:-53.25pt;width:612pt;height:12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35BEA97E" w14:textId="77777777" w:rsidR="00192882" w:rsidRDefault="00192882" w:rsidP="00192882">
                      <w:pPr>
                        <w:jc w:val="center"/>
                      </w:pPr>
                    </w:p>
                    <w:p w14:paraId="6E792182" w14:textId="77777777" w:rsidR="00192882" w:rsidRDefault="00192882" w:rsidP="00192882">
                      <w:pPr>
                        <w:jc w:val="center"/>
                      </w:pPr>
                    </w:p>
                  </w:txbxContent>
                </v:textbox>
              </v:shape>
            </w:pict>
          </mc:Fallback>
        </mc:AlternateContent>
      </w:r>
    </w:p>
    <w:p w14:paraId="5B60A084" w14:textId="77777777" w:rsidR="006012FD" w:rsidRDefault="006012FD" w:rsidP="006012FD">
      <w:pPr>
        <w:rPr>
          <w:rFonts w:asciiTheme="majorHAnsi" w:eastAsiaTheme="majorEastAsia" w:hAnsiTheme="majorHAnsi" w:cstheme="majorBidi"/>
          <w:sz w:val="56"/>
          <w:szCs w:val="52"/>
        </w:rPr>
      </w:pPr>
    </w:p>
    <w:p w14:paraId="061A1E0A" w14:textId="41C5C699" w:rsidR="006012FD" w:rsidRPr="006012FD" w:rsidRDefault="006012FD" w:rsidP="006012FD">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anchor distT="0" distB="0" distL="114300" distR="114300" simplePos="0" relativeHeight="251710464" behindDoc="1" locked="0" layoutInCell="1" allowOverlap="1" wp14:anchorId="66A2EB20" wp14:editId="560610F7">
            <wp:simplePos x="0" y="0"/>
            <wp:positionH relativeFrom="margin">
              <wp:align>right</wp:align>
            </wp:positionH>
            <wp:positionV relativeFrom="paragraph">
              <wp:posOffset>677545</wp:posOffset>
            </wp:positionV>
            <wp:extent cx="6400800" cy="5093335"/>
            <wp:effectExtent l="0" t="0" r="0" b="0"/>
            <wp:wrapTight wrapText="bothSides">
              <wp:wrapPolygon edited="0">
                <wp:start x="0" y="0"/>
                <wp:lineTo x="0" y="21490"/>
                <wp:lineTo x="21536" y="21490"/>
                <wp:lineTo x="2153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g.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5093335"/>
                    </a:xfrm>
                    <a:prstGeom prst="rect">
                      <a:avLst/>
                    </a:prstGeom>
                  </pic:spPr>
                </pic:pic>
              </a:graphicData>
            </a:graphic>
            <wp14:sizeRelH relativeFrom="page">
              <wp14:pctWidth>0</wp14:pctWidth>
            </wp14:sizeRelH>
            <wp14:sizeRelV relativeFrom="page">
              <wp14:pctHeight>0</wp14:pctHeight>
            </wp14:sizeRelV>
          </wp:anchor>
        </w:drawing>
      </w:r>
    </w:p>
    <w:p w14:paraId="7D0BF484" w14:textId="10246067" w:rsidR="006012FD" w:rsidRDefault="006012FD" w:rsidP="006012FD">
      <w:pPr>
        <w:rPr>
          <w:rFonts w:asciiTheme="majorHAnsi" w:eastAsiaTheme="majorEastAsia" w:hAnsiTheme="majorHAnsi" w:cstheme="majorBidi"/>
          <w:caps/>
          <w:color w:val="000000" w:themeColor="text1"/>
          <w:spacing w:val="-20"/>
          <w:kern w:val="28"/>
          <w:sz w:val="56"/>
          <w:szCs w:val="52"/>
        </w:rPr>
      </w:pPr>
    </w:p>
    <w:p w14:paraId="427A5A76" w14:textId="77777777" w:rsidR="006012FD" w:rsidRDefault="006012FD" w:rsidP="006012FD">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lastRenderedPageBreak/>
        <w:t xml:space="preserve">   </w: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15584" behindDoc="0" locked="0" layoutInCell="1" allowOverlap="1" wp14:anchorId="27B31D4B" wp14:editId="1D778C02">
                <wp:simplePos x="0" y="0"/>
                <wp:positionH relativeFrom="page">
                  <wp:posOffset>-38100</wp:posOffset>
                </wp:positionH>
                <wp:positionV relativeFrom="paragraph">
                  <wp:posOffset>-114935</wp:posOffset>
                </wp:positionV>
                <wp:extent cx="5295900" cy="1438275"/>
                <wp:effectExtent l="57150" t="76200" r="114300" b="104775"/>
                <wp:wrapNone/>
                <wp:docPr id="197"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93542" id="Rectangle 96" o:spid="_x0000_s1026" style="position:absolute;margin-left:-3pt;margin-top:-9.05pt;width:417pt;height:113.2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14560" behindDoc="0" locked="0" layoutInCell="1" allowOverlap="1" wp14:anchorId="0E42E054" wp14:editId="36A4A173">
                <wp:simplePos x="0" y="0"/>
                <wp:positionH relativeFrom="column">
                  <wp:posOffset>-685800</wp:posOffset>
                </wp:positionH>
                <wp:positionV relativeFrom="paragraph">
                  <wp:posOffset>-676275</wp:posOffset>
                </wp:positionV>
                <wp:extent cx="7772400" cy="1590675"/>
                <wp:effectExtent l="57150" t="95250" r="95250" b="104775"/>
                <wp:wrapNone/>
                <wp:docPr id="198"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195CF226" w14:textId="77777777" w:rsidR="006012FD" w:rsidRDefault="006012FD" w:rsidP="006012FD"/>
                          <w:p w14:paraId="1DC25A72" w14:textId="77777777" w:rsidR="006012FD" w:rsidRDefault="006012FD" w:rsidP="006012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E054" id="_x0000_s1038" style="position:absolute;margin-left:-54pt;margin-top:-53.25pt;width:612pt;height:12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195CF226" w14:textId="77777777" w:rsidR="006012FD" w:rsidRDefault="006012FD" w:rsidP="006012FD"/>
                    <w:p w14:paraId="1DC25A72" w14:textId="77777777" w:rsidR="006012FD" w:rsidRDefault="006012FD" w:rsidP="006012FD"/>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13536" behindDoc="0" locked="0" layoutInCell="1" allowOverlap="1" wp14:anchorId="64D295B0" wp14:editId="7DC563C4">
                <wp:simplePos x="0" y="0"/>
                <wp:positionH relativeFrom="page">
                  <wp:posOffset>-38100</wp:posOffset>
                </wp:positionH>
                <wp:positionV relativeFrom="paragraph">
                  <wp:posOffset>-114935</wp:posOffset>
                </wp:positionV>
                <wp:extent cx="5295900" cy="1438275"/>
                <wp:effectExtent l="57150" t="76200" r="114300" b="104775"/>
                <wp:wrapNone/>
                <wp:docPr id="199"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7D1FC" id="Rectangle 96" o:spid="_x0000_s1026" style="position:absolute;margin-left:-3pt;margin-top:-9.05pt;width:417pt;height:113.2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12512" behindDoc="0" locked="0" layoutInCell="1" allowOverlap="1" wp14:anchorId="18914673" wp14:editId="18486127">
                <wp:simplePos x="0" y="0"/>
                <wp:positionH relativeFrom="column">
                  <wp:posOffset>-685800</wp:posOffset>
                </wp:positionH>
                <wp:positionV relativeFrom="paragraph">
                  <wp:posOffset>-676275</wp:posOffset>
                </wp:positionV>
                <wp:extent cx="7772400" cy="1590675"/>
                <wp:effectExtent l="57150" t="95250" r="95250" b="104775"/>
                <wp:wrapNone/>
                <wp:docPr id="200"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4149B8F" w14:textId="77777777" w:rsidR="006012FD" w:rsidRDefault="006012FD" w:rsidP="006012FD">
                            <w:pPr>
                              <w:jc w:val="center"/>
                            </w:pPr>
                          </w:p>
                          <w:p w14:paraId="65A0961D" w14:textId="77777777" w:rsidR="006012FD" w:rsidRDefault="006012FD" w:rsidP="006012F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4673" id="_x0000_s1039" style="position:absolute;margin-left:-54pt;margin-top:-53.25pt;width:612pt;height:12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4149B8F" w14:textId="77777777" w:rsidR="006012FD" w:rsidRDefault="006012FD" w:rsidP="006012FD">
                      <w:pPr>
                        <w:jc w:val="center"/>
                      </w:pPr>
                    </w:p>
                    <w:p w14:paraId="65A0961D" w14:textId="77777777" w:rsidR="006012FD" w:rsidRDefault="006012FD" w:rsidP="006012FD">
                      <w:pPr>
                        <w:jc w:val="center"/>
                      </w:pPr>
                    </w:p>
                  </w:txbxContent>
                </v:textbox>
              </v:shape>
            </w:pict>
          </mc:Fallback>
        </mc:AlternateContent>
      </w:r>
    </w:p>
    <w:p w14:paraId="6AED2BB8" w14:textId="77777777" w:rsidR="006012FD" w:rsidRDefault="006012FD" w:rsidP="006012FD">
      <w:pPr>
        <w:rPr>
          <w:rFonts w:asciiTheme="majorHAnsi" w:eastAsiaTheme="majorEastAsia" w:hAnsiTheme="majorHAnsi" w:cstheme="majorBidi"/>
          <w:sz w:val="56"/>
          <w:szCs w:val="52"/>
        </w:rPr>
      </w:pPr>
    </w:p>
    <w:p w14:paraId="610F8DD4" w14:textId="6C852069" w:rsidR="006012FD" w:rsidRDefault="006012FD" w:rsidP="006012FD">
      <w:pPr>
        <w:rPr>
          <w:rFonts w:asciiTheme="majorHAnsi" w:eastAsiaTheme="majorEastAsia" w:hAnsiTheme="majorHAnsi" w:cstheme="majorBidi"/>
          <w:sz w:val="56"/>
          <w:szCs w:val="52"/>
        </w:rPr>
      </w:pPr>
    </w:p>
    <w:p w14:paraId="4A3956F4" w14:textId="2F8BA75D" w:rsidR="006012FD" w:rsidRDefault="006012FD" w:rsidP="006012FD">
      <w:pPr>
        <w:ind w:left="2880" w:firstLine="720"/>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anchor distT="0" distB="0" distL="114300" distR="114300" simplePos="0" relativeHeight="251716608" behindDoc="1" locked="0" layoutInCell="1" allowOverlap="1" wp14:anchorId="2FDE5F4F" wp14:editId="76092E55">
            <wp:simplePos x="0" y="0"/>
            <wp:positionH relativeFrom="margin">
              <wp:align>right</wp:align>
            </wp:positionH>
            <wp:positionV relativeFrom="paragraph">
              <wp:posOffset>725170</wp:posOffset>
            </wp:positionV>
            <wp:extent cx="6400800" cy="5172075"/>
            <wp:effectExtent l="0" t="0" r="0" b="9525"/>
            <wp:wrapTight wrapText="bothSides">
              <wp:wrapPolygon edited="0">
                <wp:start x="0" y="0"/>
                <wp:lineTo x="0" y="21560"/>
                <wp:lineTo x="21536" y="21560"/>
                <wp:lineTo x="2153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o1.jpg"/>
                    <pic:cNvPicPr/>
                  </pic:nvPicPr>
                  <pic:blipFill>
                    <a:blip r:embed="rId21">
                      <a:extLst>
                        <a:ext uri="{28A0092B-C50C-407E-A947-70E740481C1C}">
                          <a14:useLocalDpi xmlns:a14="http://schemas.microsoft.com/office/drawing/2010/main" val="0"/>
                        </a:ext>
                      </a:extLst>
                    </a:blip>
                    <a:stretch>
                      <a:fillRect/>
                    </a:stretch>
                  </pic:blipFill>
                  <pic:spPr>
                    <a:xfrm>
                      <a:off x="0" y="0"/>
                      <a:ext cx="6400800" cy="517207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sz w:val="56"/>
          <w:szCs w:val="52"/>
        </w:rPr>
        <w:t>HOME</w:t>
      </w:r>
    </w:p>
    <w:p w14:paraId="7193346C" w14:textId="77777777" w:rsidR="006012FD" w:rsidRDefault="006012FD" w:rsidP="006012FD">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lastRenderedPageBreak/>
        <w:t xml:space="preserve">   </w: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21728" behindDoc="0" locked="0" layoutInCell="1" allowOverlap="1" wp14:anchorId="374F07C0" wp14:editId="6DE9159B">
                <wp:simplePos x="0" y="0"/>
                <wp:positionH relativeFrom="page">
                  <wp:posOffset>-38100</wp:posOffset>
                </wp:positionH>
                <wp:positionV relativeFrom="paragraph">
                  <wp:posOffset>-114935</wp:posOffset>
                </wp:positionV>
                <wp:extent cx="5295900" cy="1438275"/>
                <wp:effectExtent l="57150" t="76200" r="114300" b="104775"/>
                <wp:wrapNone/>
                <wp:docPr id="202"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E1C0C" id="Rectangle 96" o:spid="_x0000_s1026" style="position:absolute;margin-left:-3pt;margin-top:-9.05pt;width:417pt;height:113.2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20704" behindDoc="0" locked="0" layoutInCell="1" allowOverlap="1" wp14:anchorId="21EED8BE" wp14:editId="62FDA732">
                <wp:simplePos x="0" y="0"/>
                <wp:positionH relativeFrom="column">
                  <wp:posOffset>-685800</wp:posOffset>
                </wp:positionH>
                <wp:positionV relativeFrom="paragraph">
                  <wp:posOffset>-676275</wp:posOffset>
                </wp:positionV>
                <wp:extent cx="7772400" cy="1590675"/>
                <wp:effectExtent l="57150" t="95250" r="95250" b="104775"/>
                <wp:wrapNone/>
                <wp:docPr id="203"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23520A1A" w14:textId="77777777" w:rsidR="006012FD" w:rsidRDefault="006012FD" w:rsidP="006012FD"/>
                          <w:p w14:paraId="1D5A3A2D" w14:textId="77777777" w:rsidR="006012FD" w:rsidRDefault="006012FD" w:rsidP="006012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D8BE" id="_x0000_s1040" style="position:absolute;margin-left:-54pt;margin-top:-53.25pt;width:612pt;height:12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23520A1A" w14:textId="77777777" w:rsidR="006012FD" w:rsidRDefault="006012FD" w:rsidP="006012FD"/>
                    <w:p w14:paraId="1D5A3A2D" w14:textId="77777777" w:rsidR="006012FD" w:rsidRDefault="006012FD" w:rsidP="006012FD"/>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19680" behindDoc="0" locked="0" layoutInCell="1" allowOverlap="1" wp14:anchorId="38040F84" wp14:editId="0ED41971">
                <wp:simplePos x="0" y="0"/>
                <wp:positionH relativeFrom="page">
                  <wp:posOffset>-38100</wp:posOffset>
                </wp:positionH>
                <wp:positionV relativeFrom="paragraph">
                  <wp:posOffset>-114935</wp:posOffset>
                </wp:positionV>
                <wp:extent cx="5295900" cy="1438275"/>
                <wp:effectExtent l="57150" t="76200" r="114300" b="104775"/>
                <wp:wrapNone/>
                <wp:docPr id="204"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37226" id="Rectangle 96" o:spid="_x0000_s1026" style="position:absolute;margin-left:-3pt;margin-top:-9.05pt;width:417pt;height:113.2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5a67Q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18656" behindDoc="0" locked="0" layoutInCell="1" allowOverlap="1" wp14:anchorId="79E0B966" wp14:editId="3D35647B">
                <wp:simplePos x="0" y="0"/>
                <wp:positionH relativeFrom="column">
                  <wp:posOffset>-685800</wp:posOffset>
                </wp:positionH>
                <wp:positionV relativeFrom="paragraph">
                  <wp:posOffset>-676275</wp:posOffset>
                </wp:positionV>
                <wp:extent cx="7772400" cy="1590675"/>
                <wp:effectExtent l="57150" t="95250" r="95250" b="104775"/>
                <wp:wrapNone/>
                <wp:docPr id="205"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280E944" w14:textId="77777777" w:rsidR="006012FD" w:rsidRDefault="006012FD" w:rsidP="006012FD">
                            <w:pPr>
                              <w:jc w:val="center"/>
                            </w:pPr>
                          </w:p>
                          <w:p w14:paraId="6681A02E" w14:textId="77777777" w:rsidR="006012FD" w:rsidRDefault="006012FD" w:rsidP="006012F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0B966" id="_x0000_s1041" style="position:absolute;margin-left:-54pt;margin-top:-53.25pt;width:612pt;height:12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280E944" w14:textId="77777777" w:rsidR="006012FD" w:rsidRDefault="006012FD" w:rsidP="006012FD">
                      <w:pPr>
                        <w:jc w:val="center"/>
                      </w:pPr>
                    </w:p>
                    <w:p w14:paraId="6681A02E" w14:textId="77777777" w:rsidR="006012FD" w:rsidRDefault="006012FD" w:rsidP="006012FD">
                      <w:pPr>
                        <w:jc w:val="center"/>
                      </w:pPr>
                    </w:p>
                  </w:txbxContent>
                </v:textbox>
              </v:shape>
            </w:pict>
          </mc:Fallback>
        </mc:AlternateContent>
      </w:r>
    </w:p>
    <w:p w14:paraId="31700A77" w14:textId="06AEDA06" w:rsidR="006012FD" w:rsidRDefault="00125A8F" w:rsidP="006012FD">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anchor distT="0" distB="0" distL="114300" distR="114300" simplePos="0" relativeHeight="251722752" behindDoc="1" locked="0" layoutInCell="1" allowOverlap="1" wp14:anchorId="16F698CE" wp14:editId="7CEEDD56">
            <wp:simplePos x="0" y="0"/>
            <wp:positionH relativeFrom="margin">
              <wp:align>right</wp:align>
            </wp:positionH>
            <wp:positionV relativeFrom="paragraph">
              <wp:posOffset>1058545</wp:posOffset>
            </wp:positionV>
            <wp:extent cx="6400800" cy="5600700"/>
            <wp:effectExtent l="0" t="0" r="0" b="0"/>
            <wp:wrapTight wrapText="bothSides">
              <wp:wrapPolygon edited="0">
                <wp:start x="0" y="0"/>
                <wp:lineTo x="0" y="21527"/>
                <wp:lineTo x="21536" y="21527"/>
                <wp:lineTo x="21536"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o2.jpg"/>
                    <pic:cNvPicPr/>
                  </pic:nvPicPr>
                  <pic:blipFill>
                    <a:blip r:embed="rId22">
                      <a:extLst>
                        <a:ext uri="{28A0092B-C50C-407E-A947-70E740481C1C}">
                          <a14:useLocalDpi xmlns:a14="http://schemas.microsoft.com/office/drawing/2010/main" val="0"/>
                        </a:ext>
                      </a:extLst>
                    </a:blip>
                    <a:stretch>
                      <a:fillRect/>
                    </a:stretch>
                  </pic:blipFill>
                  <pic:spPr>
                    <a:xfrm>
                      <a:off x="0" y="0"/>
                      <a:ext cx="6400800" cy="5600700"/>
                    </a:xfrm>
                    <a:prstGeom prst="rect">
                      <a:avLst/>
                    </a:prstGeom>
                  </pic:spPr>
                </pic:pic>
              </a:graphicData>
            </a:graphic>
            <wp14:sizeRelH relativeFrom="page">
              <wp14:pctWidth>0</wp14:pctWidth>
            </wp14:sizeRelH>
            <wp14:sizeRelV relativeFrom="page">
              <wp14:pctHeight>0</wp14:pctHeight>
            </wp14:sizeRelV>
          </wp:anchor>
        </w:drawing>
      </w:r>
    </w:p>
    <w:p w14:paraId="1C2008F4" w14:textId="1BCA258E" w:rsidR="00125A8F" w:rsidRDefault="00125A8F" w:rsidP="006012FD">
      <w:pPr>
        <w:rPr>
          <w:rFonts w:asciiTheme="majorHAnsi" w:eastAsiaTheme="majorEastAsia" w:hAnsiTheme="majorHAnsi" w:cstheme="majorBidi"/>
          <w:sz w:val="56"/>
          <w:szCs w:val="52"/>
        </w:rPr>
      </w:pPr>
    </w:p>
    <w:p w14:paraId="7FBE4553" w14:textId="2CE95381" w:rsidR="006012FD" w:rsidRDefault="006012FD" w:rsidP="006012FD">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ab/>
      </w:r>
      <w:r>
        <w:rPr>
          <w:rFonts w:asciiTheme="majorHAnsi" w:eastAsiaTheme="majorEastAsia" w:hAnsiTheme="majorHAnsi" w:cstheme="majorBidi"/>
          <w:sz w:val="56"/>
          <w:szCs w:val="52"/>
        </w:rPr>
        <w:tab/>
      </w:r>
      <w:r>
        <w:rPr>
          <w:rFonts w:asciiTheme="majorHAnsi" w:eastAsiaTheme="majorEastAsia" w:hAnsiTheme="majorHAnsi" w:cstheme="majorBidi"/>
          <w:sz w:val="56"/>
          <w:szCs w:val="52"/>
        </w:rPr>
        <w:tab/>
      </w:r>
    </w:p>
    <w:p w14:paraId="2430D83F" w14:textId="77777777" w:rsidR="006012FD" w:rsidRDefault="006012FD" w:rsidP="006012FD">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lastRenderedPageBreak/>
        <w:t xml:space="preserve">   </w: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27872" behindDoc="0" locked="0" layoutInCell="1" allowOverlap="1" wp14:anchorId="5F9F92D0" wp14:editId="07D03060">
                <wp:simplePos x="0" y="0"/>
                <wp:positionH relativeFrom="page">
                  <wp:posOffset>-38100</wp:posOffset>
                </wp:positionH>
                <wp:positionV relativeFrom="paragraph">
                  <wp:posOffset>-114935</wp:posOffset>
                </wp:positionV>
                <wp:extent cx="5295900" cy="1438275"/>
                <wp:effectExtent l="57150" t="76200" r="114300" b="104775"/>
                <wp:wrapNone/>
                <wp:docPr id="207"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CCECB" id="Rectangle 96" o:spid="_x0000_s1026" style="position:absolute;margin-left:-3pt;margin-top:-9.05pt;width:417pt;height:113.2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26848" behindDoc="0" locked="0" layoutInCell="1" allowOverlap="1" wp14:anchorId="58DC86A6" wp14:editId="1F267BDA">
                <wp:simplePos x="0" y="0"/>
                <wp:positionH relativeFrom="column">
                  <wp:posOffset>-685800</wp:posOffset>
                </wp:positionH>
                <wp:positionV relativeFrom="paragraph">
                  <wp:posOffset>-676275</wp:posOffset>
                </wp:positionV>
                <wp:extent cx="7772400" cy="1590675"/>
                <wp:effectExtent l="57150" t="95250" r="95250" b="104775"/>
                <wp:wrapNone/>
                <wp:docPr id="208"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BCDF765" w14:textId="77777777" w:rsidR="006012FD" w:rsidRDefault="006012FD" w:rsidP="006012FD"/>
                          <w:p w14:paraId="3798B343" w14:textId="77777777" w:rsidR="006012FD" w:rsidRDefault="006012FD" w:rsidP="006012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86A6" id="_x0000_s1042" style="position:absolute;margin-left:-54pt;margin-top:-53.25pt;width:612pt;height:125.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BCDF765" w14:textId="77777777" w:rsidR="006012FD" w:rsidRDefault="006012FD" w:rsidP="006012FD"/>
                    <w:p w14:paraId="3798B343" w14:textId="77777777" w:rsidR="006012FD" w:rsidRDefault="006012FD" w:rsidP="006012FD"/>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25824" behindDoc="0" locked="0" layoutInCell="1" allowOverlap="1" wp14:anchorId="226A231A" wp14:editId="5CD16C2B">
                <wp:simplePos x="0" y="0"/>
                <wp:positionH relativeFrom="page">
                  <wp:posOffset>-38100</wp:posOffset>
                </wp:positionH>
                <wp:positionV relativeFrom="paragraph">
                  <wp:posOffset>-114935</wp:posOffset>
                </wp:positionV>
                <wp:extent cx="5295900" cy="1438275"/>
                <wp:effectExtent l="57150" t="76200" r="114300" b="104775"/>
                <wp:wrapNone/>
                <wp:docPr id="209"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664CD" id="Rectangle 96" o:spid="_x0000_s1026" style="position:absolute;margin-left:-3pt;margin-top:-9.05pt;width:417pt;height:113.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Sa7Q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24800" behindDoc="0" locked="0" layoutInCell="1" allowOverlap="1" wp14:anchorId="692F91A6" wp14:editId="60F379F3">
                <wp:simplePos x="0" y="0"/>
                <wp:positionH relativeFrom="column">
                  <wp:posOffset>-685800</wp:posOffset>
                </wp:positionH>
                <wp:positionV relativeFrom="paragraph">
                  <wp:posOffset>-676275</wp:posOffset>
                </wp:positionV>
                <wp:extent cx="7772400" cy="1590675"/>
                <wp:effectExtent l="57150" t="95250" r="95250" b="104775"/>
                <wp:wrapNone/>
                <wp:docPr id="210"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5067AE3" w14:textId="77777777" w:rsidR="006012FD" w:rsidRDefault="006012FD" w:rsidP="006012FD">
                            <w:pPr>
                              <w:jc w:val="center"/>
                            </w:pPr>
                          </w:p>
                          <w:p w14:paraId="24A535B3" w14:textId="77777777" w:rsidR="006012FD" w:rsidRDefault="006012FD" w:rsidP="006012F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91A6" id="_x0000_s1043" style="position:absolute;margin-left:-54pt;margin-top:-53.25pt;width:612pt;height:12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5067AE3" w14:textId="77777777" w:rsidR="006012FD" w:rsidRDefault="006012FD" w:rsidP="006012FD">
                      <w:pPr>
                        <w:jc w:val="center"/>
                      </w:pPr>
                    </w:p>
                    <w:p w14:paraId="24A535B3" w14:textId="77777777" w:rsidR="006012FD" w:rsidRDefault="006012FD" w:rsidP="006012FD">
                      <w:pPr>
                        <w:jc w:val="center"/>
                      </w:pPr>
                    </w:p>
                  </w:txbxContent>
                </v:textbox>
              </v:shape>
            </w:pict>
          </mc:Fallback>
        </mc:AlternateContent>
      </w:r>
    </w:p>
    <w:p w14:paraId="245E909A" w14:textId="77777777" w:rsidR="006012FD" w:rsidRDefault="006012FD">
      <w:pPr>
        <w:spacing w:line="276" w:lineRule="auto"/>
        <w:rPr>
          <w:rFonts w:asciiTheme="majorHAnsi" w:eastAsiaTheme="majorEastAsia" w:hAnsiTheme="majorHAnsi" w:cstheme="majorBidi"/>
          <w:sz w:val="56"/>
          <w:szCs w:val="52"/>
        </w:rPr>
      </w:pPr>
    </w:p>
    <w:p w14:paraId="7834A366" w14:textId="77777777" w:rsidR="006012FD" w:rsidRDefault="006012FD">
      <w:pPr>
        <w:spacing w:line="276" w:lineRule="auto"/>
        <w:rPr>
          <w:rFonts w:asciiTheme="majorHAnsi" w:eastAsiaTheme="majorEastAsia" w:hAnsiTheme="majorHAnsi" w:cstheme="majorBidi"/>
          <w:sz w:val="56"/>
          <w:szCs w:val="52"/>
        </w:rPr>
      </w:pPr>
      <w:r>
        <w:rPr>
          <w:rFonts w:asciiTheme="majorHAnsi" w:eastAsiaTheme="majorEastAsia" w:hAnsiTheme="majorHAnsi" w:cstheme="majorBidi"/>
          <w:sz w:val="56"/>
          <w:szCs w:val="52"/>
        </w:rPr>
        <w:t>CODING:</w:t>
      </w:r>
    </w:p>
    <w:p w14:paraId="498A1AB3" w14:textId="77777777" w:rsidR="006012FD" w:rsidRDefault="006012FD">
      <w:pPr>
        <w:spacing w:line="276" w:lineRule="auto"/>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6A7A2209" wp14:editId="40433351">
            <wp:extent cx="4857750" cy="36099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J.PNG"/>
                    <pic:cNvPicPr/>
                  </pic:nvPicPr>
                  <pic:blipFill>
                    <a:blip r:embed="rId23">
                      <a:extLst>
                        <a:ext uri="{28A0092B-C50C-407E-A947-70E740481C1C}">
                          <a14:useLocalDpi xmlns:a14="http://schemas.microsoft.com/office/drawing/2010/main" val="0"/>
                        </a:ext>
                      </a:extLst>
                    </a:blip>
                    <a:stretch>
                      <a:fillRect/>
                    </a:stretch>
                  </pic:blipFill>
                  <pic:spPr>
                    <a:xfrm>
                      <a:off x="0" y="0"/>
                      <a:ext cx="4857750" cy="3609975"/>
                    </a:xfrm>
                    <a:prstGeom prst="rect">
                      <a:avLst/>
                    </a:prstGeom>
                  </pic:spPr>
                </pic:pic>
              </a:graphicData>
            </a:graphic>
          </wp:inline>
        </w:drawing>
      </w:r>
    </w:p>
    <w:p w14:paraId="0D3E5FAE" w14:textId="3DCB4A7B" w:rsidR="006012FD" w:rsidRDefault="006012FD" w:rsidP="00125A8F">
      <w:pPr>
        <w:spacing w:line="276" w:lineRule="auto"/>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anchor distT="0" distB="0" distL="114300" distR="114300" simplePos="0" relativeHeight="251728896" behindDoc="1" locked="0" layoutInCell="1" allowOverlap="1" wp14:anchorId="043FAF2F" wp14:editId="324F8473">
            <wp:simplePos x="0" y="0"/>
            <wp:positionH relativeFrom="margin">
              <wp:align>left</wp:align>
            </wp:positionH>
            <wp:positionV relativeFrom="paragraph">
              <wp:posOffset>7620</wp:posOffset>
            </wp:positionV>
            <wp:extent cx="5162550" cy="2741295"/>
            <wp:effectExtent l="0" t="0" r="0" b="1905"/>
            <wp:wrapTight wrapText="bothSides">
              <wp:wrapPolygon edited="0">
                <wp:start x="0" y="0"/>
                <wp:lineTo x="0" y="21465"/>
                <wp:lineTo x="21520" y="21465"/>
                <wp:lineTo x="2152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HO3.PNG"/>
                    <pic:cNvPicPr/>
                  </pic:nvPicPr>
                  <pic:blipFill>
                    <a:blip r:embed="rId24">
                      <a:extLst>
                        <a:ext uri="{28A0092B-C50C-407E-A947-70E740481C1C}">
                          <a14:useLocalDpi xmlns:a14="http://schemas.microsoft.com/office/drawing/2010/main" val="0"/>
                        </a:ext>
                      </a:extLst>
                    </a:blip>
                    <a:stretch>
                      <a:fillRect/>
                    </a:stretch>
                  </pic:blipFill>
                  <pic:spPr>
                    <a:xfrm>
                      <a:off x="0" y="0"/>
                      <a:ext cx="5162550" cy="274129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sz w:val="56"/>
          <w:szCs w:val="52"/>
        </w:rPr>
        <w:br w:type="page"/>
      </w:r>
    </w:p>
    <w:p w14:paraId="4CCFE523" w14:textId="77777777" w:rsidR="00125A8F" w:rsidRDefault="00125A8F" w:rsidP="00125A8F">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lastRenderedPageBreak/>
        <w:t xml:space="preserve">   </w: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34016" behindDoc="0" locked="0" layoutInCell="1" allowOverlap="1" wp14:anchorId="5E964296" wp14:editId="45854A49">
                <wp:simplePos x="0" y="0"/>
                <wp:positionH relativeFrom="page">
                  <wp:posOffset>-38100</wp:posOffset>
                </wp:positionH>
                <wp:positionV relativeFrom="paragraph">
                  <wp:posOffset>-114935</wp:posOffset>
                </wp:positionV>
                <wp:extent cx="5295900" cy="1438275"/>
                <wp:effectExtent l="57150" t="76200" r="114300" b="104775"/>
                <wp:wrapNone/>
                <wp:docPr id="213"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56A25" id="Rectangle 96" o:spid="_x0000_s1026" style="position:absolute;margin-left:-3pt;margin-top:-9.05pt;width:417pt;height:113.2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Hp6w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BO6DHp6wwAAKF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32992" behindDoc="0" locked="0" layoutInCell="1" allowOverlap="1" wp14:anchorId="257FAB89" wp14:editId="2DE47885">
                <wp:simplePos x="0" y="0"/>
                <wp:positionH relativeFrom="column">
                  <wp:posOffset>-685800</wp:posOffset>
                </wp:positionH>
                <wp:positionV relativeFrom="paragraph">
                  <wp:posOffset>-676275</wp:posOffset>
                </wp:positionV>
                <wp:extent cx="7772400" cy="1590675"/>
                <wp:effectExtent l="57150" t="95250" r="95250" b="104775"/>
                <wp:wrapNone/>
                <wp:docPr id="214"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FBFD406" w14:textId="77777777" w:rsidR="00125A8F" w:rsidRDefault="00125A8F" w:rsidP="00125A8F"/>
                          <w:p w14:paraId="0D35DABA" w14:textId="77777777" w:rsidR="00125A8F" w:rsidRDefault="00125A8F" w:rsidP="00125A8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FAB89" id="_x0000_s1044" style="position:absolute;margin-left:-54pt;margin-top:-53.25pt;width:612pt;height:12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FBFD406" w14:textId="77777777" w:rsidR="00125A8F" w:rsidRDefault="00125A8F" w:rsidP="00125A8F"/>
                    <w:p w14:paraId="0D35DABA" w14:textId="77777777" w:rsidR="00125A8F" w:rsidRDefault="00125A8F" w:rsidP="00125A8F"/>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31968" behindDoc="0" locked="0" layoutInCell="1" allowOverlap="1" wp14:anchorId="30F04050" wp14:editId="0BE0072C">
                <wp:simplePos x="0" y="0"/>
                <wp:positionH relativeFrom="page">
                  <wp:posOffset>-38100</wp:posOffset>
                </wp:positionH>
                <wp:positionV relativeFrom="paragraph">
                  <wp:posOffset>-114935</wp:posOffset>
                </wp:positionV>
                <wp:extent cx="5295900" cy="1438275"/>
                <wp:effectExtent l="57150" t="76200" r="114300" b="104775"/>
                <wp:wrapNone/>
                <wp:docPr id="215"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7D79" id="Rectangle 96" o:spid="_x0000_s1026" style="position:absolute;margin-left:-3pt;margin-top:-9.05pt;width:417pt;height:113.2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T5V9w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30944" behindDoc="0" locked="0" layoutInCell="1" allowOverlap="1" wp14:anchorId="2C7FC8C0" wp14:editId="3D453635">
                <wp:simplePos x="0" y="0"/>
                <wp:positionH relativeFrom="column">
                  <wp:posOffset>-685800</wp:posOffset>
                </wp:positionH>
                <wp:positionV relativeFrom="paragraph">
                  <wp:posOffset>-676275</wp:posOffset>
                </wp:positionV>
                <wp:extent cx="7772400" cy="1590675"/>
                <wp:effectExtent l="57150" t="95250" r="95250" b="104775"/>
                <wp:wrapNone/>
                <wp:docPr id="216"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6614BE4D" w14:textId="77777777" w:rsidR="00125A8F" w:rsidRDefault="00125A8F" w:rsidP="00125A8F">
                            <w:pPr>
                              <w:jc w:val="center"/>
                            </w:pPr>
                          </w:p>
                          <w:p w14:paraId="44D57AAC" w14:textId="77777777" w:rsidR="00125A8F" w:rsidRDefault="00125A8F" w:rsidP="00125A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FC8C0" id="_x0000_s1045" style="position:absolute;margin-left:-54pt;margin-top:-53.25pt;width:612pt;height:12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6614BE4D" w14:textId="77777777" w:rsidR="00125A8F" w:rsidRDefault="00125A8F" w:rsidP="00125A8F">
                      <w:pPr>
                        <w:jc w:val="center"/>
                      </w:pPr>
                    </w:p>
                    <w:p w14:paraId="44D57AAC" w14:textId="77777777" w:rsidR="00125A8F" w:rsidRDefault="00125A8F" w:rsidP="00125A8F">
                      <w:pPr>
                        <w:jc w:val="center"/>
                      </w:pPr>
                    </w:p>
                  </w:txbxContent>
                </v:textbox>
              </v:shape>
            </w:pict>
          </mc:Fallback>
        </mc:AlternateContent>
      </w:r>
    </w:p>
    <w:p w14:paraId="46A9DC07" w14:textId="5D400684" w:rsidR="007D3506" w:rsidRDefault="00F96055" w:rsidP="006012FD">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S</w:t>
      </w:r>
    </w:p>
    <w:p w14:paraId="18A44F83" w14:textId="6CA64B3B" w:rsidR="006012FD" w:rsidRDefault="00B441CD" w:rsidP="006012FD">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 xml:space="preserve">FLIP </w:t>
      </w:r>
      <w:r w:rsidR="007D3506">
        <w:rPr>
          <w:rFonts w:asciiTheme="majorHAnsi" w:eastAsiaTheme="majorEastAsia" w:hAnsiTheme="majorHAnsi" w:cstheme="majorBidi"/>
          <w:sz w:val="56"/>
          <w:szCs w:val="52"/>
        </w:rPr>
        <w:t>LOGIN PAGE:</w:t>
      </w:r>
    </w:p>
    <w:p w14:paraId="52A59100" w14:textId="101F5040" w:rsidR="007D3506" w:rsidRDefault="007D3506" w:rsidP="006012FD">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748EAC74" wp14:editId="605C6E70">
            <wp:extent cx="6067425" cy="48387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6067425" cy="4838700"/>
                    </a:xfrm>
                    <a:prstGeom prst="rect">
                      <a:avLst/>
                    </a:prstGeom>
                  </pic:spPr>
                </pic:pic>
              </a:graphicData>
            </a:graphic>
          </wp:inline>
        </w:drawing>
      </w:r>
    </w:p>
    <w:p w14:paraId="1C566119" w14:textId="7262F277" w:rsidR="006C6A12" w:rsidRDefault="006C6A12" w:rsidP="006012FD">
      <w:pPr>
        <w:rPr>
          <w:rFonts w:asciiTheme="majorHAnsi" w:eastAsiaTheme="majorEastAsia" w:hAnsiTheme="majorHAnsi" w:cstheme="majorBidi"/>
          <w:sz w:val="56"/>
          <w:szCs w:val="52"/>
        </w:rPr>
      </w:pPr>
    </w:p>
    <w:p w14:paraId="58FCB8EA" w14:textId="77777777" w:rsidR="006C6A12" w:rsidRDefault="006C6A12">
      <w:pPr>
        <w:spacing w:line="276" w:lineRule="auto"/>
        <w:rPr>
          <w:rFonts w:asciiTheme="majorHAnsi" w:eastAsiaTheme="majorEastAsia" w:hAnsiTheme="majorHAnsi" w:cstheme="majorBidi"/>
          <w:sz w:val="56"/>
          <w:szCs w:val="52"/>
        </w:rPr>
      </w:pPr>
      <w:r>
        <w:rPr>
          <w:rFonts w:asciiTheme="majorHAnsi" w:eastAsiaTheme="majorEastAsia" w:hAnsiTheme="majorHAnsi" w:cstheme="majorBidi"/>
          <w:sz w:val="56"/>
          <w:szCs w:val="52"/>
        </w:rPr>
        <w:br w:type="page"/>
      </w:r>
    </w:p>
    <w:p w14:paraId="2F2D0CF1" w14:textId="77777777" w:rsidR="006C6A12" w:rsidRDefault="006C6A12" w:rsidP="006C6A12">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lastRenderedPageBreak/>
        <w:t xml:space="preserve">   </w: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39136" behindDoc="0" locked="0" layoutInCell="1" allowOverlap="1" wp14:anchorId="6E563EA2" wp14:editId="7DADB8D2">
                <wp:simplePos x="0" y="0"/>
                <wp:positionH relativeFrom="page">
                  <wp:posOffset>-38100</wp:posOffset>
                </wp:positionH>
                <wp:positionV relativeFrom="paragraph">
                  <wp:posOffset>-114935</wp:posOffset>
                </wp:positionV>
                <wp:extent cx="5295900" cy="1438275"/>
                <wp:effectExtent l="57150" t="76200" r="114300" b="104775"/>
                <wp:wrapNone/>
                <wp:docPr id="218"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7269" id="Rectangle 96" o:spid="_x0000_s1026" style="position:absolute;margin-left:-3pt;margin-top:-9.05pt;width:417pt;height:113.2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3x16g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38112" behindDoc="0" locked="0" layoutInCell="1" allowOverlap="1" wp14:anchorId="0C9846C1" wp14:editId="48DF1455">
                <wp:simplePos x="0" y="0"/>
                <wp:positionH relativeFrom="column">
                  <wp:posOffset>-685800</wp:posOffset>
                </wp:positionH>
                <wp:positionV relativeFrom="paragraph">
                  <wp:posOffset>-676275</wp:posOffset>
                </wp:positionV>
                <wp:extent cx="7772400" cy="1590675"/>
                <wp:effectExtent l="57150" t="95250" r="95250" b="104775"/>
                <wp:wrapNone/>
                <wp:docPr id="219"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724EC23F" w14:textId="77777777" w:rsidR="006C6A12" w:rsidRDefault="006C6A12" w:rsidP="006C6A12"/>
                          <w:p w14:paraId="527ED18A" w14:textId="77777777" w:rsidR="006C6A12" w:rsidRDefault="006C6A12" w:rsidP="006C6A1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846C1" id="_x0000_s1046" style="position:absolute;margin-left:-54pt;margin-top:-53.25pt;width:612pt;height:125.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724EC23F" w14:textId="77777777" w:rsidR="006C6A12" w:rsidRDefault="006C6A12" w:rsidP="006C6A12"/>
                    <w:p w14:paraId="527ED18A" w14:textId="77777777" w:rsidR="006C6A12" w:rsidRDefault="006C6A12" w:rsidP="006C6A12"/>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37088" behindDoc="0" locked="0" layoutInCell="1" allowOverlap="1" wp14:anchorId="311BDFE4" wp14:editId="1568ED98">
                <wp:simplePos x="0" y="0"/>
                <wp:positionH relativeFrom="page">
                  <wp:posOffset>-38100</wp:posOffset>
                </wp:positionH>
                <wp:positionV relativeFrom="paragraph">
                  <wp:posOffset>-114935</wp:posOffset>
                </wp:positionV>
                <wp:extent cx="5295900" cy="1438275"/>
                <wp:effectExtent l="57150" t="76200" r="114300" b="104775"/>
                <wp:wrapNone/>
                <wp:docPr id="220"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31E18" id="Rectangle 96" o:spid="_x0000_s1026" style="position:absolute;margin-left:-3pt;margin-top:-9.05pt;width:417pt;height:113.2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gC6w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BykLgC6wwAAKF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36064" behindDoc="0" locked="0" layoutInCell="1" allowOverlap="1" wp14:anchorId="756FA9CC" wp14:editId="57D1DF2F">
                <wp:simplePos x="0" y="0"/>
                <wp:positionH relativeFrom="column">
                  <wp:posOffset>-685800</wp:posOffset>
                </wp:positionH>
                <wp:positionV relativeFrom="paragraph">
                  <wp:posOffset>-676275</wp:posOffset>
                </wp:positionV>
                <wp:extent cx="7772400" cy="1590675"/>
                <wp:effectExtent l="57150" t="95250" r="95250" b="104775"/>
                <wp:wrapNone/>
                <wp:docPr id="221"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46ECFF5" w14:textId="77777777" w:rsidR="006C6A12" w:rsidRDefault="006C6A12" w:rsidP="006C6A12">
                            <w:pPr>
                              <w:jc w:val="center"/>
                            </w:pPr>
                          </w:p>
                          <w:p w14:paraId="6A2CC9AF" w14:textId="77777777" w:rsidR="006C6A12" w:rsidRDefault="006C6A12" w:rsidP="006C6A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FA9CC" id="_x0000_s1047" style="position:absolute;margin-left:-54pt;margin-top:-53.25pt;width:612pt;height:12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46ECFF5" w14:textId="77777777" w:rsidR="006C6A12" w:rsidRDefault="006C6A12" w:rsidP="006C6A12">
                      <w:pPr>
                        <w:jc w:val="center"/>
                      </w:pPr>
                    </w:p>
                    <w:p w14:paraId="6A2CC9AF" w14:textId="77777777" w:rsidR="006C6A12" w:rsidRDefault="006C6A12" w:rsidP="006C6A12">
                      <w:pPr>
                        <w:jc w:val="center"/>
                      </w:pPr>
                    </w:p>
                  </w:txbxContent>
                </v:textbox>
              </v:shape>
            </w:pict>
          </mc:Fallback>
        </mc:AlternateContent>
      </w:r>
    </w:p>
    <w:p w14:paraId="07C715B9" w14:textId="77777777" w:rsidR="00B441CD" w:rsidRDefault="00B441CD" w:rsidP="006012FD">
      <w:pPr>
        <w:rPr>
          <w:rFonts w:asciiTheme="majorHAnsi" w:eastAsiaTheme="majorEastAsia" w:hAnsiTheme="majorHAnsi" w:cstheme="majorBidi"/>
          <w:sz w:val="56"/>
          <w:szCs w:val="52"/>
        </w:rPr>
      </w:pPr>
    </w:p>
    <w:p w14:paraId="2D6779C4" w14:textId="05A602FE" w:rsidR="006C6A12" w:rsidRDefault="00B441CD" w:rsidP="006012FD">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CODING:</w:t>
      </w:r>
    </w:p>
    <w:p w14:paraId="4CCD8BFC" w14:textId="521211E3" w:rsidR="00B441CD" w:rsidRDefault="00B441CD" w:rsidP="006012FD">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047ACC27" wp14:editId="0245FD46">
            <wp:extent cx="6305550" cy="52006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OGINCOD.PNG"/>
                    <pic:cNvPicPr/>
                  </pic:nvPicPr>
                  <pic:blipFill>
                    <a:blip r:embed="rId26">
                      <a:extLst>
                        <a:ext uri="{28A0092B-C50C-407E-A947-70E740481C1C}">
                          <a14:useLocalDpi xmlns:a14="http://schemas.microsoft.com/office/drawing/2010/main" val="0"/>
                        </a:ext>
                      </a:extLst>
                    </a:blip>
                    <a:stretch>
                      <a:fillRect/>
                    </a:stretch>
                  </pic:blipFill>
                  <pic:spPr>
                    <a:xfrm>
                      <a:off x="0" y="0"/>
                      <a:ext cx="6305550" cy="5200650"/>
                    </a:xfrm>
                    <a:prstGeom prst="rect">
                      <a:avLst/>
                    </a:prstGeom>
                  </pic:spPr>
                </pic:pic>
              </a:graphicData>
            </a:graphic>
          </wp:inline>
        </w:drawing>
      </w:r>
    </w:p>
    <w:p w14:paraId="1A4518CC" w14:textId="589A881F" w:rsidR="00B441CD" w:rsidRDefault="00B441CD" w:rsidP="006012FD">
      <w:pPr>
        <w:rPr>
          <w:rFonts w:asciiTheme="majorHAnsi" w:eastAsiaTheme="majorEastAsia" w:hAnsiTheme="majorHAnsi" w:cstheme="majorBidi"/>
          <w:sz w:val="56"/>
          <w:szCs w:val="52"/>
        </w:rPr>
      </w:pPr>
    </w:p>
    <w:p w14:paraId="091E0BAB" w14:textId="77777777" w:rsidR="00B441CD" w:rsidRDefault="00B441CD" w:rsidP="00B441CD">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color w:val="000000" w:themeColor="text1"/>
          <w:spacing w:val="-20"/>
          <w:kern w:val="28"/>
          <w:sz w:val="56"/>
          <w:szCs w:val="52"/>
        </w:rPr>
        <w:lastRenderedPageBreak/>
        <w:t xml:space="preserve">   </w: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44256" behindDoc="0" locked="0" layoutInCell="1" allowOverlap="1" wp14:anchorId="60B2652D" wp14:editId="36E0692F">
                <wp:simplePos x="0" y="0"/>
                <wp:positionH relativeFrom="page">
                  <wp:posOffset>-38100</wp:posOffset>
                </wp:positionH>
                <wp:positionV relativeFrom="paragraph">
                  <wp:posOffset>-114935</wp:posOffset>
                </wp:positionV>
                <wp:extent cx="5295900" cy="1438275"/>
                <wp:effectExtent l="57150" t="76200" r="114300" b="104775"/>
                <wp:wrapNone/>
                <wp:docPr id="223"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F1019" id="Rectangle 96" o:spid="_x0000_s1026" style="position:absolute;margin-left:-3pt;margin-top:-9.05pt;width:417pt;height:113.2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9c7A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43232" behindDoc="0" locked="0" layoutInCell="1" allowOverlap="1" wp14:anchorId="5A2FF0E3" wp14:editId="7C3912DF">
                <wp:simplePos x="0" y="0"/>
                <wp:positionH relativeFrom="column">
                  <wp:posOffset>-685800</wp:posOffset>
                </wp:positionH>
                <wp:positionV relativeFrom="paragraph">
                  <wp:posOffset>-676275</wp:posOffset>
                </wp:positionV>
                <wp:extent cx="7772400" cy="1590675"/>
                <wp:effectExtent l="57150" t="95250" r="95250" b="104775"/>
                <wp:wrapNone/>
                <wp:docPr id="224"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7CA5C621" w14:textId="77777777" w:rsidR="00B441CD" w:rsidRDefault="00B441CD" w:rsidP="00B441CD"/>
                          <w:p w14:paraId="7EAEE582" w14:textId="77777777" w:rsidR="00B441CD" w:rsidRDefault="00B441CD" w:rsidP="00B441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FF0E3" id="_x0000_s1048" style="position:absolute;margin-left:-54pt;margin-top:-53.25pt;width:612pt;height:125.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7CA5C621" w14:textId="77777777" w:rsidR="00B441CD" w:rsidRDefault="00B441CD" w:rsidP="00B441CD"/>
                    <w:p w14:paraId="7EAEE582" w14:textId="77777777" w:rsidR="00B441CD" w:rsidRDefault="00B441CD" w:rsidP="00B441CD"/>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42208" behindDoc="0" locked="0" layoutInCell="1" allowOverlap="1" wp14:anchorId="3495F01F" wp14:editId="77299985">
                <wp:simplePos x="0" y="0"/>
                <wp:positionH relativeFrom="page">
                  <wp:posOffset>-38100</wp:posOffset>
                </wp:positionH>
                <wp:positionV relativeFrom="paragraph">
                  <wp:posOffset>-114935</wp:posOffset>
                </wp:positionV>
                <wp:extent cx="5295900" cy="1438275"/>
                <wp:effectExtent l="57150" t="76200" r="114300" b="104775"/>
                <wp:wrapNone/>
                <wp:docPr id="225"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9CC1C" id="Rectangle 96" o:spid="_x0000_s1026" style="position:absolute;margin-left:-3pt;margin-top:-9.05pt;width:417pt;height:113.2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bDg7g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41184" behindDoc="0" locked="0" layoutInCell="1" allowOverlap="1" wp14:anchorId="11F36F5E" wp14:editId="430419ED">
                <wp:simplePos x="0" y="0"/>
                <wp:positionH relativeFrom="column">
                  <wp:posOffset>-685800</wp:posOffset>
                </wp:positionH>
                <wp:positionV relativeFrom="paragraph">
                  <wp:posOffset>-676275</wp:posOffset>
                </wp:positionV>
                <wp:extent cx="7772400" cy="1590675"/>
                <wp:effectExtent l="57150" t="95250" r="95250" b="104775"/>
                <wp:wrapNone/>
                <wp:docPr id="226"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37C2DE67" w14:textId="77777777" w:rsidR="00B441CD" w:rsidRDefault="00B441CD" w:rsidP="00B441CD">
                            <w:pPr>
                              <w:jc w:val="center"/>
                            </w:pPr>
                          </w:p>
                          <w:p w14:paraId="49DAD69B" w14:textId="77777777" w:rsidR="00B441CD" w:rsidRDefault="00B441CD" w:rsidP="00B441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36F5E" id="_x0000_s1049" style="position:absolute;margin-left:-54pt;margin-top:-53.25pt;width:612pt;height:12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37C2DE67" w14:textId="77777777" w:rsidR="00B441CD" w:rsidRDefault="00B441CD" w:rsidP="00B441CD">
                      <w:pPr>
                        <w:jc w:val="center"/>
                      </w:pPr>
                    </w:p>
                    <w:p w14:paraId="49DAD69B" w14:textId="77777777" w:rsidR="00B441CD" w:rsidRDefault="00B441CD" w:rsidP="00B441CD">
                      <w:pPr>
                        <w:jc w:val="center"/>
                      </w:pPr>
                    </w:p>
                  </w:txbxContent>
                </v:textbox>
              </v:shape>
            </w:pict>
          </mc:Fallback>
        </mc:AlternateContent>
      </w:r>
    </w:p>
    <w:p w14:paraId="3B64E587" w14:textId="0F637C75" w:rsidR="00B441CD" w:rsidRDefault="00B441CD" w:rsidP="006012FD">
      <w:pPr>
        <w:rPr>
          <w:rFonts w:asciiTheme="majorHAnsi" w:eastAsiaTheme="majorEastAsia" w:hAnsiTheme="majorHAnsi" w:cstheme="majorBidi"/>
          <w:sz w:val="56"/>
          <w:szCs w:val="52"/>
        </w:rPr>
      </w:pPr>
    </w:p>
    <w:p w14:paraId="76AA426F" w14:textId="6FEDD374" w:rsidR="00B441CD" w:rsidRDefault="00B441CD" w:rsidP="006012FD">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CARDS 3D:</w:t>
      </w:r>
    </w:p>
    <w:p w14:paraId="11D5EC80" w14:textId="6E8AF663" w:rsidR="00B441CD" w:rsidRDefault="00B441CD" w:rsidP="006012FD">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05D3F037" wp14:editId="7EFB314D">
            <wp:extent cx="6400800" cy="4438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RD.jpg"/>
                    <pic:cNvPicPr/>
                  </pic:nvPicPr>
                  <pic:blipFill>
                    <a:blip r:embed="rId27">
                      <a:extLst>
                        <a:ext uri="{28A0092B-C50C-407E-A947-70E740481C1C}">
                          <a14:useLocalDpi xmlns:a14="http://schemas.microsoft.com/office/drawing/2010/main" val="0"/>
                        </a:ext>
                      </a:extLst>
                    </a:blip>
                    <a:stretch>
                      <a:fillRect/>
                    </a:stretch>
                  </pic:blipFill>
                  <pic:spPr>
                    <a:xfrm>
                      <a:off x="0" y="0"/>
                      <a:ext cx="6400800" cy="4438650"/>
                    </a:xfrm>
                    <a:prstGeom prst="rect">
                      <a:avLst/>
                    </a:prstGeom>
                  </pic:spPr>
                </pic:pic>
              </a:graphicData>
            </a:graphic>
          </wp:inline>
        </w:drawing>
      </w:r>
    </w:p>
    <w:p w14:paraId="641B1A51" w14:textId="074354A7" w:rsidR="00B441CD" w:rsidRDefault="00B441CD" w:rsidP="006012FD">
      <w:pPr>
        <w:rPr>
          <w:rFonts w:asciiTheme="majorHAnsi" w:eastAsiaTheme="majorEastAsia" w:hAnsiTheme="majorHAnsi" w:cstheme="majorBidi"/>
          <w:sz w:val="56"/>
          <w:szCs w:val="52"/>
        </w:rPr>
      </w:pPr>
    </w:p>
    <w:p w14:paraId="3D132CC3" w14:textId="23A9011E" w:rsidR="00B441CD" w:rsidRDefault="00B441CD" w:rsidP="006012FD">
      <w:pPr>
        <w:rPr>
          <w:rFonts w:asciiTheme="majorHAnsi" w:eastAsiaTheme="majorEastAsia" w:hAnsiTheme="majorHAnsi" w:cstheme="majorBidi"/>
          <w:sz w:val="56"/>
          <w:szCs w:val="52"/>
        </w:rPr>
      </w:pPr>
    </w:p>
    <w:p w14:paraId="57EB8C2A" w14:textId="77777777" w:rsidR="00B441CD" w:rsidRDefault="00B441CD" w:rsidP="00B441CD">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749376" behindDoc="0" locked="0" layoutInCell="1" allowOverlap="1" wp14:anchorId="026D1E06" wp14:editId="2F257BD6">
                <wp:simplePos x="0" y="0"/>
                <wp:positionH relativeFrom="page">
                  <wp:posOffset>-38100</wp:posOffset>
                </wp:positionH>
                <wp:positionV relativeFrom="paragraph">
                  <wp:posOffset>-114935</wp:posOffset>
                </wp:positionV>
                <wp:extent cx="5295900" cy="1438275"/>
                <wp:effectExtent l="57150" t="76200" r="114300" b="104775"/>
                <wp:wrapNone/>
                <wp:docPr id="228"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2A929" id="Rectangle 96" o:spid="_x0000_s1026" style="position:absolute;margin-left:-3pt;margin-top:-9.05pt;width:417pt;height:113.2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LA6w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BUF/LA6wwAAKF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48352" behindDoc="0" locked="0" layoutInCell="1" allowOverlap="1" wp14:anchorId="4C0C884D" wp14:editId="17D5CE5D">
                <wp:simplePos x="0" y="0"/>
                <wp:positionH relativeFrom="column">
                  <wp:posOffset>-685800</wp:posOffset>
                </wp:positionH>
                <wp:positionV relativeFrom="paragraph">
                  <wp:posOffset>-676275</wp:posOffset>
                </wp:positionV>
                <wp:extent cx="7772400" cy="1590675"/>
                <wp:effectExtent l="57150" t="95250" r="95250" b="104775"/>
                <wp:wrapNone/>
                <wp:docPr id="229"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0F4906F8" w14:textId="77777777" w:rsidR="00B441CD" w:rsidRDefault="00B441CD" w:rsidP="00B441CD"/>
                          <w:p w14:paraId="7F9D0605" w14:textId="77777777" w:rsidR="00B441CD" w:rsidRDefault="00B441CD" w:rsidP="00B441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C884D" id="_x0000_s1050" style="position:absolute;margin-left:-54pt;margin-top:-53.25pt;width:612pt;height:125.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0F4906F8" w14:textId="77777777" w:rsidR="00B441CD" w:rsidRDefault="00B441CD" w:rsidP="00B441CD"/>
                    <w:p w14:paraId="7F9D0605" w14:textId="77777777" w:rsidR="00B441CD" w:rsidRDefault="00B441CD" w:rsidP="00B441CD"/>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47328" behindDoc="0" locked="0" layoutInCell="1" allowOverlap="1" wp14:anchorId="005A77D7" wp14:editId="29B43378">
                <wp:simplePos x="0" y="0"/>
                <wp:positionH relativeFrom="page">
                  <wp:posOffset>-38100</wp:posOffset>
                </wp:positionH>
                <wp:positionV relativeFrom="paragraph">
                  <wp:posOffset>-114935</wp:posOffset>
                </wp:positionV>
                <wp:extent cx="5295900" cy="1438275"/>
                <wp:effectExtent l="57150" t="76200" r="114300" b="104775"/>
                <wp:wrapNone/>
                <wp:docPr id="230"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5893" id="Rectangle 96" o:spid="_x0000_s1026" style="position:absolute;margin-left:-3pt;margin-top:-9.05pt;width:417pt;height:113.2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D1u6g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46304" behindDoc="0" locked="0" layoutInCell="1" allowOverlap="1" wp14:anchorId="01275D90" wp14:editId="5E3D0C71">
                <wp:simplePos x="0" y="0"/>
                <wp:positionH relativeFrom="column">
                  <wp:posOffset>-685800</wp:posOffset>
                </wp:positionH>
                <wp:positionV relativeFrom="paragraph">
                  <wp:posOffset>-676275</wp:posOffset>
                </wp:positionV>
                <wp:extent cx="7772400" cy="1590675"/>
                <wp:effectExtent l="57150" t="95250" r="95250" b="104775"/>
                <wp:wrapNone/>
                <wp:docPr id="231"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1540D09A" w14:textId="77777777" w:rsidR="00B441CD" w:rsidRDefault="00B441CD" w:rsidP="00B441CD">
                            <w:pPr>
                              <w:jc w:val="center"/>
                            </w:pPr>
                          </w:p>
                          <w:p w14:paraId="728F5672" w14:textId="77777777" w:rsidR="00B441CD" w:rsidRDefault="00B441CD" w:rsidP="00B441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5D90" id="_x0000_s1051" style="position:absolute;margin-left:-54pt;margin-top:-53.25pt;width:612pt;height:12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1540D09A" w14:textId="77777777" w:rsidR="00B441CD" w:rsidRDefault="00B441CD" w:rsidP="00B441CD">
                      <w:pPr>
                        <w:jc w:val="center"/>
                      </w:pPr>
                    </w:p>
                    <w:p w14:paraId="728F5672" w14:textId="77777777" w:rsidR="00B441CD" w:rsidRDefault="00B441CD" w:rsidP="00B441CD">
                      <w:pPr>
                        <w:jc w:val="center"/>
                      </w:pPr>
                    </w:p>
                  </w:txbxContent>
                </v:textbox>
              </v:shape>
            </w:pict>
          </mc:Fallback>
        </mc:AlternateContent>
      </w:r>
    </w:p>
    <w:p w14:paraId="0867C04D" w14:textId="67132E8E" w:rsidR="00B441CD" w:rsidRDefault="00B441CD" w:rsidP="006012FD">
      <w:pPr>
        <w:rPr>
          <w:rFonts w:asciiTheme="majorHAnsi" w:eastAsiaTheme="majorEastAsia" w:hAnsiTheme="majorHAnsi" w:cstheme="majorBidi"/>
          <w:sz w:val="56"/>
          <w:szCs w:val="52"/>
        </w:rPr>
      </w:pPr>
    </w:p>
    <w:p w14:paraId="65EDEB47" w14:textId="23972749" w:rsidR="00B441CD" w:rsidRDefault="00B441CD" w:rsidP="006012FD">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CODING:</w:t>
      </w:r>
    </w:p>
    <w:p w14:paraId="78CAE4B9" w14:textId="3EE84A62" w:rsidR="00B441CD" w:rsidRDefault="00B441CD" w:rsidP="006012FD">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707A5961" wp14:editId="53F98534">
            <wp:extent cx="6400800" cy="50958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RD2.jpg"/>
                    <pic:cNvPicPr/>
                  </pic:nvPicPr>
                  <pic:blipFill>
                    <a:blip r:embed="rId28">
                      <a:extLst>
                        <a:ext uri="{28A0092B-C50C-407E-A947-70E740481C1C}">
                          <a14:useLocalDpi xmlns:a14="http://schemas.microsoft.com/office/drawing/2010/main" val="0"/>
                        </a:ext>
                      </a:extLst>
                    </a:blip>
                    <a:stretch>
                      <a:fillRect/>
                    </a:stretch>
                  </pic:blipFill>
                  <pic:spPr>
                    <a:xfrm>
                      <a:off x="0" y="0"/>
                      <a:ext cx="6400800" cy="5095875"/>
                    </a:xfrm>
                    <a:prstGeom prst="rect">
                      <a:avLst/>
                    </a:prstGeom>
                  </pic:spPr>
                </pic:pic>
              </a:graphicData>
            </a:graphic>
          </wp:inline>
        </w:drawing>
      </w:r>
    </w:p>
    <w:p w14:paraId="12EFC1B0" w14:textId="26780D69" w:rsidR="00B441CD" w:rsidRDefault="00B441CD" w:rsidP="006012FD">
      <w:pPr>
        <w:rPr>
          <w:rFonts w:asciiTheme="majorHAnsi" w:eastAsiaTheme="majorEastAsia" w:hAnsiTheme="majorHAnsi" w:cstheme="majorBidi"/>
          <w:sz w:val="56"/>
          <w:szCs w:val="52"/>
        </w:rPr>
      </w:pPr>
    </w:p>
    <w:p w14:paraId="3BEF82C2" w14:textId="77777777" w:rsidR="00B441CD" w:rsidRDefault="00B441CD" w:rsidP="00B441CD">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754496" behindDoc="0" locked="0" layoutInCell="1" allowOverlap="1" wp14:anchorId="6E78305A" wp14:editId="13E3F1C5">
                <wp:simplePos x="0" y="0"/>
                <wp:positionH relativeFrom="page">
                  <wp:posOffset>-38100</wp:posOffset>
                </wp:positionH>
                <wp:positionV relativeFrom="paragraph">
                  <wp:posOffset>-114935</wp:posOffset>
                </wp:positionV>
                <wp:extent cx="5295900" cy="1438275"/>
                <wp:effectExtent l="57150" t="76200" r="114300" b="104775"/>
                <wp:wrapNone/>
                <wp:docPr id="233"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C317" id="Rectangle 96" o:spid="_x0000_s1026" style="position:absolute;margin-left:-3pt;margin-top:-9.05pt;width:417pt;height:113.25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ow6w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CwmDow6wwAAKF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53472" behindDoc="0" locked="0" layoutInCell="1" allowOverlap="1" wp14:anchorId="2ABEDCD2" wp14:editId="772A3E5A">
                <wp:simplePos x="0" y="0"/>
                <wp:positionH relativeFrom="column">
                  <wp:posOffset>-685800</wp:posOffset>
                </wp:positionH>
                <wp:positionV relativeFrom="paragraph">
                  <wp:posOffset>-676275</wp:posOffset>
                </wp:positionV>
                <wp:extent cx="7772400" cy="1590675"/>
                <wp:effectExtent l="57150" t="95250" r="95250" b="104775"/>
                <wp:wrapNone/>
                <wp:docPr id="234"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6D029281" w14:textId="77777777" w:rsidR="00B441CD" w:rsidRDefault="00B441CD" w:rsidP="00B441CD"/>
                          <w:p w14:paraId="16BB50D5" w14:textId="77777777" w:rsidR="00B441CD" w:rsidRDefault="00B441CD" w:rsidP="00B441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EDCD2" id="_x0000_s1052" style="position:absolute;margin-left:-54pt;margin-top:-53.25pt;width:612pt;height:12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6D029281" w14:textId="77777777" w:rsidR="00B441CD" w:rsidRDefault="00B441CD" w:rsidP="00B441CD"/>
                    <w:p w14:paraId="16BB50D5" w14:textId="77777777" w:rsidR="00B441CD" w:rsidRDefault="00B441CD" w:rsidP="00B441CD"/>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52448" behindDoc="0" locked="0" layoutInCell="1" allowOverlap="1" wp14:anchorId="2AA6E946" wp14:editId="604FEF87">
                <wp:simplePos x="0" y="0"/>
                <wp:positionH relativeFrom="page">
                  <wp:posOffset>-38100</wp:posOffset>
                </wp:positionH>
                <wp:positionV relativeFrom="paragraph">
                  <wp:posOffset>-114935</wp:posOffset>
                </wp:positionV>
                <wp:extent cx="5295900" cy="1438275"/>
                <wp:effectExtent l="57150" t="76200" r="114300" b="104775"/>
                <wp:wrapNone/>
                <wp:docPr id="235"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AE3F" id="Rectangle 96" o:spid="_x0000_s1026" style="position:absolute;margin-left:-3pt;margin-top:-9.05pt;width:417pt;height:113.2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M7g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51424" behindDoc="0" locked="0" layoutInCell="1" allowOverlap="1" wp14:anchorId="75A50AB8" wp14:editId="57993EA3">
                <wp:simplePos x="0" y="0"/>
                <wp:positionH relativeFrom="column">
                  <wp:posOffset>-685800</wp:posOffset>
                </wp:positionH>
                <wp:positionV relativeFrom="paragraph">
                  <wp:posOffset>-676275</wp:posOffset>
                </wp:positionV>
                <wp:extent cx="7772400" cy="1590675"/>
                <wp:effectExtent l="57150" t="95250" r="95250" b="104775"/>
                <wp:wrapNone/>
                <wp:docPr id="236"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6E9106DD" w14:textId="77777777" w:rsidR="00B441CD" w:rsidRDefault="00B441CD" w:rsidP="00B441CD">
                            <w:pPr>
                              <w:jc w:val="center"/>
                            </w:pPr>
                          </w:p>
                          <w:p w14:paraId="4CC1424C" w14:textId="77777777" w:rsidR="00B441CD" w:rsidRDefault="00B441CD" w:rsidP="00B441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50AB8" id="_x0000_s1053" style="position:absolute;margin-left:-54pt;margin-top:-53.25pt;width:612pt;height:125.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6E9106DD" w14:textId="77777777" w:rsidR="00B441CD" w:rsidRDefault="00B441CD" w:rsidP="00B441CD">
                      <w:pPr>
                        <w:jc w:val="center"/>
                      </w:pPr>
                    </w:p>
                    <w:p w14:paraId="4CC1424C" w14:textId="77777777" w:rsidR="00B441CD" w:rsidRDefault="00B441CD" w:rsidP="00B441CD">
                      <w:pPr>
                        <w:jc w:val="center"/>
                      </w:pPr>
                    </w:p>
                  </w:txbxContent>
                </v:textbox>
              </v:shape>
            </w:pict>
          </mc:Fallback>
        </mc:AlternateContent>
      </w:r>
    </w:p>
    <w:p w14:paraId="66A72FBD" w14:textId="012E4F47" w:rsidR="00B441CD" w:rsidRDefault="00B441CD" w:rsidP="006012FD">
      <w:pPr>
        <w:rPr>
          <w:rFonts w:asciiTheme="majorHAnsi" w:eastAsiaTheme="majorEastAsia" w:hAnsiTheme="majorHAnsi" w:cstheme="majorBidi"/>
          <w:sz w:val="56"/>
          <w:szCs w:val="52"/>
        </w:rPr>
      </w:pPr>
    </w:p>
    <w:p w14:paraId="68A412F5" w14:textId="25B339BE" w:rsidR="00613BD1" w:rsidRDefault="00613BD1" w:rsidP="006012FD">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CONATCT US:</w:t>
      </w:r>
    </w:p>
    <w:p w14:paraId="67BAF9A0" w14:textId="21E1DD28" w:rsidR="00613BD1" w:rsidRDefault="0041024C" w:rsidP="006012FD">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1B789DCD" wp14:editId="7C2E939D">
            <wp:extent cx="6400800" cy="472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ONT.jpg"/>
                    <pic:cNvPicPr/>
                  </pic:nvPicPr>
                  <pic:blipFill>
                    <a:blip r:embed="rId29">
                      <a:extLst>
                        <a:ext uri="{28A0092B-C50C-407E-A947-70E740481C1C}">
                          <a14:useLocalDpi xmlns:a14="http://schemas.microsoft.com/office/drawing/2010/main" val="0"/>
                        </a:ext>
                      </a:extLst>
                    </a:blip>
                    <a:stretch>
                      <a:fillRect/>
                    </a:stretch>
                  </pic:blipFill>
                  <pic:spPr>
                    <a:xfrm>
                      <a:off x="0" y="0"/>
                      <a:ext cx="6400800" cy="4724400"/>
                    </a:xfrm>
                    <a:prstGeom prst="rect">
                      <a:avLst/>
                    </a:prstGeom>
                  </pic:spPr>
                </pic:pic>
              </a:graphicData>
            </a:graphic>
          </wp:inline>
        </w:drawing>
      </w:r>
    </w:p>
    <w:p w14:paraId="70EE0964" w14:textId="6AD49962" w:rsidR="0041024C" w:rsidRDefault="0041024C" w:rsidP="006012FD">
      <w:pPr>
        <w:rPr>
          <w:rFonts w:asciiTheme="majorHAnsi" w:eastAsiaTheme="majorEastAsia" w:hAnsiTheme="majorHAnsi" w:cstheme="majorBidi"/>
          <w:sz w:val="56"/>
          <w:szCs w:val="52"/>
        </w:rPr>
      </w:pPr>
    </w:p>
    <w:p w14:paraId="790D43D4" w14:textId="77777777" w:rsidR="0041024C" w:rsidRDefault="0041024C">
      <w:pPr>
        <w:spacing w:line="276" w:lineRule="auto"/>
        <w:rPr>
          <w:rFonts w:asciiTheme="majorHAnsi" w:eastAsiaTheme="majorEastAsia" w:hAnsiTheme="majorHAnsi" w:cstheme="majorBidi"/>
          <w:sz w:val="56"/>
          <w:szCs w:val="52"/>
        </w:rPr>
      </w:pPr>
      <w:r>
        <w:rPr>
          <w:rFonts w:asciiTheme="majorHAnsi" w:eastAsiaTheme="majorEastAsia" w:hAnsiTheme="majorHAnsi" w:cstheme="majorBidi"/>
          <w:sz w:val="56"/>
          <w:szCs w:val="52"/>
        </w:rPr>
        <w:br w:type="page"/>
      </w:r>
    </w:p>
    <w:p w14:paraId="1EC7CB5A" w14:textId="77777777" w:rsidR="0041024C" w:rsidRDefault="0041024C" w:rsidP="0041024C">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759616" behindDoc="0" locked="0" layoutInCell="1" allowOverlap="1" wp14:anchorId="71D0F28A" wp14:editId="77F596D5">
                <wp:simplePos x="0" y="0"/>
                <wp:positionH relativeFrom="page">
                  <wp:posOffset>-38100</wp:posOffset>
                </wp:positionH>
                <wp:positionV relativeFrom="paragraph">
                  <wp:posOffset>-114935</wp:posOffset>
                </wp:positionV>
                <wp:extent cx="5295900" cy="1438275"/>
                <wp:effectExtent l="57150" t="76200" r="114300" b="104775"/>
                <wp:wrapNone/>
                <wp:docPr id="238"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DD3F3" id="Rectangle 96" o:spid="_x0000_s1026" style="position:absolute;margin-left:-3pt;margin-top:-9.05pt;width:417pt;height:113.2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3es6w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Arr3es6wwAAKF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58592" behindDoc="0" locked="0" layoutInCell="1" allowOverlap="1" wp14:anchorId="23A86F94" wp14:editId="0FCD4088">
                <wp:simplePos x="0" y="0"/>
                <wp:positionH relativeFrom="column">
                  <wp:posOffset>-685800</wp:posOffset>
                </wp:positionH>
                <wp:positionV relativeFrom="paragraph">
                  <wp:posOffset>-676275</wp:posOffset>
                </wp:positionV>
                <wp:extent cx="7772400" cy="1590675"/>
                <wp:effectExtent l="57150" t="95250" r="95250" b="104775"/>
                <wp:wrapNone/>
                <wp:docPr id="239"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0AA3EEB" w14:textId="77777777" w:rsidR="0041024C" w:rsidRDefault="0041024C" w:rsidP="0041024C"/>
                          <w:p w14:paraId="5E3C9A21" w14:textId="77777777" w:rsidR="0041024C" w:rsidRDefault="0041024C" w:rsidP="0041024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86F94" id="_x0000_s1054" style="position:absolute;margin-left:-54pt;margin-top:-53.25pt;width:612pt;height:125.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0AA3EEB" w14:textId="77777777" w:rsidR="0041024C" w:rsidRDefault="0041024C" w:rsidP="0041024C"/>
                    <w:p w14:paraId="5E3C9A21" w14:textId="77777777" w:rsidR="0041024C" w:rsidRDefault="0041024C" w:rsidP="0041024C"/>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57568" behindDoc="0" locked="0" layoutInCell="1" allowOverlap="1" wp14:anchorId="50316AFC" wp14:editId="12E22DA0">
                <wp:simplePos x="0" y="0"/>
                <wp:positionH relativeFrom="page">
                  <wp:posOffset>-38100</wp:posOffset>
                </wp:positionH>
                <wp:positionV relativeFrom="paragraph">
                  <wp:posOffset>-114935</wp:posOffset>
                </wp:positionV>
                <wp:extent cx="5295900" cy="1438275"/>
                <wp:effectExtent l="57150" t="76200" r="114300" b="104775"/>
                <wp:wrapNone/>
                <wp:docPr id="240"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5088" id="Rectangle 96" o:spid="_x0000_s1026" style="position:absolute;margin-left:-3pt;margin-top:-9.05pt;width:417pt;height:113.2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56544" behindDoc="0" locked="0" layoutInCell="1" allowOverlap="1" wp14:anchorId="09FD1212" wp14:editId="4CAADFD4">
                <wp:simplePos x="0" y="0"/>
                <wp:positionH relativeFrom="column">
                  <wp:posOffset>-685800</wp:posOffset>
                </wp:positionH>
                <wp:positionV relativeFrom="paragraph">
                  <wp:posOffset>-676275</wp:posOffset>
                </wp:positionV>
                <wp:extent cx="7772400" cy="1590675"/>
                <wp:effectExtent l="57150" t="95250" r="95250" b="104775"/>
                <wp:wrapNone/>
                <wp:docPr id="241"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3B0E4602" w14:textId="77777777" w:rsidR="0041024C" w:rsidRDefault="0041024C" w:rsidP="0041024C">
                            <w:pPr>
                              <w:jc w:val="center"/>
                            </w:pPr>
                          </w:p>
                          <w:p w14:paraId="2DA09790" w14:textId="77777777" w:rsidR="0041024C" w:rsidRDefault="0041024C" w:rsidP="004102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D1212" id="_x0000_s1055" style="position:absolute;margin-left:-54pt;margin-top:-53.25pt;width:612pt;height:125.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3B0E4602" w14:textId="77777777" w:rsidR="0041024C" w:rsidRDefault="0041024C" w:rsidP="0041024C">
                      <w:pPr>
                        <w:jc w:val="center"/>
                      </w:pPr>
                    </w:p>
                    <w:p w14:paraId="2DA09790" w14:textId="77777777" w:rsidR="0041024C" w:rsidRDefault="0041024C" w:rsidP="0041024C">
                      <w:pPr>
                        <w:jc w:val="center"/>
                      </w:pPr>
                    </w:p>
                  </w:txbxContent>
                </v:textbox>
              </v:shape>
            </w:pict>
          </mc:Fallback>
        </mc:AlternateContent>
      </w:r>
    </w:p>
    <w:p w14:paraId="384C869A" w14:textId="5259B70F" w:rsidR="0041024C" w:rsidRDefault="0041024C" w:rsidP="0041024C">
      <w:pPr>
        <w:rPr>
          <w:rFonts w:asciiTheme="majorHAnsi" w:eastAsiaTheme="majorEastAsia" w:hAnsiTheme="majorHAnsi" w:cstheme="majorBidi"/>
          <w:sz w:val="56"/>
          <w:szCs w:val="52"/>
        </w:rPr>
      </w:pPr>
    </w:p>
    <w:p w14:paraId="56D09BA1" w14:textId="5EECBF5A" w:rsidR="0041024C" w:rsidRDefault="0041024C" w:rsidP="0041024C">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CODING:</w:t>
      </w:r>
    </w:p>
    <w:p w14:paraId="3B75CAC5" w14:textId="4C387258" w:rsidR="0041024C" w:rsidRDefault="0041024C" w:rsidP="0041024C">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2CF73A04" wp14:editId="2998210B">
            <wp:extent cx="6400800" cy="48863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T2.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4886325"/>
                    </a:xfrm>
                    <a:prstGeom prst="rect">
                      <a:avLst/>
                    </a:prstGeom>
                  </pic:spPr>
                </pic:pic>
              </a:graphicData>
            </a:graphic>
          </wp:inline>
        </w:drawing>
      </w:r>
    </w:p>
    <w:p w14:paraId="2C878185" w14:textId="00DC1839" w:rsidR="0041024C" w:rsidRDefault="0041024C" w:rsidP="0041024C">
      <w:pPr>
        <w:rPr>
          <w:rFonts w:asciiTheme="majorHAnsi" w:eastAsiaTheme="majorEastAsia" w:hAnsiTheme="majorHAnsi" w:cstheme="majorBidi"/>
          <w:sz w:val="56"/>
          <w:szCs w:val="52"/>
        </w:rPr>
      </w:pPr>
    </w:p>
    <w:p w14:paraId="169A0386" w14:textId="2D85E3BB" w:rsidR="0041024C" w:rsidRDefault="0041024C" w:rsidP="0041024C">
      <w:pPr>
        <w:rPr>
          <w:rFonts w:asciiTheme="majorHAnsi" w:eastAsiaTheme="majorEastAsia" w:hAnsiTheme="majorHAnsi" w:cstheme="majorBidi"/>
          <w:sz w:val="56"/>
          <w:szCs w:val="52"/>
        </w:rPr>
      </w:pPr>
    </w:p>
    <w:p w14:paraId="01D5B295" w14:textId="77777777" w:rsidR="0041024C" w:rsidRDefault="0041024C" w:rsidP="0041024C">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764736" behindDoc="0" locked="0" layoutInCell="1" allowOverlap="1" wp14:anchorId="7E30BC9E" wp14:editId="2EC0E5F9">
                <wp:simplePos x="0" y="0"/>
                <wp:positionH relativeFrom="page">
                  <wp:posOffset>-38100</wp:posOffset>
                </wp:positionH>
                <wp:positionV relativeFrom="paragraph">
                  <wp:posOffset>-114935</wp:posOffset>
                </wp:positionV>
                <wp:extent cx="5295900" cy="1438275"/>
                <wp:effectExtent l="57150" t="76200" r="114300" b="104775"/>
                <wp:wrapNone/>
                <wp:docPr id="244"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7BC4D" id="Rectangle 96" o:spid="_x0000_s1026" style="position:absolute;margin-left:-3pt;margin-top:-9.05pt;width:417pt;height:113.2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HT7g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63712" behindDoc="0" locked="0" layoutInCell="1" allowOverlap="1" wp14:anchorId="39435381" wp14:editId="66E751BB">
                <wp:simplePos x="0" y="0"/>
                <wp:positionH relativeFrom="column">
                  <wp:posOffset>-685800</wp:posOffset>
                </wp:positionH>
                <wp:positionV relativeFrom="paragraph">
                  <wp:posOffset>-676275</wp:posOffset>
                </wp:positionV>
                <wp:extent cx="7772400" cy="1590675"/>
                <wp:effectExtent l="57150" t="95250" r="95250" b="104775"/>
                <wp:wrapNone/>
                <wp:docPr id="245"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72BBA25B" w14:textId="77777777" w:rsidR="0041024C" w:rsidRDefault="0041024C" w:rsidP="0041024C"/>
                          <w:p w14:paraId="23506117" w14:textId="77777777" w:rsidR="0041024C" w:rsidRDefault="0041024C" w:rsidP="0041024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35381" id="_x0000_s1056" style="position:absolute;margin-left:-54pt;margin-top:-53.25pt;width:612pt;height:125.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72BBA25B" w14:textId="77777777" w:rsidR="0041024C" w:rsidRDefault="0041024C" w:rsidP="0041024C"/>
                    <w:p w14:paraId="23506117" w14:textId="77777777" w:rsidR="0041024C" w:rsidRDefault="0041024C" w:rsidP="0041024C"/>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62688" behindDoc="0" locked="0" layoutInCell="1" allowOverlap="1" wp14:anchorId="533752EA" wp14:editId="0C74CF00">
                <wp:simplePos x="0" y="0"/>
                <wp:positionH relativeFrom="page">
                  <wp:posOffset>-38100</wp:posOffset>
                </wp:positionH>
                <wp:positionV relativeFrom="paragraph">
                  <wp:posOffset>-114935</wp:posOffset>
                </wp:positionV>
                <wp:extent cx="5295900" cy="1438275"/>
                <wp:effectExtent l="57150" t="76200" r="114300" b="104775"/>
                <wp:wrapNone/>
                <wp:docPr id="246"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A7B3" id="Rectangle 96" o:spid="_x0000_s1026" style="position:absolute;margin-left:-3pt;margin-top:-9.05pt;width:417pt;height:113.2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61664" behindDoc="0" locked="0" layoutInCell="1" allowOverlap="1" wp14:anchorId="7835ED5E" wp14:editId="47E01C18">
                <wp:simplePos x="0" y="0"/>
                <wp:positionH relativeFrom="column">
                  <wp:posOffset>-685800</wp:posOffset>
                </wp:positionH>
                <wp:positionV relativeFrom="paragraph">
                  <wp:posOffset>-676275</wp:posOffset>
                </wp:positionV>
                <wp:extent cx="7772400" cy="1590675"/>
                <wp:effectExtent l="57150" t="95250" r="95250" b="104775"/>
                <wp:wrapNone/>
                <wp:docPr id="247"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915B676" w14:textId="77777777" w:rsidR="0041024C" w:rsidRDefault="0041024C" w:rsidP="0041024C">
                            <w:pPr>
                              <w:jc w:val="center"/>
                            </w:pPr>
                          </w:p>
                          <w:p w14:paraId="6105A38F" w14:textId="77777777" w:rsidR="0041024C" w:rsidRDefault="0041024C" w:rsidP="004102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5ED5E" id="_x0000_s1057" style="position:absolute;margin-left:-54pt;margin-top:-53.25pt;width:612pt;height:125.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915B676" w14:textId="77777777" w:rsidR="0041024C" w:rsidRDefault="0041024C" w:rsidP="0041024C">
                      <w:pPr>
                        <w:jc w:val="center"/>
                      </w:pPr>
                    </w:p>
                    <w:p w14:paraId="6105A38F" w14:textId="77777777" w:rsidR="0041024C" w:rsidRDefault="0041024C" w:rsidP="0041024C">
                      <w:pPr>
                        <w:jc w:val="center"/>
                      </w:pPr>
                    </w:p>
                  </w:txbxContent>
                </v:textbox>
              </v:shape>
            </w:pict>
          </mc:Fallback>
        </mc:AlternateContent>
      </w:r>
    </w:p>
    <w:p w14:paraId="047E36D2" w14:textId="02A7047A" w:rsidR="0041024C" w:rsidRDefault="0041024C" w:rsidP="0041024C">
      <w:pPr>
        <w:rPr>
          <w:rFonts w:asciiTheme="majorHAnsi" w:eastAsiaTheme="majorEastAsia" w:hAnsiTheme="majorHAnsi" w:cstheme="majorBidi"/>
          <w:sz w:val="56"/>
          <w:szCs w:val="52"/>
        </w:rPr>
      </w:pPr>
    </w:p>
    <w:p w14:paraId="42649E54" w14:textId="0F2D491B" w:rsidR="00537281" w:rsidRDefault="00537281" w:rsidP="0041024C">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FOOTER:</w:t>
      </w:r>
    </w:p>
    <w:p w14:paraId="575A59DD" w14:textId="07A2E40F" w:rsidR="00537281" w:rsidRDefault="00537281" w:rsidP="0041024C">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7A4ED36B" wp14:editId="14D3424B">
            <wp:extent cx="6400800" cy="1975485"/>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FOTER.PNG"/>
                    <pic:cNvPicPr/>
                  </pic:nvPicPr>
                  <pic:blipFill>
                    <a:blip r:embed="rId31">
                      <a:extLst>
                        <a:ext uri="{28A0092B-C50C-407E-A947-70E740481C1C}">
                          <a14:useLocalDpi xmlns:a14="http://schemas.microsoft.com/office/drawing/2010/main" val="0"/>
                        </a:ext>
                      </a:extLst>
                    </a:blip>
                    <a:stretch>
                      <a:fillRect/>
                    </a:stretch>
                  </pic:blipFill>
                  <pic:spPr>
                    <a:xfrm>
                      <a:off x="0" y="0"/>
                      <a:ext cx="6400800" cy="1975485"/>
                    </a:xfrm>
                    <a:prstGeom prst="rect">
                      <a:avLst/>
                    </a:prstGeom>
                  </pic:spPr>
                </pic:pic>
              </a:graphicData>
            </a:graphic>
          </wp:inline>
        </w:drawing>
      </w:r>
    </w:p>
    <w:p w14:paraId="0F13B864" w14:textId="10E645AA" w:rsidR="00537281" w:rsidRDefault="00537281" w:rsidP="0041024C">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CODING:</w:t>
      </w:r>
    </w:p>
    <w:p w14:paraId="6D0B33D1" w14:textId="0B8CCB55" w:rsidR="00537281" w:rsidRDefault="00537281" w:rsidP="0041024C">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110BA676" wp14:editId="289231CA">
            <wp:extent cx="6400800" cy="3551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OTER2.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3551555"/>
                    </a:xfrm>
                    <a:prstGeom prst="rect">
                      <a:avLst/>
                    </a:prstGeom>
                  </pic:spPr>
                </pic:pic>
              </a:graphicData>
            </a:graphic>
          </wp:inline>
        </w:drawing>
      </w:r>
    </w:p>
    <w:p w14:paraId="6EE69C60" w14:textId="77777777" w:rsidR="009C61FC" w:rsidRDefault="009C61FC" w:rsidP="009C61FC">
      <w:pPr>
        <w:spacing w:line="276" w:lineRule="auto"/>
        <w:rPr>
          <w:rFonts w:asciiTheme="majorHAnsi" w:eastAsiaTheme="majorEastAsia" w:hAnsiTheme="majorHAnsi" w:cstheme="majorBidi"/>
          <w:caps/>
          <w:color w:val="000000" w:themeColor="text1"/>
          <w:spacing w:val="-20"/>
          <w:kern w:val="28"/>
          <w:sz w:val="56"/>
          <w:szCs w:val="52"/>
        </w:rPr>
      </w:pPr>
      <w:r>
        <w:rPr>
          <w:rFonts w:asciiTheme="majorHAnsi" w:eastAsiaTheme="majorEastAsia" w:hAnsiTheme="majorHAnsi" w:cstheme="majorBidi"/>
          <w:caps/>
          <w:noProof/>
          <w:color w:val="000000" w:themeColor="text1"/>
          <w:spacing w:val="-20"/>
          <w:kern w:val="28"/>
          <w:sz w:val="56"/>
          <w:szCs w:val="52"/>
        </w:rPr>
        <w:lastRenderedPageBreak/>
        <mc:AlternateContent>
          <mc:Choice Requires="wps">
            <w:drawing>
              <wp:anchor distT="0" distB="0" distL="114300" distR="114300" simplePos="0" relativeHeight="251769856" behindDoc="0" locked="0" layoutInCell="1" allowOverlap="1" wp14:anchorId="2009F335" wp14:editId="38C3F41F">
                <wp:simplePos x="0" y="0"/>
                <wp:positionH relativeFrom="page">
                  <wp:posOffset>-38100</wp:posOffset>
                </wp:positionH>
                <wp:positionV relativeFrom="paragraph">
                  <wp:posOffset>-114935</wp:posOffset>
                </wp:positionV>
                <wp:extent cx="5295900" cy="1438275"/>
                <wp:effectExtent l="57150" t="76200" r="114300" b="104775"/>
                <wp:wrapNone/>
                <wp:docPr id="250"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05658" id="Rectangle 96" o:spid="_x0000_s1026" style="position:absolute;margin-left:-3pt;margin-top:-9.05pt;width:417pt;height:113.2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68832" behindDoc="0" locked="0" layoutInCell="1" allowOverlap="1" wp14:anchorId="5079281F" wp14:editId="53050574">
                <wp:simplePos x="0" y="0"/>
                <wp:positionH relativeFrom="column">
                  <wp:posOffset>-685800</wp:posOffset>
                </wp:positionH>
                <wp:positionV relativeFrom="paragraph">
                  <wp:posOffset>-676275</wp:posOffset>
                </wp:positionV>
                <wp:extent cx="7772400" cy="1590675"/>
                <wp:effectExtent l="57150" t="95250" r="95250" b="104775"/>
                <wp:wrapNone/>
                <wp:docPr id="251"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13E93900" w14:textId="77777777" w:rsidR="009C61FC" w:rsidRDefault="009C61FC" w:rsidP="009C61FC"/>
                          <w:p w14:paraId="753C6A20" w14:textId="77777777" w:rsidR="009C61FC" w:rsidRDefault="009C61FC" w:rsidP="009C61F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9281F" id="_x0000_s1058" style="position:absolute;margin-left:-54pt;margin-top:-53.25pt;width:612pt;height:125.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13E93900" w14:textId="77777777" w:rsidR="009C61FC" w:rsidRDefault="009C61FC" w:rsidP="009C61FC"/>
                    <w:p w14:paraId="753C6A20" w14:textId="77777777" w:rsidR="009C61FC" w:rsidRDefault="009C61FC" w:rsidP="009C61FC"/>
                  </w:txbxContent>
                </v:textbox>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67808" behindDoc="0" locked="0" layoutInCell="1" allowOverlap="1" wp14:anchorId="02AF04F7" wp14:editId="0F5E38B2">
                <wp:simplePos x="0" y="0"/>
                <wp:positionH relativeFrom="page">
                  <wp:posOffset>-38100</wp:posOffset>
                </wp:positionH>
                <wp:positionV relativeFrom="paragraph">
                  <wp:posOffset>-114935</wp:posOffset>
                </wp:positionV>
                <wp:extent cx="5295900" cy="1438275"/>
                <wp:effectExtent l="57150" t="76200" r="114300" b="104775"/>
                <wp:wrapNone/>
                <wp:docPr id="252" name="Rectangle 96"/>
                <wp:cNvGraphicFramePr/>
                <a:graphic xmlns:a="http://schemas.openxmlformats.org/drawingml/2006/main">
                  <a:graphicData uri="http://schemas.microsoft.com/office/word/2010/wordprocessingShape">
                    <wps:wsp>
                      <wps:cNvSpPr/>
                      <wps:spPr>
                        <a:xfrm>
                          <a:off x="0" y="0"/>
                          <a:ext cx="5295900" cy="1438275"/>
                        </a:xfrm>
                        <a:custGeom>
                          <a:avLst/>
                          <a:gdLst>
                            <a:gd name="connsiteX0" fmla="*/ 0 w 3695700"/>
                            <a:gd name="connsiteY0" fmla="*/ 0 h 476250"/>
                            <a:gd name="connsiteX1" fmla="*/ 3695700 w 3695700"/>
                            <a:gd name="connsiteY1" fmla="*/ 0 h 476250"/>
                            <a:gd name="connsiteX2" fmla="*/ 3695700 w 3695700"/>
                            <a:gd name="connsiteY2" fmla="*/ 476250 h 476250"/>
                            <a:gd name="connsiteX3" fmla="*/ 0 w 3695700"/>
                            <a:gd name="connsiteY3" fmla="*/ 476250 h 476250"/>
                            <a:gd name="connsiteX4" fmla="*/ 0 w 3695700"/>
                            <a:gd name="connsiteY4"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23767 h 600017"/>
                            <a:gd name="connsiteX1" fmla="*/ 3695700 w 3695700"/>
                            <a:gd name="connsiteY1" fmla="*/ 123767 h 600017"/>
                            <a:gd name="connsiteX2" fmla="*/ 0 w 3695700"/>
                            <a:gd name="connsiteY2" fmla="*/ 600017 h 600017"/>
                            <a:gd name="connsiteX3" fmla="*/ 0 w 3695700"/>
                            <a:gd name="connsiteY3" fmla="*/ 123767 h 600017"/>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0 h 476250"/>
                            <a:gd name="connsiteX1" fmla="*/ 3695700 w 3695700"/>
                            <a:gd name="connsiteY1" fmla="*/ 0 h 476250"/>
                            <a:gd name="connsiteX2" fmla="*/ 0 w 3695700"/>
                            <a:gd name="connsiteY2" fmla="*/ 476250 h 476250"/>
                            <a:gd name="connsiteX3" fmla="*/ 0 w 3695700"/>
                            <a:gd name="connsiteY3" fmla="*/ 0 h 476250"/>
                            <a:gd name="connsiteX0" fmla="*/ 0 w 3695700"/>
                            <a:gd name="connsiteY0" fmla="*/ 177800 h 654050"/>
                            <a:gd name="connsiteX1" fmla="*/ 3695700 w 3695700"/>
                            <a:gd name="connsiteY1" fmla="*/ 177800 h 654050"/>
                            <a:gd name="connsiteX2" fmla="*/ 0 w 3695700"/>
                            <a:gd name="connsiteY2" fmla="*/ 654050 h 654050"/>
                            <a:gd name="connsiteX3" fmla="*/ 0 w 3695700"/>
                            <a:gd name="connsiteY3" fmla="*/ 177800 h 654050"/>
                            <a:gd name="connsiteX0" fmla="*/ 0 w 3723982"/>
                            <a:gd name="connsiteY0" fmla="*/ 177800 h 658556"/>
                            <a:gd name="connsiteX1" fmla="*/ 3695700 w 3723982"/>
                            <a:gd name="connsiteY1" fmla="*/ 177800 h 658556"/>
                            <a:gd name="connsiteX2" fmla="*/ 1752600 w 3723982"/>
                            <a:gd name="connsiteY2" fmla="*/ 247650 h 658556"/>
                            <a:gd name="connsiteX3" fmla="*/ 0 w 3723982"/>
                            <a:gd name="connsiteY3" fmla="*/ 654050 h 658556"/>
                            <a:gd name="connsiteX4" fmla="*/ 0 w 3723982"/>
                            <a:gd name="connsiteY4" fmla="*/ 177800 h 658556"/>
                            <a:gd name="connsiteX0" fmla="*/ 4233 w 3728215"/>
                            <a:gd name="connsiteY0" fmla="*/ 177800 h 658556"/>
                            <a:gd name="connsiteX1" fmla="*/ 3699933 w 3728215"/>
                            <a:gd name="connsiteY1" fmla="*/ 177800 h 658556"/>
                            <a:gd name="connsiteX2" fmla="*/ 1756833 w 3728215"/>
                            <a:gd name="connsiteY2" fmla="*/ 247650 h 658556"/>
                            <a:gd name="connsiteX3" fmla="*/ 4233 w 3728215"/>
                            <a:gd name="connsiteY3" fmla="*/ 654050 h 658556"/>
                            <a:gd name="connsiteX4" fmla="*/ 4233 w 3728215"/>
                            <a:gd name="connsiteY4" fmla="*/ 177800 h 658556"/>
                            <a:gd name="connsiteX0" fmla="*/ 123829 w 3723982"/>
                            <a:gd name="connsiteY0" fmla="*/ 182878 h 644582"/>
                            <a:gd name="connsiteX1" fmla="*/ 3695700 w 3723982"/>
                            <a:gd name="connsiteY1" fmla="*/ 163826 h 644582"/>
                            <a:gd name="connsiteX2" fmla="*/ 1752600 w 3723982"/>
                            <a:gd name="connsiteY2" fmla="*/ 233676 h 644582"/>
                            <a:gd name="connsiteX3" fmla="*/ 0 w 3723982"/>
                            <a:gd name="connsiteY3" fmla="*/ 640076 h 644582"/>
                            <a:gd name="connsiteX4" fmla="*/ 123829 w 3723982"/>
                            <a:gd name="connsiteY4" fmla="*/ 182878 h 644582"/>
                            <a:gd name="connsiteX0" fmla="*/ 123829 w 3724753"/>
                            <a:gd name="connsiteY0" fmla="*/ 182878 h 644202"/>
                            <a:gd name="connsiteX1" fmla="*/ 3695700 w 3724753"/>
                            <a:gd name="connsiteY1" fmla="*/ 163826 h 644202"/>
                            <a:gd name="connsiteX2" fmla="*/ 1800229 w 3724753"/>
                            <a:gd name="connsiteY2" fmla="*/ 195572 h 644202"/>
                            <a:gd name="connsiteX3" fmla="*/ 0 w 3724753"/>
                            <a:gd name="connsiteY3" fmla="*/ 640076 h 644202"/>
                            <a:gd name="connsiteX4" fmla="*/ 123829 w 3724753"/>
                            <a:gd name="connsiteY4" fmla="*/ 182878 h 644202"/>
                            <a:gd name="connsiteX0" fmla="*/ 123829 w 3724753"/>
                            <a:gd name="connsiteY0" fmla="*/ 221039 h 682363"/>
                            <a:gd name="connsiteX1" fmla="*/ 1867140 w 3724753"/>
                            <a:gd name="connsiteY1" fmla="*/ 43 h 682363"/>
                            <a:gd name="connsiteX2" fmla="*/ 3695700 w 3724753"/>
                            <a:gd name="connsiteY2" fmla="*/ 201987 h 682363"/>
                            <a:gd name="connsiteX3" fmla="*/ 1800229 w 3724753"/>
                            <a:gd name="connsiteY3" fmla="*/ 233733 h 682363"/>
                            <a:gd name="connsiteX4" fmla="*/ 0 w 3724753"/>
                            <a:gd name="connsiteY4" fmla="*/ 678237 h 682363"/>
                            <a:gd name="connsiteX5" fmla="*/ 123829 w 3724753"/>
                            <a:gd name="connsiteY5" fmla="*/ 221039 h 682363"/>
                            <a:gd name="connsiteX0" fmla="*/ 123829 w 3724753"/>
                            <a:gd name="connsiteY0" fmla="*/ 449739 h 911063"/>
                            <a:gd name="connsiteX1" fmla="*/ 2343451 w 3724753"/>
                            <a:gd name="connsiteY1" fmla="*/ 18 h 911063"/>
                            <a:gd name="connsiteX2" fmla="*/ 3695700 w 3724753"/>
                            <a:gd name="connsiteY2" fmla="*/ 430687 h 911063"/>
                            <a:gd name="connsiteX3" fmla="*/ 1800229 w 3724753"/>
                            <a:gd name="connsiteY3" fmla="*/ 462433 h 911063"/>
                            <a:gd name="connsiteX4" fmla="*/ 0 w 3724753"/>
                            <a:gd name="connsiteY4" fmla="*/ 906937 h 911063"/>
                            <a:gd name="connsiteX5" fmla="*/ 123829 w 3724753"/>
                            <a:gd name="connsiteY5" fmla="*/ 449739 h 911063"/>
                            <a:gd name="connsiteX0" fmla="*/ 123829 w 3730644"/>
                            <a:gd name="connsiteY0" fmla="*/ 449739 h 909881"/>
                            <a:gd name="connsiteX1" fmla="*/ 2343451 w 3730644"/>
                            <a:gd name="connsiteY1" fmla="*/ 18 h 909881"/>
                            <a:gd name="connsiteX2" fmla="*/ 3695700 w 3730644"/>
                            <a:gd name="connsiteY2" fmla="*/ 430687 h 909881"/>
                            <a:gd name="connsiteX3" fmla="*/ 2095542 w 3730644"/>
                            <a:gd name="connsiteY3" fmla="*/ 281364 h 909881"/>
                            <a:gd name="connsiteX4" fmla="*/ 0 w 3730644"/>
                            <a:gd name="connsiteY4" fmla="*/ 906937 h 909881"/>
                            <a:gd name="connsiteX5" fmla="*/ 123829 w 3730644"/>
                            <a:gd name="connsiteY5" fmla="*/ 449739 h 909881"/>
                            <a:gd name="connsiteX0" fmla="*/ 132576 w 3739391"/>
                            <a:gd name="connsiteY0" fmla="*/ 449739 h 909881"/>
                            <a:gd name="connsiteX1" fmla="*/ 2352198 w 3739391"/>
                            <a:gd name="connsiteY1" fmla="*/ 18 h 909881"/>
                            <a:gd name="connsiteX2" fmla="*/ 3704447 w 3739391"/>
                            <a:gd name="connsiteY2" fmla="*/ 430687 h 909881"/>
                            <a:gd name="connsiteX3" fmla="*/ 2104289 w 3739391"/>
                            <a:gd name="connsiteY3" fmla="*/ 281364 h 909881"/>
                            <a:gd name="connsiteX4" fmla="*/ 8747 w 3739391"/>
                            <a:gd name="connsiteY4" fmla="*/ 906937 h 909881"/>
                            <a:gd name="connsiteX5" fmla="*/ 132576 w 3739391"/>
                            <a:gd name="connsiteY5" fmla="*/ 449739 h 909881"/>
                            <a:gd name="connsiteX0" fmla="*/ 132576 w 4593218"/>
                            <a:gd name="connsiteY0" fmla="*/ 449740 h 909882"/>
                            <a:gd name="connsiteX1" fmla="*/ 2352198 w 4593218"/>
                            <a:gd name="connsiteY1" fmla="*/ 19 h 909882"/>
                            <a:gd name="connsiteX2" fmla="*/ 4571341 w 4593218"/>
                            <a:gd name="connsiteY2" fmla="*/ 411626 h 909882"/>
                            <a:gd name="connsiteX3" fmla="*/ 2104289 w 4593218"/>
                            <a:gd name="connsiteY3" fmla="*/ 281365 h 909882"/>
                            <a:gd name="connsiteX4" fmla="*/ 8747 w 4593218"/>
                            <a:gd name="connsiteY4" fmla="*/ 906938 h 909882"/>
                            <a:gd name="connsiteX5" fmla="*/ 132576 w 4593218"/>
                            <a:gd name="connsiteY5" fmla="*/ 449740 h 909882"/>
                            <a:gd name="connsiteX0" fmla="*/ 132576 w 4593218"/>
                            <a:gd name="connsiteY0" fmla="*/ 449739 h 909881"/>
                            <a:gd name="connsiteX1" fmla="*/ 2352198 w 4593218"/>
                            <a:gd name="connsiteY1" fmla="*/ 18 h 909881"/>
                            <a:gd name="connsiteX2" fmla="*/ 4571341 w 4593218"/>
                            <a:gd name="connsiteY2" fmla="*/ 411625 h 909881"/>
                            <a:gd name="connsiteX3" fmla="*/ 2104289 w 4593218"/>
                            <a:gd name="connsiteY3" fmla="*/ 281364 h 909881"/>
                            <a:gd name="connsiteX4" fmla="*/ 8747 w 4593218"/>
                            <a:gd name="connsiteY4" fmla="*/ 906937 h 909881"/>
                            <a:gd name="connsiteX5" fmla="*/ 132576 w 4593218"/>
                            <a:gd name="connsiteY5" fmla="*/ 449739 h 909881"/>
                            <a:gd name="connsiteX0" fmla="*/ 132576 w 4895483"/>
                            <a:gd name="connsiteY0" fmla="*/ 449746 h 909888"/>
                            <a:gd name="connsiteX1" fmla="*/ 2352198 w 4895483"/>
                            <a:gd name="connsiteY1" fmla="*/ 25 h 909888"/>
                            <a:gd name="connsiteX2" fmla="*/ 4876159 w 4895483"/>
                            <a:gd name="connsiteY2" fmla="*/ 278200 h 909888"/>
                            <a:gd name="connsiteX3" fmla="*/ 2104289 w 4895483"/>
                            <a:gd name="connsiteY3" fmla="*/ 281371 h 909888"/>
                            <a:gd name="connsiteX4" fmla="*/ 8747 w 4895483"/>
                            <a:gd name="connsiteY4" fmla="*/ 906944 h 909888"/>
                            <a:gd name="connsiteX5" fmla="*/ 132576 w 4895483"/>
                            <a:gd name="connsiteY5" fmla="*/ 449746 h 909888"/>
                            <a:gd name="connsiteX0" fmla="*/ 187748 w 4893502"/>
                            <a:gd name="connsiteY0" fmla="*/ 468808 h 909888"/>
                            <a:gd name="connsiteX1" fmla="*/ 2350217 w 4893502"/>
                            <a:gd name="connsiteY1" fmla="*/ 25 h 909888"/>
                            <a:gd name="connsiteX2" fmla="*/ 4874178 w 4893502"/>
                            <a:gd name="connsiteY2" fmla="*/ 278200 h 909888"/>
                            <a:gd name="connsiteX3" fmla="*/ 2102308 w 4893502"/>
                            <a:gd name="connsiteY3" fmla="*/ 281371 h 909888"/>
                            <a:gd name="connsiteX4" fmla="*/ 6766 w 4893502"/>
                            <a:gd name="connsiteY4" fmla="*/ 906944 h 909888"/>
                            <a:gd name="connsiteX5" fmla="*/ 187748 w 4893502"/>
                            <a:gd name="connsiteY5" fmla="*/ 468808 h 909888"/>
                            <a:gd name="connsiteX0" fmla="*/ 187748 w 4893502"/>
                            <a:gd name="connsiteY0" fmla="*/ 495459 h 936539"/>
                            <a:gd name="connsiteX1" fmla="*/ 2350217 w 4893502"/>
                            <a:gd name="connsiteY1" fmla="*/ 26676 h 936539"/>
                            <a:gd name="connsiteX2" fmla="*/ 4874178 w 4893502"/>
                            <a:gd name="connsiteY2" fmla="*/ 304851 h 936539"/>
                            <a:gd name="connsiteX3" fmla="*/ 2102308 w 4893502"/>
                            <a:gd name="connsiteY3" fmla="*/ 308022 h 936539"/>
                            <a:gd name="connsiteX4" fmla="*/ 6766 w 4893502"/>
                            <a:gd name="connsiteY4" fmla="*/ 933595 h 936539"/>
                            <a:gd name="connsiteX5" fmla="*/ 187748 w 4893502"/>
                            <a:gd name="connsiteY5" fmla="*/ 495459 h 936539"/>
                            <a:gd name="connsiteX0" fmla="*/ 187748 w 4893502"/>
                            <a:gd name="connsiteY0" fmla="*/ 621289 h 1062369"/>
                            <a:gd name="connsiteX1" fmla="*/ 2235913 w 4893502"/>
                            <a:gd name="connsiteY1" fmla="*/ 16 h 1062369"/>
                            <a:gd name="connsiteX2" fmla="*/ 4874178 w 4893502"/>
                            <a:gd name="connsiteY2" fmla="*/ 430681 h 1062369"/>
                            <a:gd name="connsiteX3" fmla="*/ 2102308 w 4893502"/>
                            <a:gd name="connsiteY3" fmla="*/ 433852 h 1062369"/>
                            <a:gd name="connsiteX4" fmla="*/ 6766 w 4893502"/>
                            <a:gd name="connsiteY4" fmla="*/ 1059425 h 1062369"/>
                            <a:gd name="connsiteX5" fmla="*/ 187748 w 4893502"/>
                            <a:gd name="connsiteY5" fmla="*/ 621289 h 1062369"/>
                            <a:gd name="connsiteX0" fmla="*/ 520 w 5049187"/>
                            <a:gd name="connsiteY0" fmla="*/ 552759 h 1070040"/>
                            <a:gd name="connsiteX1" fmla="*/ 2391598 w 5049187"/>
                            <a:gd name="connsiteY1" fmla="*/ 7687 h 1070040"/>
                            <a:gd name="connsiteX2" fmla="*/ 5029863 w 5049187"/>
                            <a:gd name="connsiteY2" fmla="*/ 438352 h 1070040"/>
                            <a:gd name="connsiteX3" fmla="*/ 2257993 w 5049187"/>
                            <a:gd name="connsiteY3" fmla="*/ 441523 h 1070040"/>
                            <a:gd name="connsiteX4" fmla="*/ 162451 w 5049187"/>
                            <a:gd name="connsiteY4" fmla="*/ 1067096 h 1070040"/>
                            <a:gd name="connsiteX5" fmla="*/ 520 w 5049187"/>
                            <a:gd name="connsiteY5" fmla="*/ 552759 h 1070040"/>
                            <a:gd name="connsiteX0" fmla="*/ 518 w 5049705"/>
                            <a:gd name="connsiteY0" fmla="*/ 515750 h 1080659"/>
                            <a:gd name="connsiteX1" fmla="*/ 2392116 w 5049705"/>
                            <a:gd name="connsiteY1" fmla="*/ 18306 h 1080659"/>
                            <a:gd name="connsiteX2" fmla="*/ 5030381 w 5049705"/>
                            <a:gd name="connsiteY2" fmla="*/ 448971 h 1080659"/>
                            <a:gd name="connsiteX3" fmla="*/ 2258511 w 5049705"/>
                            <a:gd name="connsiteY3" fmla="*/ 452142 h 1080659"/>
                            <a:gd name="connsiteX4" fmla="*/ 162969 w 5049705"/>
                            <a:gd name="connsiteY4" fmla="*/ 1077715 h 1080659"/>
                            <a:gd name="connsiteX5" fmla="*/ 518 w 5049705"/>
                            <a:gd name="connsiteY5" fmla="*/ 515750 h 1080659"/>
                            <a:gd name="connsiteX0" fmla="*/ 23806 w 5072993"/>
                            <a:gd name="connsiteY0" fmla="*/ 515750 h 1042729"/>
                            <a:gd name="connsiteX1" fmla="*/ 2415404 w 5072993"/>
                            <a:gd name="connsiteY1" fmla="*/ 18306 h 1042729"/>
                            <a:gd name="connsiteX2" fmla="*/ 5053669 w 5072993"/>
                            <a:gd name="connsiteY2" fmla="*/ 448971 h 1042729"/>
                            <a:gd name="connsiteX3" fmla="*/ 2281799 w 5072993"/>
                            <a:gd name="connsiteY3" fmla="*/ 452142 h 1042729"/>
                            <a:gd name="connsiteX4" fmla="*/ 23288 w 5072993"/>
                            <a:gd name="connsiteY4" fmla="*/ 1039596 h 1042729"/>
                            <a:gd name="connsiteX5" fmla="*/ 23806 w 5072993"/>
                            <a:gd name="connsiteY5" fmla="*/ 515750 h 1042729"/>
                            <a:gd name="connsiteX0" fmla="*/ 66149 w 5115336"/>
                            <a:gd name="connsiteY0" fmla="*/ 515750 h 1045845"/>
                            <a:gd name="connsiteX1" fmla="*/ 2457747 w 5115336"/>
                            <a:gd name="connsiteY1" fmla="*/ 18306 h 1045845"/>
                            <a:gd name="connsiteX2" fmla="*/ 5096012 w 5115336"/>
                            <a:gd name="connsiteY2" fmla="*/ 448971 h 1045845"/>
                            <a:gd name="connsiteX3" fmla="*/ 2324142 w 5115336"/>
                            <a:gd name="connsiteY3" fmla="*/ 452142 h 1045845"/>
                            <a:gd name="connsiteX4" fmla="*/ 13765 w 5115336"/>
                            <a:gd name="connsiteY4" fmla="*/ 1042729 h 1045845"/>
                            <a:gd name="connsiteX5" fmla="*/ 66149 w 5115336"/>
                            <a:gd name="connsiteY5" fmla="*/ 515750 h 1045845"/>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115336"/>
                            <a:gd name="connsiteY0" fmla="*/ 529472 h 1059567"/>
                            <a:gd name="connsiteX1" fmla="*/ 2524428 w 5115336"/>
                            <a:gd name="connsiteY1" fmla="*/ 13722 h 1059567"/>
                            <a:gd name="connsiteX2" fmla="*/ 5096012 w 5115336"/>
                            <a:gd name="connsiteY2" fmla="*/ 462693 h 1059567"/>
                            <a:gd name="connsiteX3" fmla="*/ 2324142 w 5115336"/>
                            <a:gd name="connsiteY3" fmla="*/ 465864 h 1059567"/>
                            <a:gd name="connsiteX4" fmla="*/ 13765 w 5115336"/>
                            <a:gd name="connsiteY4" fmla="*/ 1056451 h 1059567"/>
                            <a:gd name="connsiteX5" fmla="*/ 66149 w 5115336"/>
                            <a:gd name="connsiteY5" fmla="*/ 529472 h 1059567"/>
                            <a:gd name="connsiteX0" fmla="*/ 66149 w 5068067"/>
                            <a:gd name="connsiteY0" fmla="*/ 529472 h 1059567"/>
                            <a:gd name="connsiteX1" fmla="*/ 2524428 w 5068067"/>
                            <a:gd name="connsiteY1" fmla="*/ 13722 h 1059567"/>
                            <a:gd name="connsiteX2" fmla="*/ 5048384 w 5068067"/>
                            <a:gd name="connsiteY2" fmla="*/ 395994 h 1059567"/>
                            <a:gd name="connsiteX3" fmla="*/ 2324142 w 5068067"/>
                            <a:gd name="connsiteY3" fmla="*/ 465864 h 1059567"/>
                            <a:gd name="connsiteX4" fmla="*/ 13765 w 5068067"/>
                            <a:gd name="connsiteY4" fmla="*/ 1056451 h 1059567"/>
                            <a:gd name="connsiteX5" fmla="*/ 66149 w 5068067"/>
                            <a:gd name="connsiteY5" fmla="*/ 529472 h 1059567"/>
                            <a:gd name="connsiteX0" fmla="*/ 41617 w 5072111"/>
                            <a:gd name="connsiteY0" fmla="*/ 568158 h 1050610"/>
                            <a:gd name="connsiteX1" fmla="*/ 2528472 w 5072111"/>
                            <a:gd name="connsiteY1" fmla="*/ 4765 h 1050610"/>
                            <a:gd name="connsiteX2" fmla="*/ 5052428 w 5072111"/>
                            <a:gd name="connsiteY2" fmla="*/ 387037 h 1050610"/>
                            <a:gd name="connsiteX3" fmla="*/ 2328186 w 5072111"/>
                            <a:gd name="connsiteY3" fmla="*/ 456907 h 1050610"/>
                            <a:gd name="connsiteX4" fmla="*/ 17809 w 5072111"/>
                            <a:gd name="connsiteY4" fmla="*/ 1047494 h 1050610"/>
                            <a:gd name="connsiteX5" fmla="*/ 41617 w 5072111"/>
                            <a:gd name="connsiteY5" fmla="*/ 568158 h 1050610"/>
                            <a:gd name="connsiteX0" fmla="*/ 41617 w 5072111"/>
                            <a:gd name="connsiteY0" fmla="*/ 563393 h 1045845"/>
                            <a:gd name="connsiteX1" fmla="*/ 2528472 w 5072111"/>
                            <a:gd name="connsiteY1" fmla="*/ 0 h 1045845"/>
                            <a:gd name="connsiteX2" fmla="*/ 5052428 w 5072111"/>
                            <a:gd name="connsiteY2" fmla="*/ 382272 h 1045845"/>
                            <a:gd name="connsiteX3" fmla="*/ 2328186 w 5072111"/>
                            <a:gd name="connsiteY3" fmla="*/ 452142 h 1045845"/>
                            <a:gd name="connsiteX4" fmla="*/ 17809 w 5072111"/>
                            <a:gd name="connsiteY4" fmla="*/ 1042729 h 1045845"/>
                            <a:gd name="connsiteX5" fmla="*/ 41617 w 5072111"/>
                            <a:gd name="connsiteY5" fmla="*/ 563393 h 1045845"/>
                            <a:gd name="connsiteX0" fmla="*/ 41617 w 5072111"/>
                            <a:gd name="connsiteY0" fmla="*/ 568155 h 1050607"/>
                            <a:gd name="connsiteX1" fmla="*/ 2528472 w 5072111"/>
                            <a:gd name="connsiteY1" fmla="*/ 4762 h 1050607"/>
                            <a:gd name="connsiteX2" fmla="*/ 5052428 w 5072111"/>
                            <a:gd name="connsiteY2" fmla="*/ 387034 h 1050607"/>
                            <a:gd name="connsiteX3" fmla="*/ 2328186 w 5072111"/>
                            <a:gd name="connsiteY3" fmla="*/ 456904 h 1050607"/>
                            <a:gd name="connsiteX4" fmla="*/ 17809 w 5072111"/>
                            <a:gd name="connsiteY4" fmla="*/ 1047491 h 1050607"/>
                            <a:gd name="connsiteX5" fmla="*/ 41617 w 5072111"/>
                            <a:gd name="connsiteY5" fmla="*/ 568155 h 1050607"/>
                            <a:gd name="connsiteX0" fmla="*/ 41617 w 5072112"/>
                            <a:gd name="connsiteY0" fmla="*/ 568155 h 1050607"/>
                            <a:gd name="connsiteX1" fmla="*/ 2528472 w 5072112"/>
                            <a:gd name="connsiteY1" fmla="*/ 4762 h 1050607"/>
                            <a:gd name="connsiteX2" fmla="*/ 5052429 w 5072112"/>
                            <a:gd name="connsiteY2" fmla="*/ 415617 h 1050607"/>
                            <a:gd name="connsiteX3" fmla="*/ 2328186 w 5072112"/>
                            <a:gd name="connsiteY3" fmla="*/ 456904 h 1050607"/>
                            <a:gd name="connsiteX4" fmla="*/ 17809 w 5072112"/>
                            <a:gd name="connsiteY4" fmla="*/ 1047491 h 1050607"/>
                            <a:gd name="connsiteX5" fmla="*/ 41617 w 5072112"/>
                            <a:gd name="connsiteY5" fmla="*/ 568155 h 1050607"/>
                            <a:gd name="connsiteX0" fmla="*/ 41617 w 5072112"/>
                            <a:gd name="connsiteY0" fmla="*/ 568155 h 1050607"/>
                            <a:gd name="connsiteX1" fmla="*/ 2528472 w 5072112"/>
                            <a:gd name="connsiteY1" fmla="*/ 4762 h 1050607"/>
                            <a:gd name="connsiteX2" fmla="*/ 5052429 w 5072112"/>
                            <a:gd name="connsiteY2" fmla="*/ 461995 h 1050607"/>
                            <a:gd name="connsiteX3" fmla="*/ 2328186 w 5072112"/>
                            <a:gd name="connsiteY3" fmla="*/ 456904 h 1050607"/>
                            <a:gd name="connsiteX4" fmla="*/ 17809 w 5072112"/>
                            <a:gd name="connsiteY4" fmla="*/ 1047491 h 1050607"/>
                            <a:gd name="connsiteX5" fmla="*/ 41617 w 5072112"/>
                            <a:gd name="connsiteY5" fmla="*/ 568155 h 1050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2112" h="1050607">
                              <a:moveTo>
                                <a:pt x="41617" y="568155"/>
                              </a:moveTo>
                              <a:cubicBezTo>
                                <a:pt x="1564109" y="-100832"/>
                                <a:pt x="1933160" y="7937"/>
                                <a:pt x="2528472" y="4762"/>
                              </a:cubicBezTo>
                              <a:cubicBezTo>
                                <a:pt x="3266670" y="20644"/>
                                <a:pt x="5017541" y="477055"/>
                                <a:pt x="5052429" y="461995"/>
                              </a:cubicBezTo>
                              <a:cubicBezTo>
                                <a:pt x="5311191" y="511737"/>
                                <a:pt x="2944136" y="377529"/>
                                <a:pt x="2328186" y="456904"/>
                              </a:cubicBezTo>
                              <a:cubicBezTo>
                                <a:pt x="1712236" y="536279"/>
                                <a:pt x="276571" y="1097233"/>
                                <a:pt x="17809" y="1047491"/>
                              </a:cubicBezTo>
                              <a:cubicBezTo>
                                <a:pt x="-29816" y="679062"/>
                                <a:pt x="32091" y="593543"/>
                                <a:pt x="41617" y="568155"/>
                              </a:cubicBezTo>
                              <a:close/>
                            </a:path>
                          </a:pathLst>
                        </a:custGeom>
                        <a:gradFill flip="none" rotWithShape="1">
                          <a:gsLst>
                            <a:gs pos="100000">
                              <a:srgbClr val="002060"/>
                            </a:gs>
                            <a:gs pos="35397">
                              <a:srgbClr val="293A64"/>
                            </a:gs>
                            <a:gs pos="34480">
                              <a:srgbClr val="2A3A64"/>
                            </a:gs>
                            <a:gs pos="0">
                              <a:srgbClr val="001236"/>
                            </a:gs>
                            <a:gs pos="61000">
                              <a:srgbClr val="001236"/>
                            </a:gs>
                            <a:gs pos="47000">
                              <a:srgbClr val="2E3D64"/>
                            </a:gs>
                          </a:gsLst>
                          <a:lin ang="16200000" scaled="1"/>
                          <a:tileRect/>
                        </a:gradFill>
                        <a:ln>
                          <a:solidFill>
                            <a:srgbClr val="001236"/>
                          </a:solidFill>
                        </a:ln>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BC9D2" id="Rectangle 96" o:spid="_x0000_s1026" style="position:absolute;margin-left:-3pt;margin-top:-9.05pt;width:417pt;height:113.2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072112,10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" path="m41617,568155c1564109,-100832,1933160,7937,2528472,4762v738198,15882,2489069,472293,2523957,457233c5311191,511737,2944136,377529,2328186,456904,1712236,536279,276571,1097233,17809,1047491,-29816,679062,32091,593543,41617,568155xe" fillcolor="#001236" strokecolor="#001236">
                <v:fill color2="#002060" rotate="t" angle="180" colors="0 #001236;22597f #2a3a64;23198f #293a64;30802f #2e3d64;39977f #001236;1 #002060" focus="100%" type="gradient"/>
                <v:shadow on="t" color="black" opacity="39321f" origin="-.5,.5" offset="1.5pt,0"/>
                <v:path arrowok="t" o:connecttype="custom" o:connectlocs="43453,777801;2640031,6519;5275349,632469;2430909,625499;18595,1434009;43453,777801" o:connectangles="0,0,0,0,0,0"/>
                <w10:wrap anchorx="page"/>
              </v:shape>
            </w:pict>
          </mc:Fallback>
        </mc:AlternateContent>
      </w:r>
      <w:r>
        <w:rPr>
          <w:rFonts w:asciiTheme="majorHAnsi" w:eastAsiaTheme="majorEastAsia" w:hAnsiTheme="majorHAnsi" w:cstheme="majorBidi"/>
          <w:caps/>
          <w:noProof/>
          <w:color w:val="000000" w:themeColor="text1"/>
          <w:spacing w:val="-20"/>
          <w:kern w:val="28"/>
          <w:sz w:val="56"/>
          <w:szCs w:val="52"/>
        </w:rPr>
        <mc:AlternateContent>
          <mc:Choice Requires="wps">
            <w:drawing>
              <wp:anchor distT="0" distB="0" distL="114300" distR="114300" simplePos="0" relativeHeight="251766784" behindDoc="0" locked="0" layoutInCell="1" allowOverlap="1" wp14:anchorId="2CB1CAA7" wp14:editId="3BB825CF">
                <wp:simplePos x="0" y="0"/>
                <wp:positionH relativeFrom="column">
                  <wp:posOffset>-685800</wp:posOffset>
                </wp:positionH>
                <wp:positionV relativeFrom="paragraph">
                  <wp:posOffset>-676275</wp:posOffset>
                </wp:positionV>
                <wp:extent cx="7772400" cy="1590675"/>
                <wp:effectExtent l="57150" t="95250" r="95250" b="104775"/>
                <wp:wrapNone/>
                <wp:docPr id="253" name="Rectangle 28"/>
                <wp:cNvGraphicFramePr/>
                <a:graphic xmlns:a="http://schemas.openxmlformats.org/drawingml/2006/main">
                  <a:graphicData uri="http://schemas.microsoft.com/office/word/2010/wordprocessingShape">
                    <wps:wsp>
                      <wps:cNvSpPr/>
                      <wps:spPr>
                        <a:xfrm>
                          <a:off x="0" y="0"/>
                          <a:ext cx="7772400" cy="1590675"/>
                        </a:xfrm>
                        <a:custGeom>
                          <a:avLst/>
                          <a:gdLst>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314450"/>
                            <a:gd name="connsiteX1" fmla="*/ 7772400 w 7772400"/>
                            <a:gd name="connsiteY1" fmla="*/ 0 h 1314450"/>
                            <a:gd name="connsiteX2" fmla="*/ 7772400 w 7772400"/>
                            <a:gd name="connsiteY2" fmla="*/ 1314450 h 1314450"/>
                            <a:gd name="connsiteX3" fmla="*/ 0 w 7772400"/>
                            <a:gd name="connsiteY3" fmla="*/ 1314450 h 1314450"/>
                            <a:gd name="connsiteX4" fmla="*/ 0 w 7772400"/>
                            <a:gd name="connsiteY4" fmla="*/ 0 h 1314450"/>
                            <a:gd name="connsiteX0" fmla="*/ 0 w 7772400"/>
                            <a:gd name="connsiteY0" fmla="*/ 0 h 1590675"/>
                            <a:gd name="connsiteX1" fmla="*/ 7772400 w 7772400"/>
                            <a:gd name="connsiteY1" fmla="*/ 0 h 1590675"/>
                            <a:gd name="connsiteX2" fmla="*/ 7696200 w 7772400"/>
                            <a:gd name="connsiteY2" fmla="*/ 1590675 h 1590675"/>
                            <a:gd name="connsiteX3" fmla="*/ 0 w 7772400"/>
                            <a:gd name="connsiteY3" fmla="*/ 1314450 h 1590675"/>
                            <a:gd name="connsiteX4" fmla="*/ 0 w 7772400"/>
                            <a:gd name="connsiteY4" fmla="*/ 0 h 1590675"/>
                            <a:gd name="connsiteX0" fmla="*/ 0 w 7772400"/>
                            <a:gd name="connsiteY0" fmla="*/ 0 h 1571625"/>
                            <a:gd name="connsiteX1" fmla="*/ 7772400 w 7772400"/>
                            <a:gd name="connsiteY1" fmla="*/ 0 h 1571625"/>
                            <a:gd name="connsiteX2" fmla="*/ 7762875 w 7772400"/>
                            <a:gd name="connsiteY2" fmla="*/ 1571625 h 1571625"/>
                            <a:gd name="connsiteX3" fmla="*/ 0 w 7772400"/>
                            <a:gd name="connsiteY3" fmla="*/ 1314450 h 1571625"/>
                            <a:gd name="connsiteX4" fmla="*/ 0 w 7772400"/>
                            <a:gd name="connsiteY4" fmla="*/ 0 h 1571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72400" h="1571625">
                              <a:moveTo>
                                <a:pt x="0" y="0"/>
                              </a:moveTo>
                              <a:lnTo>
                                <a:pt x="7772400" y="0"/>
                              </a:lnTo>
                              <a:lnTo>
                                <a:pt x="7762875" y="1571625"/>
                              </a:lnTo>
                              <a:cubicBezTo>
                                <a:pt x="5172075" y="1571625"/>
                                <a:pt x="2676525" y="-219075"/>
                                <a:pt x="0" y="1314450"/>
                              </a:cubicBezTo>
                              <a:lnTo>
                                <a:pt x="0" y="0"/>
                              </a:lnTo>
                              <a:close/>
                            </a:path>
                          </a:pathLst>
                        </a:custGeom>
                        <a:gradFill flip="none" rotWithShape="1">
                          <a:gsLst>
                            <a:gs pos="100000">
                              <a:srgbClr val="002060"/>
                            </a:gs>
                            <a:gs pos="85000">
                              <a:srgbClr val="00B0F0"/>
                            </a:gs>
                            <a:gs pos="41000">
                              <a:srgbClr val="001236"/>
                            </a:gs>
                            <a:gs pos="99000">
                              <a:srgbClr val="2E3D64"/>
                            </a:gs>
                          </a:gsLst>
                          <a:lin ang="8100000" scaled="1"/>
                          <a:tileRect/>
                        </a:gradFill>
                        <a:ln w="57150"/>
                      </wps:spPr>
                      <wps:style>
                        <a:lnRef idx="0">
                          <a:schemeClr val="accent3"/>
                        </a:lnRef>
                        <a:fillRef idx="3">
                          <a:schemeClr val="accent3"/>
                        </a:fillRef>
                        <a:effectRef idx="3">
                          <a:schemeClr val="accent3"/>
                        </a:effectRef>
                        <a:fontRef idx="minor">
                          <a:schemeClr val="lt1"/>
                        </a:fontRef>
                      </wps:style>
                      <wps:txbx>
                        <w:txbxContent>
                          <w:p w14:paraId="4DEA38A1" w14:textId="77777777" w:rsidR="009C61FC" w:rsidRDefault="009C61FC" w:rsidP="009C61FC">
                            <w:pPr>
                              <w:jc w:val="center"/>
                            </w:pPr>
                          </w:p>
                          <w:p w14:paraId="2D8B56C0" w14:textId="77777777" w:rsidR="009C61FC" w:rsidRDefault="009C61FC" w:rsidP="009C61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1CAA7" id="_x0000_s1059" style="position:absolute;margin-left:-54pt;margin-top:-53.25pt;width:612pt;height:125.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7240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" adj="-11796480,,5400" path="m,l7772400,r-9525,1571625c5172075,1571625,2676525,-219075,,1314450l,xe" fillcolor="#001236" stroked="f" strokeweight="4.5pt">
                <v:fill color2="#002060" rotate="t" angle="315" colors="0 #001236;26870f #001236;55706f #00b0f0;64881f #2e3d64" focus="100%" type="gradient"/>
                <v:stroke joinstyle="miter"/>
                <v:shadow on="t" color="black" opacity="39321f" origin="-.5,.5" offset="1.5pt,0"/>
                <v:formulas/>
                <v:path arrowok="t" o:connecttype="custom" o:connectlocs="0,0;7772400,0;7762875,1590675;0,1330383;0,0" o:connectangles="0,0,0,0,0" textboxrect="0,0,7772400,1571625"/>
                <v:textbox>
                  <w:txbxContent>
                    <w:p w14:paraId="4DEA38A1" w14:textId="77777777" w:rsidR="009C61FC" w:rsidRDefault="009C61FC" w:rsidP="009C61FC">
                      <w:pPr>
                        <w:jc w:val="center"/>
                      </w:pPr>
                    </w:p>
                    <w:p w14:paraId="2D8B56C0" w14:textId="77777777" w:rsidR="009C61FC" w:rsidRDefault="009C61FC" w:rsidP="009C61FC">
                      <w:pPr>
                        <w:jc w:val="center"/>
                      </w:pPr>
                    </w:p>
                  </w:txbxContent>
                </v:textbox>
              </v:shape>
            </w:pict>
          </mc:Fallback>
        </mc:AlternateContent>
      </w:r>
    </w:p>
    <w:p w14:paraId="33613127" w14:textId="228F586F" w:rsidR="00537281" w:rsidRDefault="00537281" w:rsidP="0041024C">
      <w:pPr>
        <w:rPr>
          <w:rFonts w:asciiTheme="majorHAnsi" w:eastAsiaTheme="majorEastAsia" w:hAnsiTheme="majorHAnsi" w:cstheme="majorBidi"/>
          <w:sz w:val="56"/>
          <w:szCs w:val="52"/>
        </w:rPr>
      </w:pPr>
    </w:p>
    <w:p w14:paraId="08F562E3" w14:textId="77777777" w:rsidR="009C61FC" w:rsidRDefault="009C61FC" w:rsidP="0041024C">
      <w:pPr>
        <w:rPr>
          <w:rFonts w:asciiTheme="majorHAnsi" w:eastAsiaTheme="majorEastAsia" w:hAnsiTheme="majorHAnsi" w:cstheme="majorBidi"/>
          <w:noProof/>
          <w:sz w:val="56"/>
          <w:szCs w:val="52"/>
        </w:rPr>
      </w:pPr>
    </w:p>
    <w:p w14:paraId="54B2C49D" w14:textId="48DF6353" w:rsidR="009C61FC" w:rsidRDefault="009C61FC" w:rsidP="0041024C">
      <w:pPr>
        <w:rPr>
          <w:rFonts w:asciiTheme="majorHAnsi" w:eastAsiaTheme="majorEastAsia" w:hAnsiTheme="majorHAnsi" w:cstheme="majorBidi"/>
          <w:sz w:val="56"/>
          <w:szCs w:val="52"/>
        </w:rPr>
      </w:pPr>
      <w:r>
        <w:rPr>
          <w:rFonts w:asciiTheme="majorHAnsi" w:eastAsiaTheme="majorEastAsia" w:hAnsiTheme="majorHAnsi" w:cstheme="majorBidi"/>
          <w:noProof/>
          <w:sz w:val="56"/>
          <w:szCs w:val="52"/>
        </w:rPr>
        <w:drawing>
          <wp:inline distT="0" distB="0" distL="0" distR="0" wp14:anchorId="4B30D1DD" wp14:editId="1881D8B0">
            <wp:extent cx="5943600" cy="256222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hank-you-hand-lettering-typography-260nw-1509177068.jpg"/>
                    <pic:cNvPicPr/>
                  </pic:nvPicPr>
                  <pic:blipFill rotWithShape="1">
                    <a:blip r:embed="rId33">
                      <a:extLst>
                        <a:ext uri="{28A0092B-C50C-407E-A947-70E740481C1C}">
                          <a14:useLocalDpi xmlns:a14="http://schemas.microsoft.com/office/drawing/2010/main" val="0"/>
                        </a:ext>
                      </a:extLst>
                    </a:blip>
                    <a:srcRect b="5282"/>
                    <a:stretch/>
                  </pic:blipFill>
                  <pic:spPr bwMode="auto">
                    <a:xfrm>
                      <a:off x="0" y="0"/>
                      <a:ext cx="5943600" cy="2562225"/>
                    </a:xfrm>
                    <a:prstGeom prst="rect">
                      <a:avLst/>
                    </a:prstGeom>
                    <a:ln>
                      <a:noFill/>
                    </a:ln>
                    <a:extLst>
                      <a:ext uri="{53640926-AAD7-44D8-BBD7-CCE9431645EC}">
                        <a14:shadowObscured xmlns:a14="http://schemas.microsoft.com/office/drawing/2010/main"/>
                      </a:ext>
                    </a:extLst>
                  </pic:spPr>
                </pic:pic>
              </a:graphicData>
            </a:graphic>
          </wp:inline>
        </w:drawing>
      </w:r>
    </w:p>
    <w:p w14:paraId="3CF23E38" w14:textId="34AFE2F9" w:rsidR="009C61FC" w:rsidRDefault="008E07E7" w:rsidP="0041024C">
      <w:pPr>
        <w:rPr>
          <w:rFonts w:asciiTheme="majorHAnsi" w:eastAsiaTheme="majorEastAsia" w:hAnsiTheme="majorHAnsi" w:cstheme="majorBidi"/>
          <w:sz w:val="56"/>
          <w:szCs w:val="52"/>
        </w:rPr>
      </w:pPr>
      <w:r>
        <w:rPr>
          <w:rFonts w:asciiTheme="majorHAnsi" w:eastAsiaTheme="majorEastAsia" w:hAnsiTheme="majorHAnsi" w:cstheme="majorBidi"/>
          <w:sz w:val="56"/>
          <w:szCs w:val="52"/>
        </w:rPr>
        <w:t>FROM OUR TEAM M</w:t>
      </w:r>
      <w:r w:rsidR="006A1860">
        <w:rPr>
          <w:rFonts w:asciiTheme="majorHAnsi" w:eastAsiaTheme="majorEastAsia" w:hAnsiTheme="majorHAnsi" w:cstheme="majorBidi"/>
          <w:sz w:val="56"/>
          <w:szCs w:val="52"/>
        </w:rPr>
        <w:t>E</w:t>
      </w:r>
      <w:r>
        <w:rPr>
          <w:rFonts w:asciiTheme="majorHAnsi" w:eastAsiaTheme="majorEastAsia" w:hAnsiTheme="majorHAnsi" w:cstheme="majorBidi"/>
          <w:sz w:val="56"/>
          <w:szCs w:val="52"/>
        </w:rPr>
        <w:t>MBERS</w:t>
      </w:r>
    </w:p>
    <w:p w14:paraId="0A687189" w14:textId="6B37D14B" w:rsidR="008E07E7" w:rsidRPr="008E07E7" w:rsidRDefault="008E07E7" w:rsidP="008E07E7">
      <w:pPr>
        <w:jc w:val="center"/>
        <w:rPr>
          <w:rFonts w:asciiTheme="majorHAnsi" w:eastAsiaTheme="majorEastAsia" w:hAnsiTheme="majorHAnsi" w:cstheme="majorBidi"/>
          <w:color w:val="FF0000"/>
          <w:sz w:val="44"/>
          <w:szCs w:val="40"/>
        </w:rPr>
      </w:pPr>
      <w:r w:rsidRPr="008E07E7">
        <w:rPr>
          <w:rFonts w:asciiTheme="majorHAnsi" w:eastAsiaTheme="majorEastAsia" w:hAnsiTheme="majorHAnsi" w:cstheme="majorBidi"/>
          <w:color w:val="FF0000"/>
          <w:sz w:val="44"/>
          <w:szCs w:val="40"/>
        </w:rPr>
        <w:t>HAMZA RASHID</w:t>
      </w:r>
    </w:p>
    <w:p w14:paraId="6AE99A0E" w14:textId="6EF20C71" w:rsidR="008E07E7" w:rsidRPr="008E07E7" w:rsidRDefault="008E07E7" w:rsidP="008E07E7">
      <w:pPr>
        <w:jc w:val="center"/>
        <w:rPr>
          <w:rFonts w:asciiTheme="majorHAnsi" w:eastAsiaTheme="majorEastAsia" w:hAnsiTheme="majorHAnsi" w:cstheme="majorBidi"/>
          <w:color w:val="FF0000"/>
          <w:sz w:val="44"/>
          <w:szCs w:val="40"/>
        </w:rPr>
      </w:pPr>
      <w:r w:rsidRPr="008E07E7">
        <w:rPr>
          <w:rFonts w:asciiTheme="majorHAnsi" w:eastAsiaTheme="majorEastAsia" w:hAnsiTheme="majorHAnsi" w:cstheme="majorBidi"/>
          <w:color w:val="FF0000"/>
          <w:sz w:val="44"/>
          <w:szCs w:val="40"/>
        </w:rPr>
        <w:t>IRTIZA JAVED</w:t>
      </w:r>
    </w:p>
    <w:p w14:paraId="56D448DB" w14:textId="62E6E1DE" w:rsidR="008E07E7" w:rsidRPr="008E07E7" w:rsidRDefault="008E07E7" w:rsidP="008E07E7">
      <w:pPr>
        <w:jc w:val="center"/>
        <w:rPr>
          <w:rFonts w:asciiTheme="majorHAnsi" w:eastAsiaTheme="majorEastAsia" w:hAnsiTheme="majorHAnsi" w:cstheme="majorBidi"/>
          <w:color w:val="FF0000"/>
          <w:sz w:val="44"/>
          <w:szCs w:val="40"/>
        </w:rPr>
      </w:pPr>
      <w:r w:rsidRPr="008E07E7">
        <w:rPr>
          <w:rFonts w:asciiTheme="majorHAnsi" w:eastAsiaTheme="majorEastAsia" w:hAnsiTheme="majorHAnsi" w:cstheme="majorBidi"/>
          <w:color w:val="FF0000"/>
          <w:sz w:val="44"/>
          <w:szCs w:val="40"/>
        </w:rPr>
        <w:t>AHTISHAM</w:t>
      </w:r>
    </w:p>
    <w:p w14:paraId="4E73F1AA" w14:textId="67E22F27" w:rsidR="008E07E7" w:rsidRPr="008E07E7" w:rsidRDefault="008E07E7" w:rsidP="008E07E7">
      <w:pPr>
        <w:jc w:val="center"/>
        <w:rPr>
          <w:rFonts w:asciiTheme="majorHAnsi" w:eastAsiaTheme="majorEastAsia" w:hAnsiTheme="majorHAnsi" w:cstheme="majorBidi"/>
          <w:color w:val="FF0000"/>
          <w:sz w:val="44"/>
          <w:szCs w:val="40"/>
        </w:rPr>
      </w:pPr>
      <w:r w:rsidRPr="008E07E7">
        <w:rPr>
          <w:rFonts w:asciiTheme="majorHAnsi" w:eastAsiaTheme="majorEastAsia" w:hAnsiTheme="majorHAnsi" w:cstheme="majorBidi"/>
          <w:color w:val="FF0000"/>
          <w:sz w:val="44"/>
          <w:szCs w:val="40"/>
        </w:rPr>
        <w:t>SAMEER SHAMS</w:t>
      </w:r>
    </w:p>
    <w:sectPr w:rsidR="008E07E7" w:rsidRPr="008E07E7" w:rsidSect="00745B89">
      <w:headerReference w:type="default" r:id="rId34"/>
      <w:footerReference w:type="default" r:id="rId35"/>
      <w:pgSz w:w="12240" w:h="15840"/>
      <w:pgMar w:top="1080" w:right="1080" w:bottom="1080" w:left="1080"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FD1F8" w14:textId="77777777" w:rsidR="0061374C" w:rsidRDefault="0061374C">
      <w:pPr>
        <w:spacing w:after="0" w:line="240" w:lineRule="auto"/>
      </w:pPr>
      <w:r>
        <w:separator/>
      </w:r>
    </w:p>
  </w:endnote>
  <w:endnote w:type="continuationSeparator" w:id="0">
    <w:p w14:paraId="15C7A90F" w14:textId="77777777" w:rsidR="0061374C" w:rsidRDefault="00613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charset w:val="00"/>
    <w:family w:val="swiss"/>
    <w:pitch w:val="variable"/>
    <w:sig w:usb0="00000287" w:usb1="00000000" w:usb2="00000000" w:usb3="00000000" w:csb0="0000009F" w:csb1="00000000"/>
  </w:font>
  <w:font w:name="HYGothic-Extra">
    <w:panose1 w:val="00000000000000000000"/>
    <w:charset w:val="81"/>
    <w:family w:val="roman"/>
    <w:notTrueType/>
    <w:pitch w:val="default"/>
  </w:font>
  <w:font w:name="Tahoma">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1" w:usb2="00000009" w:usb3="00000000" w:csb0="000001FF" w:csb1="00000000"/>
  </w:font>
  <w:font w:name="Adobe Garamond Pro Bold">
    <w:altName w:val="Garamon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EB654" w14:textId="7C7E7717" w:rsidR="0073578F" w:rsidRDefault="009C2263">
    <w:pPr>
      <w:pStyle w:val="Footer"/>
    </w:pPr>
    <w:r>
      <w:rPr>
        <w:noProof/>
      </w:rPr>
      <w:drawing>
        <wp:anchor distT="0" distB="0" distL="114300" distR="114300" simplePos="0" relativeHeight="251675648" behindDoc="0" locked="0" layoutInCell="1" allowOverlap="1" wp14:anchorId="1AABAC96" wp14:editId="352577EE">
          <wp:simplePos x="0" y="0"/>
          <wp:positionH relativeFrom="page">
            <wp:posOffset>685800</wp:posOffset>
          </wp:positionH>
          <wp:positionV relativeFrom="margin">
            <wp:posOffset>8916670</wp:posOffset>
          </wp:positionV>
          <wp:extent cx="7759700" cy="1513840"/>
          <wp:effectExtent l="0" t="0" r="0" b="0"/>
          <wp:wrapSquare wrapText="bothSides"/>
          <wp:docPr id="172" name="Picture 17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9700"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E3D">
      <w:rPr>
        <w:noProof/>
        <w:lang w:eastAsia="ja-JP"/>
      </w:rPr>
      <mc:AlternateContent>
        <mc:Choice Requires="wps">
          <w:drawing>
            <wp:anchor distT="0" distB="0" distL="114300" distR="114300" simplePos="0" relativeHeight="251667456" behindDoc="0" locked="0" layoutInCell="1" allowOverlap="1" wp14:anchorId="1E7F5655" wp14:editId="161FB94C">
              <wp:simplePos x="0" y="0"/>
              <wp:positionH relativeFrom="margin">
                <wp:align>center</wp:align>
              </wp:positionH>
              <wp:positionV relativeFrom="bottomMargin">
                <wp:align>top</wp:align>
              </wp:positionV>
              <wp:extent cx="6400800" cy="16065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3F1C1" w14:textId="77777777" w:rsidR="0073578F" w:rsidRDefault="0073578F">
                          <w:pPr>
                            <w:pStyle w:val="NoSpacing"/>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1E7F5655" id="_x0000_t202" coordsize="21600,21600" o:spt="202" path="m,l,21600r21600,l21600,xe">
              <v:stroke joinstyle="miter"/>
              <v:path gradientshapeok="t" o:connecttype="rect"/>
            </v:shapetype>
            <v:shape id="Text Box 5" o:spid="_x0000_s1061"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" filled="f" stroked="f">
              <v:textbox style="mso-fit-shape-to-text:t" inset=",0,,0">
                <w:txbxContent>
                  <w:p w14:paraId="04D3F1C1" w14:textId="77777777" w:rsidR="0073578F" w:rsidRDefault="0073578F">
                    <w:pPr>
                      <w:pStyle w:val="NoSpacing"/>
                    </w:pPr>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68480" behindDoc="0" locked="0" layoutInCell="1" allowOverlap="1" wp14:anchorId="5A1457D9" wp14:editId="597B055C">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67BFA" w14:textId="77777777" w:rsidR="0073578F" w:rsidRDefault="001D6E3D">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Pr>
                              <w:b/>
                              <w:bCs/>
                              <w:noProof/>
                              <w:color w:val="000000" w:themeColor="text1"/>
                              <w:sz w:val="44"/>
                            </w:rPr>
                            <w:t>1</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457D9" id="Text Box 6" o:spid="_x0000_s1062"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" filled="f" stroked="f">
              <v:textbox style="layout-flow:vertical">
                <w:txbxContent>
                  <w:p w14:paraId="38067BFA" w14:textId="77777777" w:rsidR="0073578F" w:rsidRDefault="001D6E3D">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Pr>
                        <w:b/>
                        <w:bCs/>
                        <w:noProof/>
                        <w:color w:val="000000" w:themeColor="text1"/>
                        <w:sz w:val="44"/>
                      </w:rPr>
                      <w:t>1</w:t>
                    </w:r>
                    <w:r>
                      <w:rPr>
                        <w:b/>
                        <w:bCs/>
                        <w:color w:val="000000" w:themeColor="text1"/>
                        <w:sz w:val="44"/>
                      </w:rPr>
                      <w:fldChar w:fldCharType="end"/>
                    </w:r>
                  </w:p>
                </w:txbxContent>
              </v:textbox>
              <w10:wrap anchorx="margin" anchory="margin"/>
            </v:shape>
          </w:pict>
        </mc:Fallback>
      </mc:AlternateContent>
    </w:r>
    <w:r w:rsidR="001D6E3D">
      <w:rPr>
        <w:noProof/>
        <w:lang w:eastAsia="ja-JP"/>
      </w:rPr>
      <mc:AlternateContent>
        <mc:Choice Requires="wps">
          <w:drawing>
            <wp:anchor distT="0" distB="0" distL="114300" distR="114300" simplePos="0" relativeHeight="251664384" behindDoc="0" locked="0" layoutInCell="1" allowOverlap="1" wp14:anchorId="5F8978FB" wp14:editId="37F317DD">
              <wp:simplePos x="0" y="0"/>
              <wp:positionH relativeFrom="margin">
                <wp:align>center</wp:align>
              </wp:positionH>
              <wp:positionV relativeFrom="margin">
                <wp:align>center</wp:align>
              </wp:positionV>
              <wp:extent cx="6848475" cy="9114790"/>
              <wp:effectExtent l="0" t="0" r="635" b="63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w16="http://schemas.microsoft.com/office/word/2018/wordml" xmlns:w16cex="http://schemas.microsoft.com/office/word/2018/wordml/cex">
          <w:pict>
            <v:rect w14:anchorId="07A6AFF4" id="Rectangle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" filled="f" strokecolor="black [3213]">
              <w10:wrap anchorx="margin" anchory="margin"/>
            </v:rect>
          </w:pict>
        </mc:Fallback>
      </mc:AlternateContent>
    </w:r>
    <w:r w:rsidR="001D6E3D">
      <w:rPr>
        <w:noProof/>
        <w:lang w:eastAsia="ja-JP"/>
      </w:rPr>
      <mc:AlternateContent>
        <mc:Choice Requires="wps">
          <w:drawing>
            <wp:anchor distT="0" distB="0" distL="114300" distR="114300" simplePos="0" relativeHeight="251665408" behindDoc="0" locked="0" layoutInCell="1" allowOverlap="1" wp14:anchorId="03E75B98" wp14:editId="5DB195AE">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w16="http://schemas.microsoft.com/office/word/2018/wordml" xmlns:w16cex="http://schemas.microsoft.com/office/word/2018/wordml/cex">
          <w:pict>
            <v:rect w14:anchorId="67DC2CA8" id="Rectangle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" fillcolor="black [3213]" stroked="f">
              <w10:wrap anchorx="margin" anchory="margin"/>
            </v:rect>
          </w:pict>
        </mc:Fallback>
      </mc:AlternateContent>
    </w:r>
    <w:r w:rsidR="001D6E3D">
      <w:rPr>
        <w:noProof/>
        <w:lang w:eastAsia="ja-JP"/>
      </w:rPr>
      <mc:AlternateContent>
        <mc:Choice Requires="wps">
          <w:drawing>
            <wp:anchor distT="0" distB="0" distL="114300" distR="114300" simplePos="0" relativeHeight="251666432" behindDoc="0" locked="0" layoutInCell="1" allowOverlap="1" wp14:anchorId="00C82EA6" wp14:editId="1AB24224">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w16="http://schemas.microsoft.com/office/word/2018/wordml" xmlns:w16cex="http://schemas.microsoft.com/office/word/2018/wordml/cex">
          <w:pict>
            <v:rect w14:anchorId="4F8FA666" id="Rectangle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" fillcolor="#d1282e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C0803D" w14:textId="77777777" w:rsidR="0061374C" w:rsidRDefault="0061374C">
      <w:pPr>
        <w:spacing w:after="0" w:line="240" w:lineRule="auto"/>
      </w:pPr>
      <w:r>
        <w:separator/>
      </w:r>
    </w:p>
  </w:footnote>
  <w:footnote w:type="continuationSeparator" w:id="0">
    <w:p w14:paraId="7415D4B6" w14:textId="77777777" w:rsidR="0061374C" w:rsidRDefault="006137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81D75" w14:textId="79AAE242" w:rsidR="00C02429" w:rsidRDefault="00C02429">
    <w:pPr>
      <w:pStyle w:val="Header"/>
    </w:pPr>
    <w:r>
      <w:rPr>
        <w:noProof/>
      </w:rPr>
      <mc:AlternateContent>
        <mc:Choice Requires="wps">
          <w:drawing>
            <wp:anchor distT="0" distB="0" distL="114300" distR="114300" simplePos="0" relativeHeight="251673600" behindDoc="0" locked="0" layoutInCell="1" allowOverlap="1" wp14:anchorId="2BB70945" wp14:editId="27EB6952">
              <wp:simplePos x="0" y="0"/>
              <wp:positionH relativeFrom="margin">
                <wp:align>center</wp:align>
              </wp:positionH>
              <wp:positionV relativeFrom="topMargin">
                <wp:align>bottom</wp:align>
              </wp:positionV>
              <wp:extent cx="5943600" cy="16700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Company"/>
                            <w:id w:val="15524243"/>
                            <w:showingPlcHdr/>
                            <w:dataBinding w:prefixMappings="xmlns:ns0='http://schemas.openxmlformats.org/officeDocument/2006/extended-properties'" w:xpath="/ns0:Properties[1]/ns0:Company[1]" w:storeItemID="{6668398D-A668-4E3E-A5EB-62B293D839F1}"/>
                            <w:text/>
                          </w:sdtPr>
                          <w:sdtEndPr/>
                          <w:sdtContent>
                            <w:p w14:paraId="5520F3D0" w14:textId="34D19205" w:rsidR="00C02429" w:rsidRDefault="00C02429">
                              <w:pPr>
                                <w:pStyle w:val="NoSpacing"/>
                              </w:pPr>
                              <w:r>
                                <w:rPr>
                                  <w:color w:val="7F7F7F" w:themeColor="text1" w:themeTint="80"/>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BB70945" id="_x0000_t202" coordsize="21600,21600" o:spt="202" path="m,l,21600r21600,l21600,xe">
              <v:stroke joinstyle="miter"/>
              <v:path gradientshapeok="t" o:connecttype="rect"/>
            </v:shapetype>
            <v:shape id="Text Box 105" o:spid="_x0000_s1060" type="#_x0000_t202" style="position:absolute;margin-left:0;margin-top:0;width:468pt;height:13.15pt;z-index:251673600;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" filled="f" stroked="f" strokeweight=".5pt">
              <v:textbox style="mso-fit-shape-to-text:t" inset="0,0,0,0">
                <w:txbxContent>
                  <w:sdt>
                    <w:sdtPr>
                      <w:rPr>
                        <w:color w:val="7F7F7F" w:themeColor="text1" w:themeTint="80"/>
                      </w:rPr>
                      <w:alias w:val="Company"/>
                      <w:id w:val="15524243"/>
                      <w:showingPlcHdr/>
                      <w:dataBinding w:prefixMappings="xmlns:ns0='http://schemas.openxmlformats.org/officeDocument/2006/extended-properties'" w:xpath="/ns0:Properties[1]/ns0:Company[1]" w:storeItemID="{6668398D-A668-4E3E-A5EB-62B293D839F1}"/>
                      <w:text/>
                    </w:sdtPr>
                    <w:sdtEndPr/>
                    <w:sdtContent>
                      <w:p w14:paraId="5520F3D0" w14:textId="34D19205" w:rsidR="00C02429" w:rsidRDefault="00C02429">
                        <w:pPr>
                          <w:pStyle w:val="NoSpacing"/>
                        </w:pPr>
                        <w:r>
                          <w:rPr>
                            <w:color w:val="7F7F7F" w:themeColor="text1" w:themeTint="80"/>
                          </w:rPr>
                          <w:t xml:space="preserve">     </w:t>
                        </w:r>
                      </w:p>
                    </w:sdtContent>
                  </w:sdt>
                </w:txbxContent>
              </v:textbox>
              <w10:wrap anchorx="margin" anchory="margin"/>
            </v:shape>
          </w:pict>
        </mc:Fallback>
      </mc:AlternateContent>
    </w:r>
    <w:r>
      <w:rPr>
        <w:noProof/>
      </w:rPr>
      <mc:AlternateContent>
        <mc:Choice Requires="wps">
          <w:drawing>
            <wp:anchor distT="0" distB="0" distL="114300" distR="114300" simplePos="0" relativeHeight="251670528" behindDoc="0" locked="0" layoutInCell="1" allowOverlap="1" wp14:anchorId="0D342CAF" wp14:editId="25A2EA67">
              <wp:simplePos x="0" y="0"/>
              <wp:positionH relativeFrom="margin">
                <wp:align>center</wp:align>
              </wp:positionH>
              <wp:positionV relativeFrom="margin">
                <wp:align>center</wp:align>
              </wp:positionV>
              <wp:extent cx="6355715" cy="8641080"/>
              <wp:effectExtent l="0" t="0" r="3810" b="0"/>
              <wp:wrapNone/>
              <wp:docPr id="10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w16="http://schemas.microsoft.com/office/word/2018/wordml" xmlns:w16cex="http://schemas.microsoft.com/office/word/2018/wordml/cex">
          <w:pict>
            <v:rect w14:anchorId="56251B6D" id="Rectangle 4" o:spid="_x0000_s1026" style="position:absolute;margin-left:0;margin-top:0;width:500.45pt;height:680.4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" filled="f" strokecolor="black [3213]">
              <w10:wrap anchorx="margin" anchory="margin"/>
            </v:rect>
          </w:pict>
        </mc:Fallback>
      </mc:AlternateContent>
    </w:r>
    <w:r>
      <w:rPr>
        <w:noProof/>
      </w:rPr>
      <mc:AlternateContent>
        <mc:Choice Requires="wps">
          <w:drawing>
            <wp:anchor distT="0" distB="0" distL="114300" distR="114300" simplePos="0" relativeHeight="251671552" behindDoc="0" locked="0" layoutInCell="1" allowOverlap="1" wp14:anchorId="76072710" wp14:editId="0B72931E">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18745" cy="5966460"/>
              <wp:effectExtent l="0" t="0" r="0" b="0"/>
              <wp:wrapNone/>
              <wp:docPr id="11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w16="http://schemas.microsoft.com/office/word/2018/wordml" xmlns:w16cex="http://schemas.microsoft.com/office/word/2018/wordml/cex">
          <w:pict>
            <v:rect w14:anchorId="553F35BF" id="Rectangle 8" o:spid="_x0000_s1026" style="position:absolute;margin-left:0;margin-top:0;width:9.35pt;height:469.8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" fillcolor="black [3213]" stroked="f">
              <w10:wrap anchorx="margin" anchory="margin"/>
            </v:rect>
          </w:pict>
        </mc:Fallback>
      </mc:AlternateContent>
    </w:r>
    <w:r>
      <w:rPr>
        <w:noProof/>
      </w:rPr>
      <mc:AlternateContent>
        <mc:Choice Requires="wps">
          <w:drawing>
            <wp:anchor distT="0" distB="0" distL="114300" distR="114300" simplePos="0" relativeHeight="251672576" behindDoc="0" locked="0" layoutInCell="1" allowOverlap="1" wp14:anchorId="45829494" wp14:editId="3D8AD1D3">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18745" cy="2674620"/>
              <wp:effectExtent l="0" t="0" r="0" b="0"/>
              <wp:wrapNone/>
              <wp:docPr id="11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w16="http://schemas.microsoft.com/office/word/2018/wordml" xmlns:w16cex="http://schemas.microsoft.com/office/word/2018/wordml/cex">
          <w:pict>
            <v:rect w14:anchorId="206B8D02" id="Rectangle 9" o:spid="_x0000_s1026" style="position:absolute;margin-left:0;margin-top:0;width:9.35pt;height:210.6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" fillcolor="#d1282e [3215]" stroked="f">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3E9"/>
    <w:rsid w:val="00050D18"/>
    <w:rsid w:val="00067E20"/>
    <w:rsid w:val="000E008C"/>
    <w:rsid w:val="00125A8F"/>
    <w:rsid w:val="00192882"/>
    <w:rsid w:val="001D6E3D"/>
    <w:rsid w:val="00202A80"/>
    <w:rsid w:val="00203F29"/>
    <w:rsid w:val="00214CED"/>
    <w:rsid w:val="003623EE"/>
    <w:rsid w:val="003D2B6B"/>
    <w:rsid w:val="0041024C"/>
    <w:rsid w:val="00472CAB"/>
    <w:rsid w:val="004D55F8"/>
    <w:rsid w:val="00520B4A"/>
    <w:rsid w:val="00537281"/>
    <w:rsid w:val="00593136"/>
    <w:rsid w:val="005E4DFD"/>
    <w:rsid w:val="005E5BFB"/>
    <w:rsid w:val="006012FD"/>
    <w:rsid w:val="0061374C"/>
    <w:rsid w:val="00613BD1"/>
    <w:rsid w:val="006A1860"/>
    <w:rsid w:val="006A4B72"/>
    <w:rsid w:val="006C6A12"/>
    <w:rsid w:val="0073578F"/>
    <w:rsid w:val="007416DF"/>
    <w:rsid w:val="00745B89"/>
    <w:rsid w:val="007B6E8D"/>
    <w:rsid w:val="007D3506"/>
    <w:rsid w:val="008B0CC4"/>
    <w:rsid w:val="008E07E7"/>
    <w:rsid w:val="00906CC6"/>
    <w:rsid w:val="00952495"/>
    <w:rsid w:val="009C2263"/>
    <w:rsid w:val="009C61FC"/>
    <w:rsid w:val="00A341E5"/>
    <w:rsid w:val="00B441CD"/>
    <w:rsid w:val="00BE4D27"/>
    <w:rsid w:val="00C02429"/>
    <w:rsid w:val="00D243E9"/>
    <w:rsid w:val="00D265CA"/>
    <w:rsid w:val="00D36AAF"/>
    <w:rsid w:val="00D852A1"/>
    <w:rsid w:val="00E40873"/>
    <w:rsid w:val="00E5405A"/>
    <w:rsid w:val="00E66F0C"/>
    <w:rsid w:val="00F42DDC"/>
    <w:rsid w:val="00F52C1B"/>
    <w:rsid w:val="00F541B1"/>
    <w:rsid w:val="00F96055"/>
    <w:rsid w:val="00FB6CA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BB0F287"/>
  <w15:docId w15:val="{5CC21DF6-DFD3-41AB-A56D-674857A2F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36AAF"/>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Heading3">
    <w:name w:val="heading 3"/>
    <w:basedOn w:val="Normal"/>
    <w:next w:val="Normal"/>
    <w:link w:val="Heading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7A7A7A"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7A7A7A" w:themeColor="accent1"/>
      <w:sz w:val="26"/>
      <w:szCs w:val="26"/>
    </w:rPr>
  </w:style>
  <w:style w:type="character" w:customStyle="1" w:styleId="Heading3Char">
    <w:name w:val="Heading 3 Char"/>
    <w:basedOn w:val="DefaultParagraphFont"/>
    <w:link w:val="Heading3"/>
    <w:uiPriority w:val="9"/>
    <w:semiHidden/>
    <w:rPr>
      <w:rFonts w:eastAsiaTheme="majorEastAsia" w:cstheme="majorBidi"/>
      <w:b/>
      <w:bCs/>
      <w:caps/>
      <w:color w:val="D1282E"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7A7A7A" w:themeColor="accent1"/>
    </w:rPr>
  </w:style>
  <w:style w:type="character" w:customStyle="1" w:styleId="Heading5Char">
    <w:name w:val="Heading 5 Char"/>
    <w:basedOn w:val="DefaultParagraphFont"/>
    <w:link w:val="Heading5"/>
    <w:uiPriority w:val="9"/>
    <w:semiHidden/>
    <w:rPr>
      <w:rFonts w:eastAsiaTheme="majorEastAsia" w:cstheme="majorBidi"/>
      <w:b/>
      <w:color w:val="5B5B5B"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B5B5B"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D1282E"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7A7A7A"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5B5B5B" w:themeColor="accent1" w:themeShade="BF"/>
      <w:sz w:val="20"/>
      <w:szCs w:val="20"/>
    </w:rPr>
  </w:style>
  <w:style w:type="paragraph" w:styleId="Caption">
    <w:name w:val="caption"/>
    <w:basedOn w:val="Normal"/>
    <w:next w:val="Normal"/>
    <w:uiPriority w:val="35"/>
    <w:unhideWhenUsed/>
    <w:qFormat/>
    <w:pPr>
      <w:spacing w:line="240" w:lineRule="auto"/>
    </w:pPr>
    <w:rPr>
      <w:bCs/>
      <w:caps/>
      <w:color w:val="7A7A7A"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D1282E"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7A7A7A" w:themeColor="accent1"/>
      <w:sz w:val="28"/>
    </w:rPr>
  </w:style>
  <w:style w:type="character" w:customStyle="1" w:styleId="QuoteChar">
    <w:name w:val="Quote Char"/>
    <w:basedOn w:val="DefaultParagraphFont"/>
    <w:link w:val="Quote"/>
    <w:uiPriority w:val="29"/>
    <w:rPr>
      <w:i/>
      <w:iCs/>
      <w:color w:val="7A7A7A"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7A7A7A" w:themeColor="accent1"/>
    </w:rPr>
  </w:style>
  <w:style w:type="character" w:styleId="IntenseEmphasis">
    <w:name w:val="Intense Emphasis"/>
    <w:basedOn w:val="DefaultParagraphFont"/>
    <w:uiPriority w:val="21"/>
    <w:qFormat/>
    <w:rPr>
      <w:b/>
      <w:bCs/>
      <w:i/>
      <w:iCs/>
      <w:color w:val="D1282E" w:themeColor="text2"/>
    </w:rPr>
  </w:style>
  <w:style w:type="character" w:styleId="SubtleReference">
    <w:name w:val="Subtle Reference"/>
    <w:basedOn w:val="DefaultParagraphFont"/>
    <w:uiPriority w:val="31"/>
    <w:qFormat/>
    <w:rPr>
      <w:rFonts w:asciiTheme="minorHAnsi" w:hAnsiTheme="minorHAnsi"/>
      <w:smallCaps/>
      <w:color w:val="F5C201" w:themeColor="accent2"/>
      <w:sz w:val="22"/>
      <w:u w:val="none"/>
    </w:rPr>
  </w:style>
  <w:style w:type="character" w:styleId="IntenseReference">
    <w:name w:val="Intense Reference"/>
    <w:basedOn w:val="DefaultParagraphFont"/>
    <w:uiPriority w:val="32"/>
    <w:qFormat/>
    <w:rPr>
      <w:rFonts w:asciiTheme="minorHAnsi" w:hAnsiTheme="minorHAnsi"/>
      <w:b/>
      <w:bCs/>
      <w:caps/>
      <w:color w:val="F5C201" w:themeColor="accent2"/>
      <w:spacing w:val="5"/>
      <w:sz w:val="22"/>
      <w:u w:val="single"/>
    </w:rPr>
  </w:style>
  <w:style w:type="character" w:styleId="BookTitle">
    <w:name w:val="Book Title"/>
    <w:basedOn w:val="DefaultParagraphFont"/>
    <w:uiPriority w:val="33"/>
    <w:qFormat/>
    <w:rPr>
      <w:rFonts w:asciiTheme="minorHAnsi" w:hAnsiTheme="minorHAnsi"/>
      <w:b/>
      <w:bCs/>
      <w:caps/>
      <w:color w:val="3D3D3D" w:themeColor="accent1" w:themeShade="80"/>
      <w:spacing w:val="5"/>
      <w:sz w:val="22"/>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Hyperlink">
    <w:name w:val="Hyperlink"/>
    <w:basedOn w:val="DefaultParagraphFont"/>
    <w:uiPriority w:val="99"/>
    <w:unhideWhenUsed/>
    <w:rsid w:val="00D243E9"/>
    <w:rPr>
      <w:color w:val="CC9900" w:themeColor="hyperlink"/>
      <w:u w:val="single"/>
    </w:rPr>
  </w:style>
  <w:style w:type="table" w:styleId="TableGrid">
    <w:name w:val="Table Grid"/>
    <w:basedOn w:val="TableNormal"/>
    <w:uiPriority w:val="39"/>
    <w:rsid w:val="00C0242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0"/>
    <w:rsid w:val="00C024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C02429"/>
    <w:pPr>
      <w:spacing w:after="0" w:line="240" w:lineRule="auto"/>
    </w:pPr>
    <w:tblPr>
      <w:tblStyleRowBandSize w:val="1"/>
      <w:tblStyleColBandSize w:val="1"/>
      <w:tblBorders>
        <w:top w:val="single" w:sz="2" w:space="0" w:color="97A7CF" w:themeColor="accent3" w:themeTint="99"/>
        <w:bottom w:val="single" w:sz="2" w:space="0" w:color="97A7CF" w:themeColor="accent3" w:themeTint="99"/>
        <w:insideH w:val="single" w:sz="2" w:space="0" w:color="97A7CF" w:themeColor="accent3" w:themeTint="99"/>
        <w:insideV w:val="single" w:sz="2" w:space="0" w:color="97A7CF" w:themeColor="accent3" w:themeTint="99"/>
      </w:tblBorders>
    </w:tblPr>
    <w:tblStylePr w:type="firstRow">
      <w:rPr>
        <w:b/>
        <w:bCs/>
      </w:rPr>
      <w:tblPr/>
      <w:tcPr>
        <w:tcBorders>
          <w:top w:val="nil"/>
          <w:bottom w:val="single" w:sz="12" w:space="0" w:color="97A7CF" w:themeColor="accent3" w:themeTint="99"/>
          <w:insideH w:val="nil"/>
          <w:insideV w:val="nil"/>
        </w:tcBorders>
        <w:shd w:val="clear" w:color="auto" w:fill="FFFFFF" w:themeFill="background1"/>
      </w:tcPr>
    </w:tblStylePr>
    <w:tblStylePr w:type="lastRow">
      <w:rPr>
        <w:b/>
        <w:bCs/>
      </w:rPr>
      <w:tblPr/>
      <w:tcPr>
        <w:tcBorders>
          <w:top w:val="double" w:sz="2" w:space="0" w:color="97A7C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E1EF" w:themeFill="accent3" w:themeFillTint="33"/>
      </w:tcPr>
    </w:tblStylePr>
    <w:tblStylePr w:type="band1Horz">
      <w:tblPr/>
      <w:tcPr>
        <w:shd w:val="clear" w:color="auto" w:fill="DCE1EF" w:themeFill="accent3" w:themeFillTint="33"/>
      </w:tcPr>
    </w:tblStylePr>
  </w:style>
  <w:style w:type="table" w:styleId="GridTable6Colorful-Accent4">
    <w:name w:val="Grid Table 6 Colorful Accent 4"/>
    <w:basedOn w:val="TableNormal"/>
    <w:uiPriority w:val="51"/>
    <w:rsid w:val="00C02429"/>
    <w:pPr>
      <w:spacing w:after="0" w:line="240" w:lineRule="auto"/>
    </w:pPr>
    <w:rPr>
      <w:color w:val="6C6E86" w:themeColor="accent4" w:themeShade="BF"/>
    </w:rPr>
    <w:tblPr>
      <w:tblStyleRowBandSize w:val="1"/>
      <w:tblStyleColBandSize w:val="1"/>
      <w:tblBorders>
        <w:top w:val="single" w:sz="4" w:space="0" w:color="C1C2CD" w:themeColor="accent4" w:themeTint="99"/>
        <w:left w:val="single" w:sz="4" w:space="0" w:color="C1C2CD" w:themeColor="accent4" w:themeTint="99"/>
        <w:bottom w:val="single" w:sz="4" w:space="0" w:color="C1C2CD" w:themeColor="accent4" w:themeTint="99"/>
        <w:right w:val="single" w:sz="4" w:space="0" w:color="C1C2CD" w:themeColor="accent4" w:themeTint="99"/>
        <w:insideH w:val="single" w:sz="4" w:space="0" w:color="C1C2CD" w:themeColor="accent4" w:themeTint="99"/>
        <w:insideV w:val="single" w:sz="4" w:space="0" w:color="C1C2CD" w:themeColor="accent4" w:themeTint="99"/>
      </w:tblBorders>
    </w:tblPr>
    <w:tblStylePr w:type="firstRow">
      <w:rPr>
        <w:b/>
        <w:bCs/>
      </w:rPr>
      <w:tblPr/>
      <w:tcPr>
        <w:tcBorders>
          <w:bottom w:val="single" w:sz="12" w:space="0" w:color="C1C2CD" w:themeColor="accent4" w:themeTint="99"/>
        </w:tcBorders>
      </w:tcPr>
    </w:tblStylePr>
    <w:tblStylePr w:type="lastRow">
      <w:rPr>
        <w:b/>
        <w:bCs/>
      </w:rPr>
      <w:tblPr/>
      <w:tcPr>
        <w:tcBorders>
          <w:top w:val="double" w:sz="4" w:space="0" w:color="C1C2CD" w:themeColor="accent4" w:themeTint="99"/>
        </w:tcBorders>
      </w:tcPr>
    </w:tblStylePr>
    <w:tblStylePr w:type="firstCol">
      <w:rPr>
        <w:b/>
        <w:bCs/>
      </w:rPr>
    </w:tblStylePr>
    <w:tblStylePr w:type="lastCol">
      <w:rPr>
        <w:b/>
        <w:bCs/>
      </w:rPr>
    </w:tblStylePr>
    <w:tblStylePr w:type="band1Vert">
      <w:tblPr/>
      <w:tcPr>
        <w:shd w:val="clear" w:color="auto" w:fill="EAEAEE" w:themeFill="accent4" w:themeFillTint="33"/>
      </w:tcPr>
    </w:tblStylePr>
    <w:tblStylePr w:type="band1Horz">
      <w:tblPr/>
      <w:tcPr>
        <w:shd w:val="clear" w:color="auto" w:fill="EAEAEE" w:themeFill="accent4" w:themeFillTint="33"/>
      </w:tcPr>
    </w:tblStylePr>
  </w:style>
  <w:style w:type="paragraph" w:styleId="BodyText">
    <w:name w:val="Body Text"/>
    <w:basedOn w:val="Normal"/>
    <w:link w:val="BodyTextChar"/>
    <w:semiHidden/>
    <w:unhideWhenUsed/>
    <w:rsid w:val="009C2263"/>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semiHidden/>
    <w:rsid w:val="009C2263"/>
    <w:rPr>
      <w:rFonts w:ascii="Times New Roman" w:eastAsia="Times New Roman" w:hAnsi="Times New Roman"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tech-education.com.pk/locateus.html?cid=2086" TargetMode="External"/><Relationship Id="rId13" Type="http://schemas.openxmlformats.org/officeDocument/2006/relationships/image" Target="media/image4.jpeg"/><Relationship Id="rId18" Type="http://schemas.microsoft.com/office/2007/relationships/diagramDrawing" Target="diagrams/drawing1.xm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jpg"/><Relationship Id="rId34" Type="http://schemas.openxmlformats.org/officeDocument/2006/relationships/header" Target="header1.xml"/><Relationship Id="rId7" Type="http://schemas.openxmlformats.org/officeDocument/2006/relationships/hyperlink" Target="https://aptech-education.com.pk/locateus.html?cid=2086" TargetMode="External"/><Relationship Id="rId12" Type="http://schemas.openxmlformats.org/officeDocument/2006/relationships/hyperlink" Target="mailto:eProject@aglsm.com" TargetMode="External"/><Relationship Id="rId17" Type="http://schemas.openxmlformats.org/officeDocument/2006/relationships/diagramColors" Target="diagrams/colors1.xml"/><Relationship Id="rId25" Type="http://schemas.openxmlformats.org/officeDocument/2006/relationships/image" Target="media/image11.PNG"/><Relationship Id="rId33"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diagramQuickStyle" Target="diagrams/quickStyle1.xml"/><Relationship Id="rId20" Type="http://schemas.openxmlformats.org/officeDocument/2006/relationships/image" Target="media/image6.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diagramData" Target="diagrams/data1.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EssentialReport.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541838-0954-4410-AB74-F6E7F79EB860}" type="doc">
      <dgm:prSet loTypeId="urn:microsoft.com/office/officeart/2005/8/layout/orgChart1" loCatId="hierarchy" qsTypeId="urn:microsoft.com/office/officeart/2005/8/quickstyle/simple4" qsCatId="simple" csTypeId="urn:microsoft.com/office/officeart/2005/8/colors/accent1_2" csCatId="accent1" phldr="1"/>
      <dgm:spPr>
        <a:scene3d>
          <a:camera prst="obliqueTopRight"/>
          <a:lightRig rig="glow" dir="t">
            <a:rot lat="0" lon="0" rev="4800000"/>
          </a:lightRig>
        </a:scene3d>
      </dgm:spPr>
      <dgm:t>
        <a:bodyPr/>
        <a:lstStyle/>
        <a:p>
          <a:endParaRPr lang="en-US"/>
        </a:p>
      </dgm:t>
    </dgm:pt>
    <dgm:pt modelId="{2C690C49-B077-406A-9857-7B77700F992C}">
      <dgm:prSet phldrT="[Text]" custT="1"/>
      <dgm:spPr>
        <a:ln w="34925">
          <a:noFill/>
        </a:ln>
        <a:effectLst>
          <a:outerShdw blurRad="190500" dist="228600" dir="2700000" algn="ctr">
            <a:srgbClr val="000000">
              <a:alpha val="30000"/>
            </a:srgbClr>
          </a:outerShdw>
        </a:effectLst>
        <a:sp3d prstMaterial="matte">
          <a:bevelT w="127000" h="63500"/>
        </a:sp3d>
      </dgm:spPr>
      <dgm:t>
        <a:bodyPr/>
        <a:lstStyle/>
        <a:p>
          <a:r>
            <a:rPr lang="en-US" sz="1400">
              <a:latin typeface="Adobe Garamond Pro Bold" panose="02020702060506020403" pitchFamily="18" charset="0"/>
            </a:rPr>
            <a:t>HOME</a:t>
          </a:r>
        </a:p>
      </dgm:t>
    </dgm:pt>
    <dgm:pt modelId="{069714A7-8326-4009-B707-49B2B0537CB9}" type="sibTrans" cxnId="{D43541C8-4873-4C53-9072-E758F156C06F}">
      <dgm:prSet/>
      <dgm:spPr/>
      <dgm:t>
        <a:bodyPr/>
        <a:lstStyle/>
        <a:p>
          <a:endParaRPr lang="en-US" sz="1100">
            <a:latin typeface="Adobe Garamond Pro Bold" panose="02020702060506020403" pitchFamily="18" charset="0"/>
          </a:endParaRPr>
        </a:p>
      </dgm:t>
    </dgm:pt>
    <dgm:pt modelId="{81C857C9-B6F4-4F2D-AFC9-72ACB8417566}" type="parTrans" cxnId="{D43541C8-4873-4C53-9072-E758F156C06F}">
      <dgm:prSet/>
      <dgm:spPr/>
      <dgm:t>
        <a:bodyPr/>
        <a:lstStyle/>
        <a:p>
          <a:endParaRPr lang="en-US" sz="1100">
            <a:latin typeface="Adobe Garamond Pro Bold" panose="02020702060506020403" pitchFamily="18" charset="0"/>
          </a:endParaRPr>
        </a:p>
      </dgm:t>
    </dgm:pt>
    <dgm:pt modelId="{E0A78EAE-A254-4DA2-88E2-4654FC5A0761}">
      <dgm:prSet phldrT="[Text]" custT="1"/>
      <dgm:spPr>
        <a:ln w="34925">
          <a:noFill/>
        </a:ln>
        <a:effectLst>
          <a:outerShdw blurRad="190500" dist="228600" dir="2700000" algn="ctr">
            <a:srgbClr val="000000">
              <a:alpha val="30000"/>
            </a:srgbClr>
          </a:outerShdw>
        </a:effectLst>
        <a:sp3d prstMaterial="matte">
          <a:bevelT w="127000" h="63500"/>
        </a:sp3d>
      </dgm:spPr>
      <dgm:t>
        <a:bodyPr/>
        <a:lstStyle/>
        <a:p>
          <a:r>
            <a:rPr lang="en-US" sz="1400">
              <a:latin typeface="Adobe Garamond Pro Bold" panose="02020702060506020403" pitchFamily="18" charset="0"/>
            </a:rPr>
            <a:t>ABOUT</a:t>
          </a:r>
        </a:p>
      </dgm:t>
    </dgm:pt>
    <dgm:pt modelId="{035AEA33-208D-4CC1-95D9-A2C939EA435C}" type="sibTrans" cxnId="{0C4FD84F-6C6B-44C5-9B0C-965C6A02F508}">
      <dgm:prSet/>
      <dgm:spPr/>
      <dgm:t>
        <a:bodyPr/>
        <a:lstStyle/>
        <a:p>
          <a:endParaRPr lang="en-US" sz="1100">
            <a:latin typeface="Adobe Garamond Pro Bold" panose="02020702060506020403" pitchFamily="18" charset="0"/>
          </a:endParaRPr>
        </a:p>
      </dgm:t>
    </dgm:pt>
    <dgm:pt modelId="{8EAF5EFA-6F9C-4DDD-ACD5-B0C59F334894}" type="parTrans" cxnId="{0C4FD84F-6C6B-44C5-9B0C-965C6A02F508}">
      <dgm:prSet/>
      <dgm:spPr>
        <a:ln w="34925">
          <a:noFill/>
        </a:ln>
        <a:effectLst>
          <a:outerShdw blurRad="190500" dist="228600" dir="2700000" algn="ctr">
            <a:srgbClr val="000000">
              <a:alpha val="30000"/>
            </a:srgbClr>
          </a:outerShdw>
        </a:effectLst>
        <a:sp3d prstMaterial="matte">
          <a:bevelT w="127000" h="63500"/>
        </a:sp3d>
      </dgm:spPr>
      <dgm:t>
        <a:bodyPr/>
        <a:lstStyle/>
        <a:p>
          <a:endParaRPr lang="en-US" sz="1100">
            <a:latin typeface="Adobe Garamond Pro Bold" panose="02020702060506020403" pitchFamily="18" charset="0"/>
          </a:endParaRPr>
        </a:p>
      </dgm:t>
    </dgm:pt>
    <dgm:pt modelId="{A7043C16-3AF5-4042-899C-52121E275E1C}">
      <dgm:prSet phldrT="[Text]" custT="1"/>
      <dgm:spPr>
        <a:ln w="34925">
          <a:noFill/>
        </a:ln>
        <a:effectLst>
          <a:outerShdw blurRad="190500" dist="228600" dir="2700000" algn="ctr">
            <a:srgbClr val="000000">
              <a:alpha val="30000"/>
            </a:srgbClr>
          </a:outerShdw>
        </a:effectLst>
        <a:sp3d prstMaterial="matte">
          <a:bevelT w="127000" h="63500"/>
        </a:sp3d>
      </dgm:spPr>
      <dgm:t>
        <a:bodyPr/>
        <a:lstStyle/>
        <a:p>
          <a:r>
            <a:rPr lang="en-US" sz="1400">
              <a:latin typeface="Adobe Garamond Pro Bold" panose="02020702060506020403" pitchFamily="18" charset="0"/>
            </a:rPr>
            <a:t>DESING </a:t>
          </a:r>
        </a:p>
      </dgm:t>
    </dgm:pt>
    <dgm:pt modelId="{8E57C815-2370-4247-A7BE-C6BE6E7C783F}" type="sibTrans" cxnId="{D8A89C0E-2EA5-4D7C-821F-90AA5CF6CD1E}">
      <dgm:prSet/>
      <dgm:spPr/>
      <dgm:t>
        <a:bodyPr/>
        <a:lstStyle/>
        <a:p>
          <a:endParaRPr lang="en-US" sz="1100">
            <a:latin typeface="Adobe Garamond Pro Bold" panose="02020702060506020403" pitchFamily="18" charset="0"/>
          </a:endParaRPr>
        </a:p>
      </dgm:t>
    </dgm:pt>
    <dgm:pt modelId="{6F3C98BF-ACEB-4413-949B-8197822FBBCC}" type="parTrans" cxnId="{D8A89C0E-2EA5-4D7C-821F-90AA5CF6CD1E}">
      <dgm:prSet/>
      <dgm:spPr>
        <a:ln w="34925">
          <a:noFill/>
        </a:ln>
        <a:effectLst>
          <a:outerShdw blurRad="190500" dist="228600" dir="2700000" algn="ctr">
            <a:srgbClr val="000000">
              <a:alpha val="30000"/>
            </a:srgbClr>
          </a:outerShdw>
        </a:effectLst>
        <a:sp3d prstMaterial="matte">
          <a:bevelT w="127000" h="63500"/>
        </a:sp3d>
      </dgm:spPr>
      <dgm:t>
        <a:bodyPr/>
        <a:lstStyle/>
        <a:p>
          <a:endParaRPr lang="en-US" sz="1100">
            <a:latin typeface="Adobe Garamond Pro Bold" panose="02020702060506020403" pitchFamily="18" charset="0"/>
          </a:endParaRPr>
        </a:p>
      </dgm:t>
    </dgm:pt>
    <dgm:pt modelId="{7C199E87-6FE7-44FE-BF62-282E50DCC66C}">
      <dgm:prSet custT="1"/>
      <dgm:spPr>
        <a:ln w="34925">
          <a:noFill/>
        </a:ln>
        <a:effectLst>
          <a:outerShdw blurRad="190500" dist="228600" dir="2700000" algn="ctr">
            <a:srgbClr val="000000">
              <a:alpha val="30000"/>
            </a:srgbClr>
          </a:outerShdw>
        </a:effectLst>
        <a:sp3d prstMaterial="matte">
          <a:bevelT w="127000" h="63500"/>
        </a:sp3d>
      </dgm:spPr>
      <dgm:t>
        <a:bodyPr/>
        <a:lstStyle/>
        <a:p>
          <a:r>
            <a:rPr lang="en-US" sz="1400">
              <a:latin typeface="Adobe Garamond Pro Bold" panose="02020702060506020403" pitchFamily="18" charset="0"/>
            </a:rPr>
            <a:t>GALLERY</a:t>
          </a:r>
        </a:p>
      </dgm:t>
    </dgm:pt>
    <dgm:pt modelId="{784AC344-BA74-4401-8DF5-AB9F5467FD47}" type="sibTrans" cxnId="{257A4A12-4F54-4C9F-A620-3B1A9D9E157B}">
      <dgm:prSet/>
      <dgm:spPr/>
      <dgm:t>
        <a:bodyPr/>
        <a:lstStyle/>
        <a:p>
          <a:endParaRPr lang="en-US" sz="1100">
            <a:latin typeface="Adobe Garamond Pro Bold" panose="02020702060506020403" pitchFamily="18" charset="0"/>
          </a:endParaRPr>
        </a:p>
      </dgm:t>
    </dgm:pt>
    <dgm:pt modelId="{F5E590AF-4400-4BFC-BEE7-A4D216E54495}" type="parTrans" cxnId="{257A4A12-4F54-4C9F-A620-3B1A9D9E157B}">
      <dgm:prSet/>
      <dgm:spPr>
        <a:ln w="34925">
          <a:noFill/>
        </a:ln>
        <a:effectLst>
          <a:outerShdw blurRad="190500" dist="228600" dir="2700000" algn="ctr">
            <a:srgbClr val="000000">
              <a:alpha val="30000"/>
            </a:srgbClr>
          </a:outerShdw>
        </a:effectLst>
        <a:sp3d prstMaterial="matte">
          <a:bevelT w="127000" h="63500"/>
        </a:sp3d>
      </dgm:spPr>
      <dgm:t>
        <a:bodyPr/>
        <a:lstStyle/>
        <a:p>
          <a:endParaRPr lang="en-US" sz="1100">
            <a:latin typeface="Adobe Garamond Pro Bold" panose="02020702060506020403" pitchFamily="18" charset="0"/>
          </a:endParaRPr>
        </a:p>
      </dgm:t>
    </dgm:pt>
    <dgm:pt modelId="{CE6780F3-57FC-42A4-B902-089D624A53B0}">
      <dgm:prSet custT="1"/>
      <dgm:spPr>
        <a:ln w="34925">
          <a:noFill/>
        </a:ln>
        <a:effectLst>
          <a:outerShdw blurRad="190500" dist="228600" dir="2700000" algn="ctr">
            <a:srgbClr val="000000">
              <a:alpha val="30000"/>
            </a:srgbClr>
          </a:outerShdw>
        </a:effectLst>
        <a:sp3d prstMaterial="matte">
          <a:bevelT w="127000" h="63500"/>
        </a:sp3d>
      </dgm:spPr>
      <dgm:t>
        <a:bodyPr/>
        <a:lstStyle/>
        <a:p>
          <a:r>
            <a:rPr lang="en-US" sz="1400">
              <a:latin typeface="Adobe Garamond Pro Bold" panose="02020702060506020403" pitchFamily="18" charset="0"/>
            </a:rPr>
            <a:t>MENU</a:t>
          </a:r>
        </a:p>
      </dgm:t>
    </dgm:pt>
    <dgm:pt modelId="{618BD1BD-79F8-49F6-842B-F2567956B750}" type="sibTrans" cxnId="{1CCF240C-A70A-4075-8274-6AAA0E8E2E29}">
      <dgm:prSet/>
      <dgm:spPr/>
      <dgm:t>
        <a:bodyPr/>
        <a:lstStyle/>
        <a:p>
          <a:endParaRPr lang="en-US" sz="1100">
            <a:latin typeface="Adobe Garamond Pro Bold" panose="02020702060506020403" pitchFamily="18" charset="0"/>
          </a:endParaRPr>
        </a:p>
      </dgm:t>
    </dgm:pt>
    <dgm:pt modelId="{A5BD5AF1-3860-4535-B468-DC75C105D960}" type="parTrans" cxnId="{1CCF240C-A70A-4075-8274-6AAA0E8E2E29}">
      <dgm:prSet/>
      <dgm:spPr>
        <a:ln w="34925">
          <a:noFill/>
        </a:ln>
        <a:effectLst>
          <a:outerShdw blurRad="190500" dist="228600" dir="2700000" algn="ctr">
            <a:srgbClr val="000000">
              <a:alpha val="30000"/>
            </a:srgbClr>
          </a:outerShdw>
        </a:effectLst>
        <a:sp3d prstMaterial="matte">
          <a:bevelT w="127000" h="63500"/>
        </a:sp3d>
      </dgm:spPr>
      <dgm:t>
        <a:bodyPr/>
        <a:lstStyle/>
        <a:p>
          <a:endParaRPr lang="en-US" sz="1100">
            <a:latin typeface="Adobe Garamond Pro Bold" panose="02020702060506020403" pitchFamily="18" charset="0"/>
          </a:endParaRPr>
        </a:p>
      </dgm:t>
    </dgm:pt>
    <dgm:pt modelId="{F419AD12-7D5A-40F1-88A9-BB2DFD77FBDF}">
      <dgm:prSet custT="1"/>
      <dgm:spPr>
        <a:ln w="34925">
          <a:noFill/>
        </a:ln>
        <a:effectLst>
          <a:outerShdw blurRad="190500" dist="228600" dir="2700000" algn="ctr">
            <a:srgbClr val="000000">
              <a:alpha val="30000"/>
            </a:srgbClr>
          </a:outerShdw>
        </a:effectLst>
        <a:sp3d prstMaterial="matte">
          <a:bevelT w="127000" h="63500"/>
        </a:sp3d>
      </dgm:spPr>
      <dgm:t>
        <a:bodyPr/>
        <a:lstStyle/>
        <a:p>
          <a:r>
            <a:rPr lang="en-US" sz="1400">
              <a:latin typeface="Adobe Garamond Pro Bold" panose="02020702060506020403" pitchFamily="18" charset="0"/>
            </a:rPr>
            <a:t>BLOG</a:t>
          </a:r>
        </a:p>
      </dgm:t>
    </dgm:pt>
    <dgm:pt modelId="{74AD41A8-6DCE-4F65-B923-66BFF9D60149}" type="sibTrans" cxnId="{138F5372-BC9B-448E-953E-F48EBD31CF75}">
      <dgm:prSet/>
      <dgm:spPr/>
      <dgm:t>
        <a:bodyPr/>
        <a:lstStyle/>
        <a:p>
          <a:endParaRPr lang="en-US" sz="1100">
            <a:latin typeface="Adobe Garamond Pro Bold" panose="02020702060506020403" pitchFamily="18" charset="0"/>
          </a:endParaRPr>
        </a:p>
      </dgm:t>
    </dgm:pt>
    <dgm:pt modelId="{3B45777C-3B7F-4ED5-94B9-510E4A12B25A}" type="parTrans" cxnId="{138F5372-BC9B-448E-953E-F48EBD31CF75}">
      <dgm:prSet/>
      <dgm:spPr>
        <a:ln w="34925">
          <a:noFill/>
        </a:ln>
        <a:effectLst>
          <a:outerShdw blurRad="190500" dist="228600" dir="2700000" algn="ctr">
            <a:srgbClr val="000000">
              <a:alpha val="30000"/>
            </a:srgbClr>
          </a:outerShdw>
        </a:effectLst>
        <a:sp3d prstMaterial="matte">
          <a:bevelT w="127000" h="63500"/>
        </a:sp3d>
      </dgm:spPr>
      <dgm:t>
        <a:bodyPr/>
        <a:lstStyle/>
        <a:p>
          <a:endParaRPr lang="en-US" sz="1100">
            <a:latin typeface="Adobe Garamond Pro Bold" panose="02020702060506020403" pitchFamily="18" charset="0"/>
          </a:endParaRPr>
        </a:p>
      </dgm:t>
    </dgm:pt>
    <dgm:pt modelId="{91D74DB8-0915-40D5-9E06-EBB4E00499B8}">
      <dgm:prSet custT="1"/>
      <dgm:spPr>
        <a:ln w="34925">
          <a:noFill/>
        </a:ln>
        <a:effectLst>
          <a:outerShdw blurRad="190500" dist="228600" dir="2700000" algn="ctr">
            <a:srgbClr val="000000">
              <a:alpha val="30000"/>
            </a:srgbClr>
          </a:outerShdw>
        </a:effectLst>
        <a:sp3d prstMaterial="matte">
          <a:bevelT w="127000" h="63500"/>
        </a:sp3d>
      </dgm:spPr>
      <dgm:t>
        <a:bodyPr/>
        <a:lstStyle/>
        <a:p>
          <a:r>
            <a:rPr lang="en-US" sz="1400">
              <a:latin typeface="Adobe Garamond Pro Bold" panose="02020702060506020403" pitchFamily="18" charset="0"/>
            </a:rPr>
            <a:t>CONTACT US </a:t>
          </a:r>
        </a:p>
      </dgm:t>
    </dgm:pt>
    <dgm:pt modelId="{3DF7C11B-5E78-409E-B056-71E3F7E3518C}" type="sibTrans" cxnId="{2353021C-A333-4066-A1D6-74E562917DDB}">
      <dgm:prSet/>
      <dgm:spPr/>
      <dgm:t>
        <a:bodyPr/>
        <a:lstStyle/>
        <a:p>
          <a:endParaRPr lang="en-US" sz="1100">
            <a:latin typeface="Adobe Garamond Pro Bold" panose="02020702060506020403" pitchFamily="18" charset="0"/>
          </a:endParaRPr>
        </a:p>
      </dgm:t>
    </dgm:pt>
    <dgm:pt modelId="{3BF26212-01F9-415A-8D11-E9630ABFDBB2}" type="parTrans" cxnId="{2353021C-A333-4066-A1D6-74E562917DDB}">
      <dgm:prSet/>
      <dgm:spPr>
        <a:ln w="34925">
          <a:noFill/>
        </a:ln>
        <a:effectLst>
          <a:outerShdw blurRad="190500" dist="228600" dir="2700000" algn="ctr">
            <a:srgbClr val="000000">
              <a:alpha val="30000"/>
            </a:srgbClr>
          </a:outerShdw>
        </a:effectLst>
        <a:sp3d prstMaterial="matte">
          <a:bevelT w="127000" h="63500"/>
        </a:sp3d>
      </dgm:spPr>
      <dgm:t>
        <a:bodyPr/>
        <a:lstStyle/>
        <a:p>
          <a:endParaRPr lang="en-US" sz="1100">
            <a:latin typeface="Adobe Garamond Pro Bold" panose="02020702060506020403" pitchFamily="18" charset="0"/>
          </a:endParaRPr>
        </a:p>
      </dgm:t>
    </dgm:pt>
    <dgm:pt modelId="{1B6B8070-17FF-4A58-83D0-38C1C8430D26}">
      <dgm:prSet phldrT="[Text]" custT="1"/>
      <dgm:spPr>
        <a:solidFill>
          <a:schemeClr val="tx1">
            <a:lumMod val="50000"/>
            <a:lumOff val="50000"/>
          </a:schemeClr>
        </a:solidFill>
        <a:ln w="34925">
          <a:noFill/>
        </a:ln>
        <a:effectLst>
          <a:outerShdw blurRad="190500" dist="228600" dir="2700000" algn="ctr">
            <a:srgbClr val="000000">
              <a:alpha val="30000"/>
            </a:srgbClr>
          </a:outerShdw>
        </a:effectLst>
        <a:sp3d prstMaterial="matte">
          <a:bevelT w="127000" h="63500"/>
        </a:sp3d>
      </dgm:spPr>
      <dgm:t>
        <a:bodyPr/>
        <a:lstStyle/>
        <a:p>
          <a:r>
            <a:rPr lang="en-US" sz="1400">
              <a:latin typeface="Adobe Garamond Pro Bold" panose="02020702060506020403" pitchFamily="18" charset="0"/>
            </a:rPr>
            <a:t>SERVICES</a:t>
          </a:r>
        </a:p>
      </dgm:t>
    </dgm:pt>
    <dgm:pt modelId="{D1256233-6A3C-4078-81D7-884F5E21C487}" type="sibTrans" cxnId="{6768261F-1D77-4E1D-9546-DA58C7F4F218}">
      <dgm:prSet/>
      <dgm:spPr/>
      <dgm:t>
        <a:bodyPr/>
        <a:lstStyle/>
        <a:p>
          <a:endParaRPr lang="en-US" sz="1100">
            <a:latin typeface="Adobe Garamond Pro Bold" panose="02020702060506020403" pitchFamily="18" charset="0"/>
          </a:endParaRPr>
        </a:p>
      </dgm:t>
    </dgm:pt>
    <dgm:pt modelId="{6575D731-14A5-4CA0-9F9D-751BB7A69616}" type="parTrans" cxnId="{6768261F-1D77-4E1D-9546-DA58C7F4F218}">
      <dgm:prSet/>
      <dgm:spPr>
        <a:ln w="34925">
          <a:noFill/>
        </a:ln>
        <a:effectLst>
          <a:outerShdw blurRad="190500" dist="228600" dir="2700000" algn="ctr">
            <a:srgbClr val="000000">
              <a:alpha val="30000"/>
            </a:srgbClr>
          </a:outerShdw>
        </a:effectLst>
        <a:sp3d prstMaterial="matte">
          <a:bevelT w="127000" h="63500"/>
        </a:sp3d>
      </dgm:spPr>
      <dgm:t>
        <a:bodyPr/>
        <a:lstStyle/>
        <a:p>
          <a:endParaRPr lang="en-US" sz="1100">
            <a:latin typeface="Adobe Garamond Pro Bold" panose="02020702060506020403" pitchFamily="18" charset="0"/>
          </a:endParaRPr>
        </a:p>
      </dgm:t>
    </dgm:pt>
    <dgm:pt modelId="{ACA2B117-DD9A-4C10-BED4-3D86C2775EB0}">
      <dgm:prSet custT="1"/>
      <dgm:spPr>
        <a:ln w="34925">
          <a:noFill/>
        </a:ln>
        <a:effectLst>
          <a:outerShdw blurRad="190500" dist="228600" dir="2700000" algn="ctr">
            <a:srgbClr val="000000">
              <a:alpha val="30000"/>
            </a:srgbClr>
          </a:outerShdw>
        </a:effectLst>
        <a:sp3d prstMaterial="matte">
          <a:bevelT w="127000" h="63500"/>
        </a:sp3d>
      </dgm:spPr>
      <dgm:t>
        <a:bodyPr/>
        <a:lstStyle/>
        <a:p>
          <a:r>
            <a:rPr lang="en-US" sz="1400">
              <a:latin typeface="Adobe Garamond Pro Bold" panose="02020702060506020403" pitchFamily="18" charset="0"/>
            </a:rPr>
            <a:t>LOGIN</a:t>
          </a:r>
        </a:p>
      </dgm:t>
    </dgm:pt>
    <dgm:pt modelId="{E756E9DE-187A-4F70-B1A4-7320E409986C}" type="sibTrans" cxnId="{40DF861F-E4AF-4F66-AFF7-AC29446D6DDD}">
      <dgm:prSet/>
      <dgm:spPr/>
      <dgm:t>
        <a:bodyPr/>
        <a:lstStyle/>
        <a:p>
          <a:endParaRPr lang="en-US" sz="1100">
            <a:latin typeface="Adobe Garamond Pro Bold" panose="02020702060506020403" pitchFamily="18" charset="0"/>
          </a:endParaRPr>
        </a:p>
      </dgm:t>
    </dgm:pt>
    <dgm:pt modelId="{729E3FBD-E195-46FB-82BF-3D96F1B35FBA}" type="parTrans" cxnId="{40DF861F-E4AF-4F66-AFF7-AC29446D6DDD}">
      <dgm:prSet/>
      <dgm:spPr>
        <a:ln w="34925">
          <a:noFill/>
        </a:ln>
        <a:effectLst>
          <a:outerShdw blurRad="190500" dist="228600" dir="2700000" algn="ctr">
            <a:srgbClr val="000000">
              <a:alpha val="30000"/>
            </a:srgbClr>
          </a:outerShdw>
        </a:effectLst>
        <a:sp3d prstMaterial="matte">
          <a:bevelT w="127000" h="63500"/>
        </a:sp3d>
      </dgm:spPr>
      <dgm:t>
        <a:bodyPr/>
        <a:lstStyle/>
        <a:p>
          <a:endParaRPr lang="en-US" sz="1100">
            <a:latin typeface="Adobe Garamond Pro Bold" panose="02020702060506020403" pitchFamily="18" charset="0"/>
          </a:endParaRPr>
        </a:p>
      </dgm:t>
    </dgm:pt>
    <dgm:pt modelId="{9BDA2DF1-F026-43D8-8701-54A50413E832}" type="pres">
      <dgm:prSet presAssocID="{FC541838-0954-4410-AB74-F6E7F79EB860}" presName="hierChild1" presStyleCnt="0">
        <dgm:presLayoutVars>
          <dgm:orgChart val="1"/>
          <dgm:chPref val="1"/>
          <dgm:dir/>
          <dgm:animOne val="branch"/>
          <dgm:animLvl val="lvl"/>
          <dgm:resizeHandles/>
        </dgm:presLayoutVars>
      </dgm:prSet>
      <dgm:spPr/>
    </dgm:pt>
    <dgm:pt modelId="{F2721B1F-2BB1-4829-8DAB-8A217071EB55}" type="pres">
      <dgm:prSet presAssocID="{2C690C49-B077-406A-9857-7B77700F992C}" presName="hierRoot1" presStyleCnt="0">
        <dgm:presLayoutVars>
          <dgm:hierBranch val="r"/>
        </dgm:presLayoutVars>
      </dgm:prSet>
      <dgm:spPr>
        <a:ln w="34925">
          <a:noFill/>
        </a:ln>
        <a:effectLst>
          <a:outerShdw blurRad="190500" dist="228600" dir="2700000" algn="ctr">
            <a:srgbClr val="000000">
              <a:alpha val="30000"/>
            </a:srgbClr>
          </a:outerShdw>
        </a:effectLst>
        <a:sp3d prstMaterial="matte">
          <a:bevelT w="127000" h="63500"/>
        </a:sp3d>
      </dgm:spPr>
    </dgm:pt>
    <dgm:pt modelId="{5FD6CDBA-13A8-4F22-AE37-238C3DDAABAD}" type="pres">
      <dgm:prSet presAssocID="{2C690C49-B077-406A-9857-7B77700F992C}" presName="rootComposite1" presStyleCnt="0"/>
      <dgm:spPr>
        <a:ln w="34925">
          <a:noFill/>
        </a:ln>
        <a:effectLst>
          <a:outerShdw blurRad="190500" dist="228600" dir="2700000" algn="ctr">
            <a:srgbClr val="000000">
              <a:alpha val="30000"/>
            </a:srgbClr>
          </a:outerShdw>
        </a:effectLst>
        <a:sp3d prstMaterial="matte">
          <a:bevelT w="127000" h="63500"/>
        </a:sp3d>
      </dgm:spPr>
    </dgm:pt>
    <dgm:pt modelId="{EF8D2C3B-7FC3-4B34-A0F7-4ABCA2A930AE}" type="pres">
      <dgm:prSet presAssocID="{2C690C49-B077-406A-9857-7B77700F992C}" presName="rootText1" presStyleLbl="node0" presStyleIdx="0" presStyleCnt="1" custScaleX="311786" custScaleY="200920" custLinFactX="-142266" custLinFactNeighborX="-200000" custLinFactNeighborY="18123">
        <dgm:presLayoutVars>
          <dgm:chPref val="3"/>
        </dgm:presLayoutVars>
      </dgm:prSet>
      <dgm:spPr/>
    </dgm:pt>
    <dgm:pt modelId="{464438D3-1B84-4A91-91E5-9361E873A3E0}" type="pres">
      <dgm:prSet presAssocID="{2C690C49-B077-406A-9857-7B77700F992C}" presName="rootConnector1" presStyleLbl="node1" presStyleIdx="0" presStyleCnt="0"/>
      <dgm:spPr/>
    </dgm:pt>
    <dgm:pt modelId="{FC26DD5E-7808-442F-B988-601197C76028}" type="pres">
      <dgm:prSet presAssocID="{2C690C49-B077-406A-9857-7B77700F992C}" presName="hierChild2" presStyleCnt="0"/>
      <dgm:spPr>
        <a:ln w="34925">
          <a:noFill/>
        </a:ln>
        <a:effectLst>
          <a:outerShdw blurRad="190500" dist="228600" dir="2700000" algn="ctr">
            <a:srgbClr val="000000">
              <a:alpha val="30000"/>
            </a:srgbClr>
          </a:outerShdw>
        </a:effectLst>
        <a:sp3d prstMaterial="matte">
          <a:bevelT w="127000" h="63500"/>
        </a:sp3d>
      </dgm:spPr>
    </dgm:pt>
    <dgm:pt modelId="{297455D3-D00C-456B-8BB7-4896A41A9996}" type="pres">
      <dgm:prSet presAssocID="{8EAF5EFA-6F9C-4DDD-ACD5-B0C59F334894}" presName="Name50" presStyleLbl="parChTrans1D2" presStyleIdx="0" presStyleCnt="8"/>
      <dgm:spPr/>
    </dgm:pt>
    <dgm:pt modelId="{87FFB50D-5D82-435A-8234-34133361D5EC}" type="pres">
      <dgm:prSet presAssocID="{E0A78EAE-A254-4DA2-88E2-4654FC5A0761}" presName="hierRoot2" presStyleCnt="0">
        <dgm:presLayoutVars>
          <dgm:hierBranch val="init"/>
        </dgm:presLayoutVars>
      </dgm:prSet>
      <dgm:spPr>
        <a:ln w="34925">
          <a:noFill/>
        </a:ln>
        <a:effectLst>
          <a:outerShdw blurRad="190500" dist="228600" dir="2700000" algn="ctr">
            <a:srgbClr val="000000">
              <a:alpha val="30000"/>
            </a:srgbClr>
          </a:outerShdw>
        </a:effectLst>
        <a:sp3d prstMaterial="matte">
          <a:bevelT w="127000" h="63500"/>
        </a:sp3d>
      </dgm:spPr>
    </dgm:pt>
    <dgm:pt modelId="{24132CAC-0BE6-40C8-838F-BBDDC1C9384D}" type="pres">
      <dgm:prSet presAssocID="{E0A78EAE-A254-4DA2-88E2-4654FC5A0761}" presName="rootComposite" presStyleCnt="0"/>
      <dgm:spPr>
        <a:ln w="34925">
          <a:noFill/>
        </a:ln>
        <a:effectLst>
          <a:outerShdw blurRad="190500" dist="228600" dir="2700000" algn="ctr">
            <a:srgbClr val="000000">
              <a:alpha val="30000"/>
            </a:srgbClr>
          </a:outerShdw>
        </a:effectLst>
        <a:sp3d prstMaterial="matte">
          <a:bevelT w="127000" h="63500"/>
        </a:sp3d>
      </dgm:spPr>
    </dgm:pt>
    <dgm:pt modelId="{C113A9DB-C0DB-4EC0-9702-5C0419339173}" type="pres">
      <dgm:prSet presAssocID="{E0A78EAE-A254-4DA2-88E2-4654FC5A0761}" presName="rootText" presStyleLbl="node2" presStyleIdx="0" presStyleCnt="8" custScaleX="265227" custScaleY="157872" custLinFactX="-100000" custLinFactNeighborX="-107133" custLinFactNeighborY="-2589">
        <dgm:presLayoutVars>
          <dgm:chPref val="3"/>
        </dgm:presLayoutVars>
      </dgm:prSet>
      <dgm:spPr/>
    </dgm:pt>
    <dgm:pt modelId="{B2BE0F70-3D7F-4B02-997C-696AACC5CA6E}" type="pres">
      <dgm:prSet presAssocID="{E0A78EAE-A254-4DA2-88E2-4654FC5A0761}" presName="rootConnector" presStyleLbl="node2" presStyleIdx="0" presStyleCnt="8"/>
      <dgm:spPr/>
    </dgm:pt>
    <dgm:pt modelId="{71DE860A-58F8-404F-8C51-9353C7E49219}" type="pres">
      <dgm:prSet presAssocID="{E0A78EAE-A254-4DA2-88E2-4654FC5A0761}" presName="hierChild4" presStyleCnt="0"/>
      <dgm:spPr>
        <a:ln w="34925">
          <a:noFill/>
        </a:ln>
        <a:effectLst>
          <a:outerShdw blurRad="190500" dist="228600" dir="2700000" algn="ctr">
            <a:srgbClr val="000000">
              <a:alpha val="30000"/>
            </a:srgbClr>
          </a:outerShdw>
        </a:effectLst>
        <a:sp3d prstMaterial="matte">
          <a:bevelT w="127000" h="63500"/>
        </a:sp3d>
      </dgm:spPr>
    </dgm:pt>
    <dgm:pt modelId="{54D474D3-E273-4FA9-A2DF-FF479A2FF0C8}" type="pres">
      <dgm:prSet presAssocID="{E0A78EAE-A254-4DA2-88E2-4654FC5A0761}" presName="hierChild5" presStyleCnt="0"/>
      <dgm:spPr>
        <a:ln w="34925">
          <a:noFill/>
        </a:ln>
        <a:effectLst>
          <a:outerShdw blurRad="190500" dist="228600" dir="2700000" algn="ctr">
            <a:srgbClr val="000000">
              <a:alpha val="30000"/>
            </a:srgbClr>
          </a:outerShdw>
        </a:effectLst>
        <a:sp3d prstMaterial="matte">
          <a:bevelT w="127000" h="63500"/>
        </a:sp3d>
      </dgm:spPr>
    </dgm:pt>
    <dgm:pt modelId="{BD8ED58F-8D5E-458B-9E98-36091449E077}" type="pres">
      <dgm:prSet presAssocID="{6F3C98BF-ACEB-4413-949B-8197822FBBCC}" presName="Name50" presStyleLbl="parChTrans1D2" presStyleIdx="1" presStyleCnt="8"/>
      <dgm:spPr/>
    </dgm:pt>
    <dgm:pt modelId="{9400D307-7BF6-4BB0-B777-21A01D7C1AE8}" type="pres">
      <dgm:prSet presAssocID="{A7043C16-3AF5-4042-899C-52121E275E1C}" presName="hierRoot2" presStyleCnt="0">
        <dgm:presLayoutVars>
          <dgm:hierBranch val="init"/>
        </dgm:presLayoutVars>
      </dgm:prSet>
      <dgm:spPr>
        <a:ln w="34925">
          <a:noFill/>
        </a:ln>
        <a:effectLst>
          <a:outerShdw blurRad="190500" dist="228600" dir="2700000" algn="ctr">
            <a:srgbClr val="000000">
              <a:alpha val="30000"/>
            </a:srgbClr>
          </a:outerShdw>
        </a:effectLst>
        <a:sp3d prstMaterial="matte">
          <a:bevelT w="127000" h="63500"/>
        </a:sp3d>
      </dgm:spPr>
    </dgm:pt>
    <dgm:pt modelId="{3E02AEFB-1B66-4CD4-9EF6-087DE575C59D}" type="pres">
      <dgm:prSet presAssocID="{A7043C16-3AF5-4042-899C-52121E275E1C}" presName="rootComposite" presStyleCnt="0"/>
      <dgm:spPr>
        <a:ln w="34925">
          <a:noFill/>
        </a:ln>
        <a:effectLst>
          <a:outerShdw blurRad="190500" dist="228600" dir="2700000" algn="ctr">
            <a:srgbClr val="000000">
              <a:alpha val="30000"/>
            </a:srgbClr>
          </a:outerShdw>
        </a:effectLst>
        <a:sp3d prstMaterial="matte">
          <a:bevelT w="127000" h="63500"/>
        </a:sp3d>
      </dgm:spPr>
    </dgm:pt>
    <dgm:pt modelId="{604053A0-0BC9-42CE-8AA1-DC5A321E2176}" type="pres">
      <dgm:prSet presAssocID="{A7043C16-3AF5-4042-899C-52121E275E1C}" presName="rootText" presStyleLbl="node2" presStyleIdx="1" presStyleCnt="8" custScaleX="276020" custScaleY="159196" custLinFactX="-100000" custLinFactNeighborX="-105570" custLinFactNeighborY="8334">
        <dgm:presLayoutVars>
          <dgm:chPref val="3"/>
        </dgm:presLayoutVars>
      </dgm:prSet>
      <dgm:spPr/>
    </dgm:pt>
    <dgm:pt modelId="{85E1A742-FA11-4D3C-BCC3-52C7971B8F61}" type="pres">
      <dgm:prSet presAssocID="{A7043C16-3AF5-4042-899C-52121E275E1C}" presName="rootConnector" presStyleLbl="node2" presStyleIdx="1" presStyleCnt="8"/>
      <dgm:spPr/>
    </dgm:pt>
    <dgm:pt modelId="{61573F57-EFD8-473F-97C7-73C38DD18761}" type="pres">
      <dgm:prSet presAssocID="{A7043C16-3AF5-4042-899C-52121E275E1C}" presName="hierChild4" presStyleCnt="0"/>
      <dgm:spPr>
        <a:ln w="34925">
          <a:noFill/>
        </a:ln>
        <a:effectLst>
          <a:outerShdw blurRad="190500" dist="228600" dir="2700000" algn="ctr">
            <a:srgbClr val="000000">
              <a:alpha val="30000"/>
            </a:srgbClr>
          </a:outerShdw>
        </a:effectLst>
        <a:sp3d prstMaterial="matte">
          <a:bevelT w="127000" h="63500"/>
        </a:sp3d>
      </dgm:spPr>
    </dgm:pt>
    <dgm:pt modelId="{9B39D537-7B80-4C4F-AC37-64772346F05B}" type="pres">
      <dgm:prSet presAssocID="{A7043C16-3AF5-4042-899C-52121E275E1C}" presName="hierChild5" presStyleCnt="0"/>
      <dgm:spPr>
        <a:ln w="34925">
          <a:noFill/>
        </a:ln>
        <a:effectLst>
          <a:outerShdw blurRad="190500" dist="228600" dir="2700000" algn="ctr">
            <a:srgbClr val="000000">
              <a:alpha val="30000"/>
            </a:srgbClr>
          </a:outerShdw>
        </a:effectLst>
        <a:sp3d prstMaterial="matte">
          <a:bevelT w="127000" h="63500"/>
        </a:sp3d>
      </dgm:spPr>
    </dgm:pt>
    <dgm:pt modelId="{B1DB2E8E-B547-453A-8DFF-98B34F1A0E1D}" type="pres">
      <dgm:prSet presAssocID="{6575D731-14A5-4CA0-9F9D-751BB7A69616}" presName="Name50" presStyleLbl="parChTrans1D2" presStyleIdx="2" presStyleCnt="8"/>
      <dgm:spPr/>
    </dgm:pt>
    <dgm:pt modelId="{F6FB1A53-7CA6-49A9-8B63-BD616C415CA5}" type="pres">
      <dgm:prSet presAssocID="{1B6B8070-17FF-4A58-83D0-38C1C8430D26}" presName="hierRoot2" presStyleCnt="0">
        <dgm:presLayoutVars>
          <dgm:hierBranch val="init"/>
        </dgm:presLayoutVars>
      </dgm:prSet>
      <dgm:spPr>
        <a:ln w="34925">
          <a:noFill/>
        </a:ln>
        <a:effectLst>
          <a:outerShdw blurRad="190500" dist="228600" dir="2700000" algn="ctr">
            <a:srgbClr val="000000">
              <a:alpha val="30000"/>
            </a:srgbClr>
          </a:outerShdw>
        </a:effectLst>
        <a:sp3d prstMaterial="matte">
          <a:bevelT w="127000" h="63500"/>
        </a:sp3d>
      </dgm:spPr>
    </dgm:pt>
    <dgm:pt modelId="{C2DEAC00-D538-4D81-BBF9-AAF80D9D1F92}" type="pres">
      <dgm:prSet presAssocID="{1B6B8070-17FF-4A58-83D0-38C1C8430D26}" presName="rootComposite" presStyleCnt="0"/>
      <dgm:spPr>
        <a:ln w="34925">
          <a:noFill/>
        </a:ln>
        <a:effectLst>
          <a:outerShdw blurRad="190500" dist="228600" dir="2700000" algn="ctr">
            <a:srgbClr val="000000">
              <a:alpha val="30000"/>
            </a:srgbClr>
          </a:outerShdw>
        </a:effectLst>
        <a:sp3d prstMaterial="matte">
          <a:bevelT w="127000" h="63500"/>
        </a:sp3d>
      </dgm:spPr>
    </dgm:pt>
    <dgm:pt modelId="{4CD4D02C-42CA-4D8C-A27C-5CECD48190A8}" type="pres">
      <dgm:prSet presAssocID="{1B6B8070-17FF-4A58-83D0-38C1C8430D26}" presName="rootText" presStyleLbl="node2" presStyleIdx="2" presStyleCnt="8" custScaleX="276442" custScaleY="172245" custLinFactX="-100000" custLinFactNeighborX="-102875" custLinFactNeighborY="-14491">
        <dgm:presLayoutVars>
          <dgm:chPref val="3"/>
        </dgm:presLayoutVars>
      </dgm:prSet>
      <dgm:spPr/>
    </dgm:pt>
    <dgm:pt modelId="{A7E8C621-4FB7-4A2F-A0F6-27CE98160894}" type="pres">
      <dgm:prSet presAssocID="{1B6B8070-17FF-4A58-83D0-38C1C8430D26}" presName="rootConnector" presStyleLbl="node2" presStyleIdx="2" presStyleCnt="8"/>
      <dgm:spPr/>
    </dgm:pt>
    <dgm:pt modelId="{E1DD9F69-A3E6-43AF-ACDA-2665376D0046}" type="pres">
      <dgm:prSet presAssocID="{1B6B8070-17FF-4A58-83D0-38C1C8430D26}" presName="hierChild4" presStyleCnt="0"/>
      <dgm:spPr>
        <a:ln w="34925">
          <a:noFill/>
        </a:ln>
        <a:effectLst>
          <a:outerShdw blurRad="190500" dist="228600" dir="2700000" algn="ctr">
            <a:srgbClr val="000000">
              <a:alpha val="30000"/>
            </a:srgbClr>
          </a:outerShdw>
        </a:effectLst>
        <a:sp3d prstMaterial="matte">
          <a:bevelT w="127000" h="63500"/>
        </a:sp3d>
      </dgm:spPr>
    </dgm:pt>
    <dgm:pt modelId="{C19981F8-8838-44C4-BF5A-A83A21157B99}" type="pres">
      <dgm:prSet presAssocID="{1B6B8070-17FF-4A58-83D0-38C1C8430D26}" presName="hierChild5" presStyleCnt="0"/>
      <dgm:spPr>
        <a:ln w="34925">
          <a:noFill/>
        </a:ln>
        <a:effectLst>
          <a:outerShdw blurRad="190500" dist="228600" dir="2700000" algn="ctr">
            <a:srgbClr val="000000">
              <a:alpha val="30000"/>
            </a:srgbClr>
          </a:outerShdw>
        </a:effectLst>
        <a:sp3d prstMaterial="matte">
          <a:bevelT w="127000" h="63500"/>
        </a:sp3d>
      </dgm:spPr>
    </dgm:pt>
    <dgm:pt modelId="{E567A31E-79F2-43C7-96D5-AD8170016AE4}" type="pres">
      <dgm:prSet presAssocID="{F5E590AF-4400-4BFC-BEE7-A4D216E54495}" presName="Name50" presStyleLbl="parChTrans1D2" presStyleIdx="3" presStyleCnt="8"/>
      <dgm:spPr/>
    </dgm:pt>
    <dgm:pt modelId="{19244C12-3BEE-4B50-B893-317D970D8898}" type="pres">
      <dgm:prSet presAssocID="{7C199E87-6FE7-44FE-BF62-282E50DCC66C}" presName="hierRoot2" presStyleCnt="0">
        <dgm:presLayoutVars>
          <dgm:hierBranch val="init"/>
        </dgm:presLayoutVars>
      </dgm:prSet>
      <dgm:spPr>
        <a:ln w="34925">
          <a:noFill/>
        </a:ln>
        <a:effectLst>
          <a:outerShdw blurRad="190500" dist="228600" dir="2700000" algn="ctr">
            <a:srgbClr val="000000">
              <a:alpha val="30000"/>
            </a:srgbClr>
          </a:outerShdw>
        </a:effectLst>
        <a:sp3d prstMaterial="matte">
          <a:bevelT w="127000" h="63500"/>
        </a:sp3d>
      </dgm:spPr>
    </dgm:pt>
    <dgm:pt modelId="{C6ACAE44-3681-4E8D-B7AA-186D4B0433E4}" type="pres">
      <dgm:prSet presAssocID="{7C199E87-6FE7-44FE-BF62-282E50DCC66C}" presName="rootComposite" presStyleCnt="0"/>
      <dgm:spPr>
        <a:ln w="34925">
          <a:noFill/>
        </a:ln>
        <a:effectLst>
          <a:outerShdw blurRad="190500" dist="228600" dir="2700000" algn="ctr">
            <a:srgbClr val="000000">
              <a:alpha val="30000"/>
            </a:srgbClr>
          </a:outerShdw>
        </a:effectLst>
        <a:sp3d prstMaterial="matte">
          <a:bevelT w="127000" h="63500"/>
        </a:sp3d>
      </dgm:spPr>
    </dgm:pt>
    <dgm:pt modelId="{D819BCA6-1D67-4070-BDB2-56E32094BF64}" type="pres">
      <dgm:prSet presAssocID="{7C199E87-6FE7-44FE-BF62-282E50DCC66C}" presName="rootText" presStyleLbl="node2" presStyleIdx="3" presStyleCnt="8" custScaleX="273118" custScaleY="172502" custLinFactX="-100000" custLinFactNeighborX="-103844" custLinFactNeighborY="-15100">
        <dgm:presLayoutVars>
          <dgm:chPref val="3"/>
        </dgm:presLayoutVars>
      </dgm:prSet>
      <dgm:spPr/>
    </dgm:pt>
    <dgm:pt modelId="{69BAD7A6-3E87-4AAA-8A89-09C355F8FF18}" type="pres">
      <dgm:prSet presAssocID="{7C199E87-6FE7-44FE-BF62-282E50DCC66C}" presName="rootConnector" presStyleLbl="node2" presStyleIdx="3" presStyleCnt="8"/>
      <dgm:spPr/>
    </dgm:pt>
    <dgm:pt modelId="{189B7AEE-A900-432B-86AF-480B4F9BA591}" type="pres">
      <dgm:prSet presAssocID="{7C199E87-6FE7-44FE-BF62-282E50DCC66C}" presName="hierChild4" presStyleCnt="0"/>
      <dgm:spPr>
        <a:ln w="34925">
          <a:noFill/>
        </a:ln>
        <a:effectLst>
          <a:outerShdw blurRad="190500" dist="228600" dir="2700000" algn="ctr">
            <a:srgbClr val="000000">
              <a:alpha val="30000"/>
            </a:srgbClr>
          </a:outerShdw>
        </a:effectLst>
        <a:sp3d prstMaterial="matte">
          <a:bevelT w="127000" h="63500"/>
        </a:sp3d>
      </dgm:spPr>
    </dgm:pt>
    <dgm:pt modelId="{9BE551A9-72F9-4CA0-B1E2-530286C1EA0E}" type="pres">
      <dgm:prSet presAssocID="{7C199E87-6FE7-44FE-BF62-282E50DCC66C}" presName="hierChild5" presStyleCnt="0"/>
      <dgm:spPr>
        <a:ln w="34925">
          <a:noFill/>
        </a:ln>
        <a:effectLst>
          <a:outerShdw blurRad="190500" dist="228600" dir="2700000" algn="ctr">
            <a:srgbClr val="000000">
              <a:alpha val="30000"/>
            </a:srgbClr>
          </a:outerShdw>
        </a:effectLst>
        <a:sp3d prstMaterial="matte">
          <a:bevelT w="127000" h="63500"/>
        </a:sp3d>
      </dgm:spPr>
    </dgm:pt>
    <dgm:pt modelId="{AD109222-3736-46BD-9C43-54395D4CC2F7}" type="pres">
      <dgm:prSet presAssocID="{A5BD5AF1-3860-4535-B468-DC75C105D960}" presName="Name50" presStyleLbl="parChTrans1D2" presStyleIdx="4" presStyleCnt="8"/>
      <dgm:spPr/>
    </dgm:pt>
    <dgm:pt modelId="{A90CB63D-D9C6-49A1-8683-E36203D59571}" type="pres">
      <dgm:prSet presAssocID="{CE6780F3-57FC-42A4-B902-089D624A53B0}" presName="hierRoot2" presStyleCnt="0">
        <dgm:presLayoutVars>
          <dgm:hierBranch val="init"/>
        </dgm:presLayoutVars>
      </dgm:prSet>
      <dgm:spPr>
        <a:ln w="34925">
          <a:noFill/>
        </a:ln>
        <a:effectLst>
          <a:outerShdw blurRad="190500" dist="228600" dir="2700000" algn="ctr">
            <a:srgbClr val="000000">
              <a:alpha val="30000"/>
            </a:srgbClr>
          </a:outerShdw>
        </a:effectLst>
        <a:sp3d prstMaterial="matte">
          <a:bevelT w="127000" h="63500"/>
        </a:sp3d>
      </dgm:spPr>
    </dgm:pt>
    <dgm:pt modelId="{46796230-838A-45F3-A2B8-4A1611B947D9}" type="pres">
      <dgm:prSet presAssocID="{CE6780F3-57FC-42A4-B902-089D624A53B0}" presName="rootComposite" presStyleCnt="0"/>
      <dgm:spPr>
        <a:ln w="34925">
          <a:noFill/>
        </a:ln>
        <a:effectLst>
          <a:outerShdw blurRad="190500" dist="228600" dir="2700000" algn="ctr">
            <a:srgbClr val="000000">
              <a:alpha val="30000"/>
            </a:srgbClr>
          </a:outerShdw>
        </a:effectLst>
        <a:sp3d prstMaterial="matte">
          <a:bevelT w="127000" h="63500"/>
        </a:sp3d>
      </dgm:spPr>
    </dgm:pt>
    <dgm:pt modelId="{A71AC7A8-C894-484B-8711-583C4E1CCE2C}" type="pres">
      <dgm:prSet presAssocID="{CE6780F3-57FC-42A4-B902-089D624A53B0}" presName="rootText" presStyleLbl="node2" presStyleIdx="4" presStyleCnt="8" custAng="10800000" custFlipVert="1" custScaleX="265025" custScaleY="158759" custLinFactX="-98136" custLinFactNeighborX="-100000" custLinFactNeighborY="10802">
        <dgm:presLayoutVars>
          <dgm:chPref val="3"/>
        </dgm:presLayoutVars>
      </dgm:prSet>
      <dgm:spPr/>
    </dgm:pt>
    <dgm:pt modelId="{C3CC434A-BC78-4534-AEAF-F367AED9D7CE}" type="pres">
      <dgm:prSet presAssocID="{CE6780F3-57FC-42A4-B902-089D624A53B0}" presName="rootConnector" presStyleLbl="node2" presStyleIdx="4" presStyleCnt="8"/>
      <dgm:spPr/>
    </dgm:pt>
    <dgm:pt modelId="{4AC0361D-6C54-470E-B909-C3DCB246232F}" type="pres">
      <dgm:prSet presAssocID="{CE6780F3-57FC-42A4-B902-089D624A53B0}" presName="hierChild4" presStyleCnt="0"/>
      <dgm:spPr>
        <a:ln w="34925">
          <a:noFill/>
        </a:ln>
        <a:effectLst>
          <a:outerShdw blurRad="190500" dist="228600" dir="2700000" algn="ctr">
            <a:srgbClr val="000000">
              <a:alpha val="30000"/>
            </a:srgbClr>
          </a:outerShdw>
        </a:effectLst>
        <a:sp3d prstMaterial="matte">
          <a:bevelT w="127000" h="63500"/>
        </a:sp3d>
      </dgm:spPr>
    </dgm:pt>
    <dgm:pt modelId="{C83AF6DC-665A-449D-8F49-85B8EB989C80}" type="pres">
      <dgm:prSet presAssocID="{CE6780F3-57FC-42A4-B902-089D624A53B0}" presName="hierChild5" presStyleCnt="0"/>
      <dgm:spPr>
        <a:ln w="34925">
          <a:noFill/>
        </a:ln>
        <a:effectLst>
          <a:outerShdw blurRad="190500" dist="228600" dir="2700000" algn="ctr">
            <a:srgbClr val="000000">
              <a:alpha val="30000"/>
            </a:srgbClr>
          </a:outerShdw>
        </a:effectLst>
        <a:sp3d prstMaterial="matte">
          <a:bevelT w="127000" h="63500"/>
        </a:sp3d>
      </dgm:spPr>
    </dgm:pt>
    <dgm:pt modelId="{E192A2B9-3602-4271-B1D8-BE497C40A640}" type="pres">
      <dgm:prSet presAssocID="{729E3FBD-E195-46FB-82BF-3D96F1B35FBA}" presName="Name50" presStyleLbl="parChTrans1D2" presStyleIdx="5" presStyleCnt="8"/>
      <dgm:spPr/>
    </dgm:pt>
    <dgm:pt modelId="{0B497FFA-2F6A-44B3-B261-B83F911B3107}" type="pres">
      <dgm:prSet presAssocID="{ACA2B117-DD9A-4C10-BED4-3D86C2775EB0}" presName="hierRoot2" presStyleCnt="0">
        <dgm:presLayoutVars>
          <dgm:hierBranch val="init"/>
        </dgm:presLayoutVars>
      </dgm:prSet>
      <dgm:spPr>
        <a:ln w="34925">
          <a:noFill/>
        </a:ln>
        <a:effectLst>
          <a:outerShdw blurRad="190500" dist="228600" dir="2700000" algn="ctr">
            <a:srgbClr val="000000">
              <a:alpha val="30000"/>
            </a:srgbClr>
          </a:outerShdw>
        </a:effectLst>
        <a:sp3d prstMaterial="matte">
          <a:bevelT w="127000" h="63500"/>
        </a:sp3d>
      </dgm:spPr>
    </dgm:pt>
    <dgm:pt modelId="{4C9F1101-C0CC-4306-A421-5DA184B13438}" type="pres">
      <dgm:prSet presAssocID="{ACA2B117-DD9A-4C10-BED4-3D86C2775EB0}" presName="rootComposite" presStyleCnt="0"/>
      <dgm:spPr>
        <a:ln w="34925">
          <a:noFill/>
        </a:ln>
        <a:effectLst>
          <a:outerShdw blurRad="190500" dist="228600" dir="2700000" algn="ctr">
            <a:srgbClr val="000000">
              <a:alpha val="30000"/>
            </a:srgbClr>
          </a:outerShdw>
        </a:effectLst>
        <a:sp3d prstMaterial="matte">
          <a:bevelT w="127000" h="63500"/>
        </a:sp3d>
      </dgm:spPr>
    </dgm:pt>
    <dgm:pt modelId="{9DD8B686-D632-4A0A-89BB-00BC8E98C2A9}" type="pres">
      <dgm:prSet presAssocID="{ACA2B117-DD9A-4C10-BED4-3D86C2775EB0}" presName="rootText" presStyleLbl="node2" presStyleIdx="5" presStyleCnt="8" custScaleX="270981" custScaleY="156608" custLinFactX="-99090" custLinFactNeighborX="-100000" custLinFactNeighborY="-2727">
        <dgm:presLayoutVars>
          <dgm:chPref val="3"/>
        </dgm:presLayoutVars>
      </dgm:prSet>
      <dgm:spPr/>
    </dgm:pt>
    <dgm:pt modelId="{B04F3D36-290A-47A7-B8AA-09F609117D55}" type="pres">
      <dgm:prSet presAssocID="{ACA2B117-DD9A-4C10-BED4-3D86C2775EB0}" presName="rootConnector" presStyleLbl="node2" presStyleIdx="5" presStyleCnt="8"/>
      <dgm:spPr/>
    </dgm:pt>
    <dgm:pt modelId="{EFF97A75-240A-4BB9-8012-B1203C8EBBA2}" type="pres">
      <dgm:prSet presAssocID="{ACA2B117-DD9A-4C10-BED4-3D86C2775EB0}" presName="hierChild4" presStyleCnt="0"/>
      <dgm:spPr>
        <a:ln w="34925">
          <a:noFill/>
        </a:ln>
        <a:effectLst>
          <a:outerShdw blurRad="190500" dist="228600" dir="2700000" algn="ctr">
            <a:srgbClr val="000000">
              <a:alpha val="30000"/>
            </a:srgbClr>
          </a:outerShdw>
        </a:effectLst>
        <a:sp3d prstMaterial="matte">
          <a:bevelT w="127000" h="63500"/>
        </a:sp3d>
      </dgm:spPr>
    </dgm:pt>
    <dgm:pt modelId="{EB0ADEE8-F41D-4FA3-B657-80B29CD56944}" type="pres">
      <dgm:prSet presAssocID="{ACA2B117-DD9A-4C10-BED4-3D86C2775EB0}" presName="hierChild5" presStyleCnt="0"/>
      <dgm:spPr>
        <a:ln w="34925">
          <a:noFill/>
        </a:ln>
        <a:effectLst>
          <a:outerShdw blurRad="190500" dist="228600" dir="2700000" algn="ctr">
            <a:srgbClr val="000000">
              <a:alpha val="30000"/>
            </a:srgbClr>
          </a:outerShdw>
        </a:effectLst>
        <a:sp3d prstMaterial="matte">
          <a:bevelT w="127000" h="63500"/>
        </a:sp3d>
      </dgm:spPr>
    </dgm:pt>
    <dgm:pt modelId="{AC9D5308-7BED-4E50-83CE-FEF8C1CF422B}" type="pres">
      <dgm:prSet presAssocID="{3B45777C-3B7F-4ED5-94B9-510E4A12B25A}" presName="Name50" presStyleLbl="parChTrans1D2" presStyleIdx="6" presStyleCnt="8"/>
      <dgm:spPr/>
    </dgm:pt>
    <dgm:pt modelId="{70A991E2-F1CD-415F-BF81-3EB1FC327454}" type="pres">
      <dgm:prSet presAssocID="{F419AD12-7D5A-40F1-88A9-BB2DFD77FBDF}" presName="hierRoot2" presStyleCnt="0">
        <dgm:presLayoutVars>
          <dgm:hierBranch val="init"/>
        </dgm:presLayoutVars>
      </dgm:prSet>
      <dgm:spPr>
        <a:ln w="34925">
          <a:noFill/>
        </a:ln>
        <a:effectLst>
          <a:outerShdw blurRad="190500" dist="228600" dir="2700000" algn="ctr">
            <a:srgbClr val="000000">
              <a:alpha val="30000"/>
            </a:srgbClr>
          </a:outerShdw>
        </a:effectLst>
        <a:sp3d prstMaterial="matte">
          <a:bevelT w="127000" h="63500"/>
        </a:sp3d>
      </dgm:spPr>
    </dgm:pt>
    <dgm:pt modelId="{B82A505A-625C-4F85-A729-224629958661}" type="pres">
      <dgm:prSet presAssocID="{F419AD12-7D5A-40F1-88A9-BB2DFD77FBDF}" presName="rootComposite" presStyleCnt="0"/>
      <dgm:spPr>
        <a:ln w="34925">
          <a:noFill/>
        </a:ln>
        <a:effectLst>
          <a:outerShdw blurRad="190500" dist="228600" dir="2700000" algn="ctr">
            <a:srgbClr val="000000">
              <a:alpha val="30000"/>
            </a:srgbClr>
          </a:outerShdw>
        </a:effectLst>
        <a:sp3d prstMaterial="matte">
          <a:bevelT w="127000" h="63500"/>
        </a:sp3d>
      </dgm:spPr>
    </dgm:pt>
    <dgm:pt modelId="{95FAF1E2-0DB0-4D49-849E-BF4EB5A9494A}" type="pres">
      <dgm:prSet presAssocID="{F419AD12-7D5A-40F1-88A9-BB2DFD77FBDF}" presName="rootText" presStyleLbl="node2" presStyleIdx="6" presStyleCnt="8" custScaleX="282073" custScaleY="162326" custLinFactX="-99968" custLinFactNeighborX="-100000" custLinFactNeighborY="-14194">
        <dgm:presLayoutVars>
          <dgm:chPref val="3"/>
        </dgm:presLayoutVars>
      </dgm:prSet>
      <dgm:spPr/>
    </dgm:pt>
    <dgm:pt modelId="{4FBFA98E-86C7-47C7-9AFC-9B2C7DFB9D62}" type="pres">
      <dgm:prSet presAssocID="{F419AD12-7D5A-40F1-88A9-BB2DFD77FBDF}" presName="rootConnector" presStyleLbl="node2" presStyleIdx="6" presStyleCnt="8"/>
      <dgm:spPr/>
    </dgm:pt>
    <dgm:pt modelId="{636A5B44-3DC8-43A4-B27E-DBA92D364980}" type="pres">
      <dgm:prSet presAssocID="{F419AD12-7D5A-40F1-88A9-BB2DFD77FBDF}" presName="hierChild4" presStyleCnt="0"/>
      <dgm:spPr>
        <a:ln w="34925">
          <a:noFill/>
        </a:ln>
        <a:effectLst>
          <a:outerShdw blurRad="190500" dist="228600" dir="2700000" algn="ctr">
            <a:srgbClr val="000000">
              <a:alpha val="30000"/>
            </a:srgbClr>
          </a:outerShdw>
        </a:effectLst>
        <a:sp3d prstMaterial="matte">
          <a:bevelT w="127000" h="63500"/>
        </a:sp3d>
      </dgm:spPr>
    </dgm:pt>
    <dgm:pt modelId="{BCF3B2E8-3B11-4DF6-9F3D-D55A08618FED}" type="pres">
      <dgm:prSet presAssocID="{F419AD12-7D5A-40F1-88A9-BB2DFD77FBDF}" presName="hierChild5" presStyleCnt="0"/>
      <dgm:spPr>
        <a:ln w="34925">
          <a:noFill/>
        </a:ln>
        <a:effectLst>
          <a:outerShdw blurRad="190500" dist="228600" dir="2700000" algn="ctr">
            <a:srgbClr val="000000">
              <a:alpha val="30000"/>
            </a:srgbClr>
          </a:outerShdw>
        </a:effectLst>
        <a:sp3d prstMaterial="matte">
          <a:bevelT w="127000" h="63500"/>
        </a:sp3d>
      </dgm:spPr>
    </dgm:pt>
    <dgm:pt modelId="{432D4F7A-18C7-44E6-B67F-AC759DF0C37D}" type="pres">
      <dgm:prSet presAssocID="{3BF26212-01F9-415A-8D11-E9630ABFDBB2}" presName="Name50" presStyleLbl="parChTrans1D2" presStyleIdx="7" presStyleCnt="8"/>
      <dgm:spPr/>
    </dgm:pt>
    <dgm:pt modelId="{6255DCCB-9A33-4CD0-AE7A-7B4432CD5BC0}" type="pres">
      <dgm:prSet presAssocID="{91D74DB8-0915-40D5-9E06-EBB4E00499B8}" presName="hierRoot2" presStyleCnt="0">
        <dgm:presLayoutVars>
          <dgm:hierBranch val="init"/>
        </dgm:presLayoutVars>
      </dgm:prSet>
      <dgm:spPr>
        <a:ln w="34925">
          <a:noFill/>
        </a:ln>
        <a:effectLst>
          <a:outerShdw blurRad="190500" dist="228600" dir="2700000" algn="ctr">
            <a:srgbClr val="000000">
              <a:alpha val="30000"/>
            </a:srgbClr>
          </a:outerShdw>
        </a:effectLst>
        <a:sp3d prstMaterial="matte">
          <a:bevelT w="127000" h="63500"/>
        </a:sp3d>
      </dgm:spPr>
    </dgm:pt>
    <dgm:pt modelId="{7571158E-B427-4F0E-ABFE-3F8EECB667A0}" type="pres">
      <dgm:prSet presAssocID="{91D74DB8-0915-40D5-9E06-EBB4E00499B8}" presName="rootComposite" presStyleCnt="0"/>
      <dgm:spPr>
        <a:ln w="34925">
          <a:noFill/>
        </a:ln>
        <a:effectLst>
          <a:outerShdw blurRad="190500" dist="228600" dir="2700000" algn="ctr">
            <a:srgbClr val="000000">
              <a:alpha val="30000"/>
            </a:srgbClr>
          </a:outerShdw>
        </a:effectLst>
        <a:sp3d prstMaterial="matte">
          <a:bevelT w="127000" h="63500"/>
        </a:sp3d>
      </dgm:spPr>
    </dgm:pt>
    <dgm:pt modelId="{39E09800-D79D-4115-ADE2-3E2FEEB6F90F}" type="pres">
      <dgm:prSet presAssocID="{91D74DB8-0915-40D5-9E06-EBB4E00499B8}" presName="rootText" presStyleLbl="node2" presStyleIdx="7" presStyleCnt="8" custScaleX="293665" custScaleY="168972" custLinFactX="-100000" custLinFactNeighborX="-109048" custLinFactNeighborY="-18490">
        <dgm:presLayoutVars>
          <dgm:chPref val="3"/>
        </dgm:presLayoutVars>
      </dgm:prSet>
      <dgm:spPr/>
    </dgm:pt>
    <dgm:pt modelId="{2BA017AC-D1A9-4DF7-B773-3A7C6E045AAF}" type="pres">
      <dgm:prSet presAssocID="{91D74DB8-0915-40D5-9E06-EBB4E00499B8}" presName="rootConnector" presStyleLbl="node2" presStyleIdx="7" presStyleCnt="8"/>
      <dgm:spPr/>
    </dgm:pt>
    <dgm:pt modelId="{F55FD33B-0B7A-40E9-A404-4B83A49AF8EB}" type="pres">
      <dgm:prSet presAssocID="{91D74DB8-0915-40D5-9E06-EBB4E00499B8}" presName="hierChild4" presStyleCnt="0"/>
      <dgm:spPr>
        <a:ln w="34925">
          <a:noFill/>
        </a:ln>
        <a:effectLst>
          <a:outerShdw blurRad="190500" dist="228600" dir="2700000" algn="ctr">
            <a:srgbClr val="000000">
              <a:alpha val="30000"/>
            </a:srgbClr>
          </a:outerShdw>
        </a:effectLst>
        <a:sp3d prstMaterial="matte">
          <a:bevelT w="127000" h="63500"/>
        </a:sp3d>
      </dgm:spPr>
    </dgm:pt>
    <dgm:pt modelId="{88AE2430-CFEE-4BFF-B8AB-57910BF13EF2}" type="pres">
      <dgm:prSet presAssocID="{91D74DB8-0915-40D5-9E06-EBB4E00499B8}" presName="hierChild5" presStyleCnt="0"/>
      <dgm:spPr>
        <a:ln w="34925">
          <a:noFill/>
        </a:ln>
        <a:effectLst>
          <a:outerShdw blurRad="190500" dist="228600" dir="2700000" algn="ctr">
            <a:srgbClr val="000000">
              <a:alpha val="30000"/>
            </a:srgbClr>
          </a:outerShdw>
        </a:effectLst>
        <a:sp3d prstMaterial="matte">
          <a:bevelT w="127000" h="63500"/>
        </a:sp3d>
      </dgm:spPr>
    </dgm:pt>
    <dgm:pt modelId="{DD4751BB-A475-4DFE-AB5F-8C28EBB0EB92}" type="pres">
      <dgm:prSet presAssocID="{2C690C49-B077-406A-9857-7B77700F992C}" presName="hierChild3" presStyleCnt="0"/>
      <dgm:spPr>
        <a:ln w="34925">
          <a:noFill/>
        </a:ln>
        <a:effectLst>
          <a:outerShdw blurRad="190500" dist="228600" dir="2700000" algn="ctr">
            <a:srgbClr val="000000">
              <a:alpha val="30000"/>
            </a:srgbClr>
          </a:outerShdw>
        </a:effectLst>
        <a:sp3d prstMaterial="matte">
          <a:bevelT w="127000" h="63500"/>
        </a:sp3d>
      </dgm:spPr>
    </dgm:pt>
  </dgm:ptLst>
  <dgm:cxnLst>
    <dgm:cxn modelId="{1C88C10B-5F51-48B1-B61F-97653DC4C091}" type="presOf" srcId="{1B6B8070-17FF-4A58-83D0-38C1C8430D26}" destId="{A7E8C621-4FB7-4A2F-A0F6-27CE98160894}" srcOrd="1" destOrd="0" presId="urn:microsoft.com/office/officeart/2005/8/layout/orgChart1"/>
    <dgm:cxn modelId="{1CCF240C-A70A-4075-8274-6AAA0E8E2E29}" srcId="{2C690C49-B077-406A-9857-7B77700F992C}" destId="{CE6780F3-57FC-42A4-B902-089D624A53B0}" srcOrd="4" destOrd="0" parTransId="{A5BD5AF1-3860-4535-B468-DC75C105D960}" sibTransId="{618BD1BD-79F8-49F6-842B-F2567956B750}"/>
    <dgm:cxn modelId="{4D9A8F0C-9E5B-4F59-92BE-0176EECE3B54}" type="presOf" srcId="{91D74DB8-0915-40D5-9E06-EBB4E00499B8}" destId="{39E09800-D79D-4115-ADE2-3E2FEEB6F90F}" srcOrd="0" destOrd="0" presId="urn:microsoft.com/office/officeart/2005/8/layout/orgChart1"/>
    <dgm:cxn modelId="{D8A89C0E-2EA5-4D7C-821F-90AA5CF6CD1E}" srcId="{2C690C49-B077-406A-9857-7B77700F992C}" destId="{A7043C16-3AF5-4042-899C-52121E275E1C}" srcOrd="1" destOrd="0" parTransId="{6F3C98BF-ACEB-4413-949B-8197822FBBCC}" sibTransId="{8E57C815-2370-4247-A7BE-C6BE6E7C783F}"/>
    <dgm:cxn modelId="{B3323A10-B948-46EA-AFFD-DDF3BE0BEFD8}" type="presOf" srcId="{91D74DB8-0915-40D5-9E06-EBB4E00499B8}" destId="{2BA017AC-D1A9-4DF7-B773-3A7C6E045AAF}" srcOrd="1" destOrd="0" presId="urn:microsoft.com/office/officeart/2005/8/layout/orgChart1"/>
    <dgm:cxn modelId="{68DF2C12-7242-4CB4-9439-24BD1886DA54}" type="presOf" srcId="{6575D731-14A5-4CA0-9F9D-751BB7A69616}" destId="{B1DB2E8E-B547-453A-8DFF-98B34F1A0E1D}" srcOrd="0" destOrd="0" presId="urn:microsoft.com/office/officeart/2005/8/layout/orgChart1"/>
    <dgm:cxn modelId="{257A4A12-4F54-4C9F-A620-3B1A9D9E157B}" srcId="{2C690C49-B077-406A-9857-7B77700F992C}" destId="{7C199E87-6FE7-44FE-BF62-282E50DCC66C}" srcOrd="3" destOrd="0" parTransId="{F5E590AF-4400-4BFC-BEE7-A4D216E54495}" sibTransId="{784AC344-BA74-4401-8DF5-AB9F5467FD47}"/>
    <dgm:cxn modelId="{F5739A18-C861-48C9-B31E-651D0A2DF5CE}" type="presOf" srcId="{729E3FBD-E195-46FB-82BF-3D96F1B35FBA}" destId="{E192A2B9-3602-4271-B1D8-BE497C40A640}" srcOrd="0" destOrd="0" presId="urn:microsoft.com/office/officeart/2005/8/layout/orgChart1"/>
    <dgm:cxn modelId="{2353021C-A333-4066-A1D6-74E562917DDB}" srcId="{2C690C49-B077-406A-9857-7B77700F992C}" destId="{91D74DB8-0915-40D5-9E06-EBB4E00499B8}" srcOrd="7" destOrd="0" parTransId="{3BF26212-01F9-415A-8D11-E9630ABFDBB2}" sibTransId="{3DF7C11B-5E78-409E-B056-71E3F7E3518C}"/>
    <dgm:cxn modelId="{6768261F-1D77-4E1D-9546-DA58C7F4F218}" srcId="{2C690C49-B077-406A-9857-7B77700F992C}" destId="{1B6B8070-17FF-4A58-83D0-38C1C8430D26}" srcOrd="2" destOrd="0" parTransId="{6575D731-14A5-4CA0-9F9D-751BB7A69616}" sibTransId="{D1256233-6A3C-4078-81D7-884F5E21C487}"/>
    <dgm:cxn modelId="{40DF861F-E4AF-4F66-AFF7-AC29446D6DDD}" srcId="{2C690C49-B077-406A-9857-7B77700F992C}" destId="{ACA2B117-DD9A-4C10-BED4-3D86C2775EB0}" srcOrd="5" destOrd="0" parTransId="{729E3FBD-E195-46FB-82BF-3D96F1B35FBA}" sibTransId="{E756E9DE-187A-4F70-B1A4-7320E409986C}"/>
    <dgm:cxn modelId="{47F18F3D-1607-4117-859A-D2B8F2F58CDF}" type="presOf" srcId="{6F3C98BF-ACEB-4413-949B-8197822FBBCC}" destId="{BD8ED58F-8D5E-458B-9E98-36091449E077}" srcOrd="0" destOrd="0" presId="urn:microsoft.com/office/officeart/2005/8/layout/orgChart1"/>
    <dgm:cxn modelId="{88F1B83F-A702-4D78-BCED-984A7853C011}" type="presOf" srcId="{E0A78EAE-A254-4DA2-88E2-4654FC5A0761}" destId="{B2BE0F70-3D7F-4B02-997C-696AACC5CA6E}" srcOrd="1" destOrd="0" presId="urn:microsoft.com/office/officeart/2005/8/layout/orgChart1"/>
    <dgm:cxn modelId="{EE218B5C-8EED-4C0D-AA17-2A91760CA10F}" type="presOf" srcId="{3BF26212-01F9-415A-8D11-E9630ABFDBB2}" destId="{432D4F7A-18C7-44E6-B67F-AC759DF0C37D}" srcOrd="0" destOrd="0" presId="urn:microsoft.com/office/officeart/2005/8/layout/orgChart1"/>
    <dgm:cxn modelId="{0C355264-DACF-4EAA-8205-B078838DF462}" type="presOf" srcId="{1B6B8070-17FF-4A58-83D0-38C1C8430D26}" destId="{4CD4D02C-42CA-4D8C-A27C-5CECD48190A8}" srcOrd="0" destOrd="0" presId="urn:microsoft.com/office/officeart/2005/8/layout/orgChart1"/>
    <dgm:cxn modelId="{9990546D-2390-4D63-8932-9855C9D86788}" type="presOf" srcId="{2C690C49-B077-406A-9857-7B77700F992C}" destId="{464438D3-1B84-4A91-91E5-9361E873A3E0}" srcOrd="1" destOrd="0" presId="urn:microsoft.com/office/officeart/2005/8/layout/orgChart1"/>
    <dgm:cxn modelId="{0C4FD84F-6C6B-44C5-9B0C-965C6A02F508}" srcId="{2C690C49-B077-406A-9857-7B77700F992C}" destId="{E0A78EAE-A254-4DA2-88E2-4654FC5A0761}" srcOrd="0" destOrd="0" parTransId="{8EAF5EFA-6F9C-4DDD-ACD5-B0C59F334894}" sibTransId="{035AEA33-208D-4CC1-95D9-A2C939EA435C}"/>
    <dgm:cxn modelId="{0F226D51-AC13-49A8-9024-7D159F1A4F88}" type="presOf" srcId="{A7043C16-3AF5-4042-899C-52121E275E1C}" destId="{604053A0-0BC9-42CE-8AA1-DC5A321E2176}" srcOrd="0" destOrd="0" presId="urn:microsoft.com/office/officeart/2005/8/layout/orgChart1"/>
    <dgm:cxn modelId="{138F5372-BC9B-448E-953E-F48EBD31CF75}" srcId="{2C690C49-B077-406A-9857-7B77700F992C}" destId="{F419AD12-7D5A-40F1-88A9-BB2DFD77FBDF}" srcOrd="6" destOrd="0" parTransId="{3B45777C-3B7F-4ED5-94B9-510E4A12B25A}" sibTransId="{74AD41A8-6DCE-4F65-B923-66BFF9D60149}"/>
    <dgm:cxn modelId="{0A142C8C-FA21-49E4-AEB7-639821ED4856}" type="presOf" srcId="{A7043C16-3AF5-4042-899C-52121E275E1C}" destId="{85E1A742-FA11-4D3C-BCC3-52C7971B8F61}" srcOrd="1" destOrd="0" presId="urn:microsoft.com/office/officeart/2005/8/layout/orgChart1"/>
    <dgm:cxn modelId="{0842998F-8AD0-44C1-860C-9BC520C39FF0}" type="presOf" srcId="{FC541838-0954-4410-AB74-F6E7F79EB860}" destId="{9BDA2DF1-F026-43D8-8701-54A50413E832}" srcOrd="0" destOrd="0" presId="urn:microsoft.com/office/officeart/2005/8/layout/orgChart1"/>
    <dgm:cxn modelId="{01576590-C064-4BDB-A2B3-CAC2C2750CFF}" type="presOf" srcId="{F419AD12-7D5A-40F1-88A9-BB2DFD77FBDF}" destId="{95FAF1E2-0DB0-4D49-849E-BF4EB5A9494A}" srcOrd="0" destOrd="0" presId="urn:microsoft.com/office/officeart/2005/8/layout/orgChart1"/>
    <dgm:cxn modelId="{78BC94A6-2639-42B9-8A5E-689130F0BD1D}" type="presOf" srcId="{CE6780F3-57FC-42A4-B902-089D624A53B0}" destId="{A71AC7A8-C894-484B-8711-583C4E1CCE2C}" srcOrd="0" destOrd="0" presId="urn:microsoft.com/office/officeart/2005/8/layout/orgChart1"/>
    <dgm:cxn modelId="{6258B4AB-F207-41E9-A83A-F9CBE65324E3}" type="presOf" srcId="{ACA2B117-DD9A-4C10-BED4-3D86C2775EB0}" destId="{B04F3D36-290A-47A7-B8AA-09F609117D55}" srcOrd="1" destOrd="0" presId="urn:microsoft.com/office/officeart/2005/8/layout/orgChart1"/>
    <dgm:cxn modelId="{B76D7BAC-257B-4571-89EE-5BE13534F1C2}" type="presOf" srcId="{A5BD5AF1-3860-4535-B468-DC75C105D960}" destId="{AD109222-3736-46BD-9C43-54395D4CC2F7}" srcOrd="0" destOrd="0" presId="urn:microsoft.com/office/officeart/2005/8/layout/orgChart1"/>
    <dgm:cxn modelId="{D298ABB4-EEAA-4DEB-BF7D-C6BA6F411040}" type="presOf" srcId="{7C199E87-6FE7-44FE-BF62-282E50DCC66C}" destId="{D819BCA6-1D67-4070-BDB2-56E32094BF64}" srcOrd="0" destOrd="0" presId="urn:microsoft.com/office/officeart/2005/8/layout/orgChart1"/>
    <dgm:cxn modelId="{2167BCB8-9C0F-47E8-9AB1-0893272E272D}" type="presOf" srcId="{E0A78EAE-A254-4DA2-88E2-4654FC5A0761}" destId="{C113A9DB-C0DB-4EC0-9702-5C0419339173}" srcOrd="0" destOrd="0" presId="urn:microsoft.com/office/officeart/2005/8/layout/orgChart1"/>
    <dgm:cxn modelId="{42ADA5C5-3627-4F85-9907-34C62C16C8B5}" type="presOf" srcId="{7C199E87-6FE7-44FE-BF62-282E50DCC66C}" destId="{69BAD7A6-3E87-4AAA-8A89-09C355F8FF18}" srcOrd="1" destOrd="0" presId="urn:microsoft.com/office/officeart/2005/8/layout/orgChart1"/>
    <dgm:cxn modelId="{D43541C8-4873-4C53-9072-E758F156C06F}" srcId="{FC541838-0954-4410-AB74-F6E7F79EB860}" destId="{2C690C49-B077-406A-9857-7B77700F992C}" srcOrd="0" destOrd="0" parTransId="{81C857C9-B6F4-4F2D-AFC9-72ACB8417566}" sibTransId="{069714A7-8326-4009-B707-49B2B0537CB9}"/>
    <dgm:cxn modelId="{0D4E33CF-6DF2-4CA1-A8F1-3B8199EEDA0D}" type="presOf" srcId="{ACA2B117-DD9A-4C10-BED4-3D86C2775EB0}" destId="{9DD8B686-D632-4A0A-89BB-00BC8E98C2A9}" srcOrd="0" destOrd="0" presId="urn:microsoft.com/office/officeart/2005/8/layout/orgChart1"/>
    <dgm:cxn modelId="{13EE97D1-3C05-4C18-A95D-9CD0166580EC}" type="presOf" srcId="{CE6780F3-57FC-42A4-B902-089D624A53B0}" destId="{C3CC434A-BC78-4534-AEAF-F367AED9D7CE}" srcOrd="1" destOrd="0" presId="urn:microsoft.com/office/officeart/2005/8/layout/orgChart1"/>
    <dgm:cxn modelId="{D2196FD5-F9BA-49CA-92E9-9884D928F225}" type="presOf" srcId="{2C690C49-B077-406A-9857-7B77700F992C}" destId="{EF8D2C3B-7FC3-4B34-A0F7-4ABCA2A930AE}" srcOrd="0" destOrd="0" presId="urn:microsoft.com/office/officeart/2005/8/layout/orgChart1"/>
    <dgm:cxn modelId="{E9650ED8-0BFC-4F52-A8B8-533347D80D5F}" type="presOf" srcId="{8EAF5EFA-6F9C-4DDD-ACD5-B0C59F334894}" destId="{297455D3-D00C-456B-8BB7-4896A41A9996}" srcOrd="0" destOrd="0" presId="urn:microsoft.com/office/officeart/2005/8/layout/orgChart1"/>
    <dgm:cxn modelId="{C8A6A3EE-3D35-4502-BFAC-2D7990B30587}" type="presOf" srcId="{3B45777C-3B7F-4ED5-94B9-510E4A12B25A}" destId="{AC9D5308-7BED-4E50-83CE-FEF8C1CF422B}" srcOrd="0" destOrd="0" presId="urn:microsoft.com/office/officeart/2005/8/layout/orgChart1"/>
    <dgm:cxn modelId="{D04C45F2-8AF1-4B53-BA2B-C9A6F958EB53}" type="presOf" srcId="{F419AD12-7D5A-40F1-88A9-BB2DFD77FBDF}" destId="{4FBFA98E-86C7-47C7-9AFC-9B2C7DFB9D62}" srcOrd="1" destOrd="0" presId="urn:microsoft.com/office/officeart/2005/8/layout/orgChart1"/>
    <dgm:cxn modelId="{FFAEC6FB-9D2D-4F11-82A8-6078ED4F4920}" type="presOf" srcId="{F5E590AF-4400-4BFC-BEE7-A4D216E54495}" destId="{E567A31E-79F2-43C7-96D5-AD8170016AE4}" srcOrd="0" destOrd="0" presId="urn:microsoft.com/office/officeart/2005/8/layout/orgChart1"/>
    <dgm:cxn modelId="{7FBFF6E0-7FE6-46F0-8BFD-C8F266E7AEE0}" type="presParOf" srcId="{9BDA2DF1-F026-43D8-8701-54A50413E832}" destId="{F2721B1F-2BB1-4829-8DAB-8A217071EB55}" srcOrd="0" destOrd="0" presId="urn:microsoft.com/office/officeart/2005/8/layout/orgChart1"/>
    <dgm:cxn modelId="{E8320960-9826-47F6-BB44-D8F65B5444C2}" type="presParOf" srcId="{F2721B1F-2BB1-4829-8DAB-8A217071EB55}" destId="{5FD6CDBA-13A8-4F22-AE37-238C3DDAABAD}" srcOrd="0" destOrd="0" presId="urn:microsoft.com/office/officeart/2005/8/layout/orgChart1"/>
    <dgm:cxn modelId="{5B2875D5-71A9-45B8-AF6B-B5522241816E}" type="presParOf" srcId="{5FD6CDBA-13A8-4F22-AE37-238C3DDAABAD}" destId="{EF8D2C3B-7FC3-4B34-A0F7-4ABCA2A930AE}" srcOrd="0" destOrd="0" presId="urn:microsoft.com/office/officeart/2005/8/layout/orgChart1"/>
    <dgm:cxn modelId="{D04A848C-8F02-4F28-86A3-69A197ABA0B9}" type="presParOf" srcId="{5FD6CDBA-13A8-4F22-AE37-238C3DDAABAD}" destId="{464438D3-1B84-4A91-91E5-9361E873A3E0}" srcOrd="1" destOrd="0" presId="urn:microsoft.com/office/officeart/2005/8/layout/orgChart1"/>
    <dgm:cxn modelId="{2E8E246F-ED13-4C2F-A4FA-18E224BDC6CF}" type="presParOf" srcId="{F2721B1F-2BB1-4829-8DAB-8A217071EB55}" destId="{FC26DD5E-7808-442F-B988-601197C76028}" srcOrd="1" destOrd="0" presId="urn:microsoft.com/office/officeart/2005/8/layout/orgChart1"/>
    <dgm:cxn modelId="{85BA26A9-5AD2-4D69-90FF-4FFD734EAD51}" type="presParOf" srcId="{FC26DD5E-7808-442F-B988-601197C76028}" destId="{297455D3-D00C-456B-8BB7-4896A41A9996}" srcOrd="0" destOrd="0" presId="urn:microsoft.com/office/officeart/2005/8/layout/orgChart1"/>
    <dgm:cxn modelId="{A6DBDF1B-6B9E-42CF-BEA0-A09FC3D77B28}" type="presParOf" srcId="{FC26DD5E-7808-442F-B988-601197C76028}" destId="{87FFB50D-5D82-435A-8234-34133361D5EC}" srcOrd="1" destOrd="0" presId="urn:microsoft.com/office/officeart/2005/8/layout/orgChart1"/>
    <dgm:cxn modelId="{EB352FE7-1048-4E4A-9AF5-53D16B7FB747}" type="presParOf" srcId="{87FFB50D-5D82-435A-8234-34133361D5EC}" destId="{24132CAC-0BE6-40C8-838F-BBDDC1C9384D}" srcOrd="0" destOrd="0" presId="urn:microsoft.com/office/officeart/2005/8/layout/orgChart1"/>
    <dgm:cxn modelId="{5F168BF1-7472-4F23-B576-76297CB0ADD3}" type="presParOf" srcId="{24132CAC-0BE6-40C8-838F-BBDDC1C9384D}" destId="{C113A9DB-C0DB-4EC0-9702-5C0419339173}" srcOrd="0" destOrd="0" presId="urn:microsoft.com/office/officeart/2005/8/layout/orgChart1"/>
    <dgm:cxn modelId="{C0A5B017-DFEC-4C25-B30E-871E2E881C9F}" type="presParOf" srcId="{24132CAC-0BE6-40C8-838F-BBDDC1C9384D}" destId="{B2BE0F70-3D7F-4B02-997C-696AACC5CA6E}" srcOrd="1" destOrd="0" presId="urn:microsoft.com/office/officeart/2005/8/layout/orgChart1"/>
    <dgm:cxn modelId="{D087571B-4C83-495F-A7E4-5CAB462C918B}" type="presParOf" srcId="{87FFB50D-5D82-435A-8234-34133361D5EC}" destId="{71DE860A-58F8-404F-8C51-9353C7E49219}" srcOrd="1" destOrd="0" presId="urn:microsoft.com/office/officeart/2005/8/layout/orgChart1"/>
    <dgm:cxn modelId="{74EA7209-5290-4BB2-8905-4CEADD7FD447}" type="presParOf" srcId="{87FFB50D-5D82-435A-8234-34133361D5EC}" destId="{54D474D3-E273-4FA9-A2DF-FF479A2FF0C8}" srcOrd="2" destOrd="0" presId="urn:microsoft.com/office/officeart/2005/8/layout/orgChart1"/>
    <dgm:cxn modelId="{218901B5-898E-4483-A71C-477D6A93911A}" type="presParOf" srcId="{FC26DD5E-7808-442F-B988-601197C76028}" destId="{BD8ED58F-8D5E-458B-9E98-36091449E077}" srcOrd="2" destOrd="0" presId="urn:microsoft.com/office/officeart/2005/8/layout/orgChart1"/>
    <dgm:cxn modelId="{4630C305-2795-47F2-BA3F-6E7B22356718}" type="presParOf" srcId="{FC26DD5E-7808-442F-B988-601197C76028}" destId="{9400D307-7BF6-4BB0-B777-21A01D7C1AE8}" srcOrd="3" destOrd="0" presId="urn:microsoft.com/office/officeart/2005/8/layout/orgChart1"/>
    <dgm:cxn modelId="{5B5453F6-E850-4253-8A87-C8518B90DAFC}" type="presParOf" srcId="{9400D307-7BF6-4BB0-B777-21A01D7C1AE8}" destId="{3E02AEFB-1B66-4CD4-9EF6-087DE575C59D}" srcOrd="0" destOrd="0" presId="urn:microsoft.com/office/officeart/2005/8/layout/orgChart1"/>
    <dgm:cxn modelId="{98DB31E0-9A66-4E12-A774-E3DB863B851C}" type="presParOf" srcId="{3E02AEFB-1B66-4CD4-9EF6-087DE575C59D}" destId="{604053A0-0BC9-42CE-8AA1-DC5A321E2176}" srcOrd="0" destOrd="0" presId="urn:microsoft.com/office/officeart/2005/8/layout/orgChart1"/>
    <dgm:cxn modelId="{3252A496-A67A-4482-ACAF-D337A277849E}" type="presParOf" srcId="{3E02AEFB-1B66-4CD4-9EF6-087DE575C59D}" destId="{85E1A742-FA11-4D3C-BCC3-52C7971B8F61}" srcOrd="1" destOrd="0" presId="urn:microsoft.com/office/officeart/2005/8/layout/orgChart1"/>
    <dgm:cxn modelId="{854EB9CD-5779-4D97-81A2-F43B3A39410E}" type="presParOf" srcId="{9400D307-7BF6-4BB0-B777-21A01D7C1AE8}" destId="{61573F57-EFD8-473F-97C7-73C38DD18761}" srcOrd="1" destOrd="0" presId="urn:microsoft.com/office/officeart/2005/8/layout/orgChart1"/>
    <dgm:cxn modelId="{EC1C5A86-0FF4-4B68-9902-0B24F30B2E92}" type="presParOf" srcId="{9400D307-7BF6-4BB0-B777-21A01D7C1AE8}" destId="{9B39D537-7B80-4C4F-AC37-64772346F05B}" srcOrd="2" destOrd="0" presId="urn:microsoft.com/office/officeart/2005/8/layout/orgChart1"/>
    <dgm:cxn modelId="{BA75948D-BD4A-4359-B7AC-1274FAFD4B0E}" type="presParOf" srcId="{FC26DD5E-7808-442F-B988-601197C76028}" destId="{B1DB2E8E-B547-453A-8DFF-98B34F1A0E1D}" srcOrd="4" destOrd="0" presId="urn:microsoft.com/office/officeart/2005/8/layout/orgChart1"/>
    <dgm:cxn modelId="{8E44525B-2EBB-4A55-834B-113AEB8D65CB}" type="presParOf" srcId="{FC26DD5E-7808-442F-B988-601197C76028}" destId="{F6FB1A53-7CA6-49A9-8B63-BD616C415CA5}" srcOrd="5" destOrd="0" presId="urn:microsoft.com/office/officeart/2005/8/layout/orgChart1"/>
    <dgm:cxn modelId="{962D7111-8283-481E-8B45-C26234A38DDC}" type="presParOf" srcId="{F6FB1A53-7CA6-49A9-8B63-BD616C415CA5}" destId="{C2DEAC00-D538-4D81-BBF9-AAF80D9D1F92}" srcOrd="0" destOrd="0" presId="urn:microsoft.com/office/officeart/2005/8/layout/orgChart1"/>
    <dgm:cxn modelId="{42DB6162-56AA-46A4-B073-6C819D64BBEC}" type="presParOf" srcId="{C2DEAC00-D538-4D81-BBF9-AAF80D9D1F92}" destId="{4CD4D02C-42CA-4D8C-A27C-5CECD48190A8}" srcOrd="0" destOrd="0" presId="urn:microsoft.com/office/officeart/2005/8/layout/orgChart1"/>
    <dgm:cxn modelId="{39ECECD2-346E-49E0-9CBD-8423F2484AB0}" type="presParOf" srcId="{C2DEAC00-D538-4D81-BBF9-AAF80D9D1F92}" destId="{A7E8C621-4FB7-4A2F-A0F6-27CE98160894}" srcOrd="1" destOrd="0" presId="urn:microsoft.com/office/officeart/2005/8/layout/orgChart1"/>
    <dgm:cxn modelId="{C68E6A03-DFBF-4653-AC3E-F2BF47B88B76}" type="presParOf" srcId="{F6FB1A53-7CA6-49A9-8B63-BD616C415CA5}" destId="{E1DD9F69-A3E6-43AF-ACDA-2665376D0046}" srcOrd="1" destOrd="0" presId="urn:microsoft.com/office/officeart/2005/8/layout/orgChart1"/>
    <dgm:cxn modelId="{34D5AF76-1B31-4B14-9653-F87D5844BC1D}" type="presParOf" srcId="{F6FB1A53-7CA6-49A9-8B63-BD616C415CA5}" destId="{C19981F8-8838-44C4-BF5A-A83A21157B99}" srcOrd="2" destOrd="0" presId="urn:microsoft.com/office/officeart/2005/8/layout/orgChart1"/>
    <dgm:cxn modelId="{112597E3-E10A-4036-A293-66F4017EB8A8}" type="presParOf" srcId="{FC26DD5E-7808-442F-B988-601197C76028}" destId="{E567A31E-79F2-43C7-96D5-AD8170016AE4}" srcOrd="6" destOrd="0" presId="urn:microsoft.com/office/officeart/2005/8/layout/orgChart1"/>
    <dgm:cxn modelId="{1E4B0685-6944-4AD5-AA2F-F4BFB983C824}" type="presParOf" srcId="{FC26DD5E-7808-442F-B988-601197C76028}" destId="{19244C12-3BEE-4B50-B893-317D970D8898}" srcOrd="7" destOrd="0" presId="urn:microsoft.com/office/officeart/2005/8/layout/orgChart1"/>
    <dgm:cxn modelId="{3A1F020E-93A7-408C-970D-13B9D7D52825}" type="presParOf" srcId="{19244C12-3BEE-4B50-B893-317D970D8898}" destId="{C6ACAE44-3681-4E8D-B7AA-186D4B0433E4}" srcOrd="0" destOrd="0" presId="urn:microsoft.com/office/officeart/2005/8/layout/orgChart1"/>
    <dgm:cxn modelId="{6E56AE0D-B177-4001-B558-31D97CC64AF7}" type="presParOf" srcId="{C6ACAE44-3681-4E8D-B7AA-186D4B0433E4}" destId="{D819BCA6-1D67-4070-BDB2-56E32094BF64}" srcOrd="0" destOrd="0" presId="urn:microsoft.com/office/officeart/2005/8/layout/orgChart1"/>
    <dgm:cxn modelId="{5AACF6D8-7F31-4AD2-A266-42D0FD06ED66}" type="presParOf" srcId="{C6ACAE44-3681-4E8D-B7AA-186D4B0433E4}" destId="{69BAD7A6-3E87-4AAA-8A89-09C355F8FF18}" srcOrd="1" destOrd="0" presId="urn:microsoft.com/office/officeart/2005/8/layout/orgChart1"/>
    <dgm:cxn modelId="{52401DAA-E2B2-4BD9-B526-747E704DFC46}" type="presParOf" srcId="{19244C12-3BEE-4B50-B893-317D970D8898}" destId="{189B7AEE-A900-432B-86AF-480B4F9BA591}" srcOrd="1" destOrd="0" presId="urn:microsoft.com/office/officeart/2005/8/layout/orgChart1"/>
    <dgm:cxn modelId="{227CFF7F-24C5-4F58-8D79-2793BE43E953}" type="presParOf" srcId="{19244C12-3BEE-4B50-B893-317D970D8898}" destId="{9BE551A9-72F9-4CA0-B1E2-530286C1EA0E}" srcOrd="2" destOrd="0" presId="urn:microsoft.com/office/officeart/2005/8/layout/orgChart1"/>
    <dgm:cxn modelId="{4904C17F-B977-4EE2-8FF8-C177445DD2C7}" type="presParOf" srcId="{FC26DD5E-7808-442F-B988-601197C76028}" destId="{AD109222-3736-46BD-9C43-54395D4CC2F7}" srcOrd="8" destOrd="0" presId="urn:microsoft.com/office/officeart/2005/8/layout/orgChart1"/>
    <dgm:cxn modelId="{A5485483-AE50-4392-86F9-3565CC0295A5}" type="presParOf" srcId="{FC26DD5E-7808-442F-B988-601197C76028}" destId="{A90CB63D-D9C6-49A1-8683-E36203D59571}" srcOrd="9" destOrd="0" presId="urn:microsoft.com/office/officeart/2005/8/layout/orgChart1"/>
    <dgm:cxn modelId="{E7EE3097-E91B-4C32-85B3-8410A200B586}" type="presParOf" srcId="{A90CB63D-D9C6-49A1-8683-E36203D59571}" destId="{46796230-838A-45F3-A2B8-4A1611B947D9}" srcOrd="0" destOrd="0" presId="urn:microsoft.com/office/officeart/2005/8/layout/orgChart1"/>
    <dgm:cxn modelId="{86109793-DA1A-4A47-AF21-9FD951777076}" type="presParOf" srcId="{46796230-838A-45F3-A2B8-4A1611B947D9}" destId="{A71AC7A8-C894-484B-8711-583C4E1CCE2C}" srcOrd="0" destOrd="0" presId="urn:microsoft.com/office/officeart/2005/8/layout/orgChart1"/>
    <dgm:cxn modelId="{EF7E12CB-C7DA-46C7-8032-0E9E53205B7A}" type="presParOf" srcId="{46796230-838A-45F3-A2B8-4A1611B947D9}" destId="{C3CC434A-BC78-4534-AEAF-F367AED9D7CE}" srcOrd="1" destOrd="0" presId="urn:microsoft.com/office/officeart/2005/8/layout/orgChart1"/>
    <dgm:cxn modelId="{827CEFB3-43E5-405D-8D5D-35F026265C5D}" type="presParOf" srcId="{A90CB63D-D9C6-49A1-8683-E36203D59571}" destId="{4AC0361D-6C54-470E-B909-C3DCB246232F}" srcOrd="1" destOrd="0" presId="urn:microsoft.com/office/officeart/2005/8/layout/orgChart1"/>
    <dgm:cxn modelId="{EDAC70AE-1673-4DA1-8072-991E99290140}" type="presParOf" srcId="{A90CB63D-D9C6-49A1-8683-E36203D59571}" destId="{C83AF6DC-665A-449D-8F49-85B8EB989C80}" srcOrd="2" destOrd="0" presId="urn:microsoft.com/office/officeart/2005/8/layout/orgChart1"/>
    <dgm:cxn modelId="{5FCB2E55-453E-4624-858B-36288E310165}" type="presParOf" srcId="{FC26DD5E-7808-442F-B988-601197C76028}" destId="{E192A2B9-3602-4271-B1D8-BE497C40A640}" srcOrd="10" destOrd="0" presId="urn:microsoft.com/office/officeart/2005/8/layout/orgChart1"/>
    <dgm:cxn modelId="{C44B7090-DA55-4840-BCBD-018EBB3B3C8A}" type="presParOf" srcId="{FC26DD5E-7808-442F-B988-601197C76028}" destId="{0B497FFA-2F6A-44B3-B261-B83F911B3107}" srcOrd="11" destOrd="0" presId="urn:microsoft.com/office/officeart/2005/8/layout/orgChart1"/>
    <dgm:cxn modelId="{7C1F7BB9-2B8D-4DB5-9D0D-D5BAB269150F}" type="presParOf" srcId="{0B497FFA-2F6A-44B3-B261-B83F911B3107}" destId="{4C9F1101-C0CC-4306-A421-5DA184B13438}" srcOrd="0" destOrd="0" presId="urn:microsoft.com/office/officeart/2005/8/layout/orgChart1"/>
    <dgm:cxn modelId="{AF2FD1B3-A6BC-4AA4-90AC-BC5CB4F507BF}" type="presParOf" srcId="{4C9F1101-C0CC-4306-A421-5DA184B13438}" destId="{9DD8B686-D632-4A0A-89BB-00BC8E98C2A9}" srcOrd="0" destOrd="0" presId="urn:microsoft.com/office/officeart/2005/8/layout/orgChart1"/>
    <dgm:cxn modelId="{8F88E326-9DAB-47AC-9C37-25241866C1F5}" type="presParOf" srcId="{4C9F1101-C0CC-4306-A421-5DA184B13438}" destId="{B04F3D36-290A-47A7-B8AA-09F609117D55}" srcOrd="1" destOrd="0" presId="urn:microsoft.com/office/officeart/2005/8/layout/orgChart1"/>
    <dgm:cxn modelId="{290AACCF-3626-42DA-BCC1-C964B6865659}" type="presParOf" srcId="{0B497FFA-2F6A-44B3-B261-B83F911B3107}" destId="{EFF97A75-240A-4BB9-8012-B1203C8EBBA2}" srcOrd="1" destOrd="0" presId="urn:microsoft.com/office/officeart/2005/8/layout/orgChart1"/>
    <dgm:cxn modelId="{E6CD1F1B-3DD6-4F53-AA7D-42996562B7FD}" type="presParOf" srcId="{0B497FFA-2F6A-44B3-B261-B83F911B3107}" destId="{EB0ADEE8-F41D-4FA3-B657-80B29CD56944}" srcOrd="2" destOrd="0" presId="urn:microsoft.com/office/officeart/2005/8/layout/orgChart1"/>
    <dgm:cxn modelId="{50F6AD6E-A7B4-4E7E-91D3-0BE2A962E2CF}" type="presParOf" srcId="{FC26DD5E-7808-442F-B988-601197C76028}" destId="{AC9D5308-7BED-4E50-83CE-FEF8C1CF422B}" srcOrd="12" destOrd="0" presId="urn:microsoft.com/office/officeart/2005/8/layout/orgChart1"/>
    <dgm:cxn modelId="{50F1C286-19F4-4C34-9A38-C81ED4960411}" type="presParOf" srcId="{FC26DD5E-7808-442F-B988-601197C76028}" destId="{70A991E2-F1CD-415F-BF81-3EB1FC327454}" srcOrd="13" destOrd="0" presId="urn:microsoft.com/office/officeart/2005/8/layout/orgChart1"/>
    <dgm:cxn modelId="{9E15A4A0-6F1E-4281-900C-59788E4B44D2}" type="presParOf" srcId="{70A991E2-F1CD-415F-BF81-3EB1FC327454}" destId="{B82A505A-625C-4F85-A729-224629958661}" srcOrd="0" destOrd="0" presId="urn:microsoft.com/office/officeart/2005/8/layout/orgChart1"/>
    <dgm:cxn modelId="{C4BAAEE2-BFCC-444F-86F2-8EE8A085C070}" type="presParOf" srcId="{B82A505A-625C-4F85-A729-224629958661}" destId="{95FAF1E2-0DB0-4D49-849E-BF4EB5A9494A}" srcOrd="0" destOrd="0" presId="urn:microsoft.com/office/officeart/2005/8/layout/orgChart1"/>
    <dgm:cxn modelId="{6B24C7CD-79AB-4A0A-9C33-38C017342CC4}" type="presParOf" srcId="{B82A505A-625C-4F85-A729-224629958661}" destId="{4FBFA98E-86C7-47C7-9AFC-9B2C7DFB9D62}" srcOrd="1" destOrd="0" presId="urn:microsoft.com/office/officeart/2005/8/layout/orgChart1"/>
    <dgm:cxn modelId="{EF6C8DA1-462E-469C-BFEA-37B613A40A56}" type="presParOf" srcId="{70A991E2-F1CD-415F-BF81-3EB1FC327454}" destId="{636A5B44-3DC8-43A4-B27E-DBA92D364980}" srcOrd="1" destOrd="0" presId="urn:microsoft.com/office/officeart/2005/8/layout/orgChart1"/>
    <dgm:cxn modelId="{DE727EE9-C2CA-4B84-B83F-6AEDF8C81D0C}" type="presParOf" srcId="{70A991E2-F1CD-415F-BF81-3EB1FC327454}" destId="{BCF3B2E8-3B11-4DF6-9F3D-D55A08618FED}" srcOrd="2" destOrd="0" presId="urn:microsoft.com/office/officeart/2005/8/layout/orgChart1"/>
    <dgm:cxn modelId="{8EF49402-3C8A-4CFE-B368-4E171755DCE4}" type="presParOf" srcId="{FC26DD5E-7808-442F-B988-601197C76028}" destId="{432D4F7A-18C7-44E6-B67F-AC759DF0C37D}" srcOrd="14" destOrd="0" presId="urn:microsoft.com/office/officeart/2005/8/layout/orgChart1"/>
    <dgm:cxn modelId="{83CB5A87-2DAC-44D8-A84D-8C3DCFF7BA6D}" type="presParOf" srcId="{FC26DD5E-7808-442F-B988-601197C76028}" destId="{6255DCCB-9A33-4CD0-AE7A-7B4432CD5BC0}" srcOrd="15" destOrd="0" presId="urn:microsoft.com/office/officeart/2005/8/layout/orgChart1"/>
    <dgm:cxn modelId="{8AF261A7-2D9B-4208-970B-310DB9B7F01E}" type="presParOf" srcId="{6255DCCB-9A33-4CD0-AE7A-7B4432CD5BC0}" destId="{7571158E-B427-4F0E-ABFE-3F8EECB667A0}" srcOrd="0" destOrd="0" presId="urn:microsoft.com/office/officeart/2005/8/layout/orgChart1"/>
    <dgm:cxn modelId="{401AE777-9EA5-410A-986E-0B5D2BD2D9C7}" type="presParOf" srcId="{7571158E-B427-4F0E-ABFE-3F8EECB667A0}" destId="{39E09800-D79D-4115-ADE2-3E2FEEB6F90F}" srcOrd="0" destOrd="0" presId="urn:microsoft.com/office/officeart/2005/8/layout/orgChart1"/>
    <dgm:cxn modelId="{15693786-2F93-458A-A444-B1F031FABA08}" type="presParOf" srcId="{7571158E-B427-4F0E-ABFE-3F8EECB667A0}" destId="{2BA017AC-D1A9-4DF7-B773-3A7C6E045AAF}" srcOrd="1" destOrd="0" presId="urn:microsoft.com/office/officeart/2005/8/layout/orgChart1"/>
    <dgm:cxn modelId="{22BE43E9-8B29-4580-BC20-3550F5AAE1A0}" type="presParOf" srcId="{6255DCCB-9A33-4CD0-AE7A-7B4432CD5BC0}" destId="{F55FD33B-0B7A-40E9-A404-4B83A49AF8EB}" srcOrd="1" destOrd="0" presId="urn:microsoft.com/office/officeart/2005/8/layout/orgChart1"/>
    <dgm:cxn modelId="{6B51D38A-5CA1-417D-9340-EA7E24DD0911}" type="presParOf" srcId="{6255DCCB-9A33-4CD0-AE7A-7B4432CD5BC0}" destId="{88AE2430-CFEE-4BFF-B8AB-57910BF13EF2}" srcOrd="2" destOrd="0" presId="urn:microsoft.com/office/officeart/2005/8/layout/orgChart1"/>
    <dgm:cxn modelId="{9B307BF9-47A7-4897-A0AD-A19EAECFA738}" type="presParOf" srcId="{F2721B1F-2BB1-4829-8DAB-8A217071EB55}" destId="{DD4751BB-A475-4DFE-AB5F-8C28EBB0EB92}" srcOrd="2" destOrd="0" presId="urn:microsoft.com/office/officeart/2005/8/layout/orgChart1"/>
  </dgm:cxnLst>
  <dgm:bg>
    <a:solidFill>
      <a:schemeClr val="bg1"/>
    </a:solidFill>
    <a:effectLst/>
  </dgm:bg>
  <dgm:whole>
    <a:ln>
      <a:noFill/>
    </a:ln>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D4F7A-18C7-44E6-B67F-AC759DF0C37D}">
      <dsp:nvSpPr>
        <dsp:cNvPr id="0" name=""/>
        <dsp:cNvSpPr/>
      </dsp:nvSpPr>
      <dsp:spPr>
        <a:xfrm>
          <a:off x="580361" y="519690"/>
          <a:ext cx="852432" cy="3607447"/>
        </a:xfrm>
        <a:custGeom>
          <a:avLst/>
          <a:gdLst/>
          <a:ahLst/>
          <a:cxnLst/>
          <a:rect l="0" t="0" r="0" b="0"/>
          <a:pathLst>
            <a:path>
              <a:moveTo>
                <a:pt x="0" y="0"/>
              </a:moveTo>
              <a:lnTo>
                <a:pt x="0" y="3607447"/>
              </a:lnTo>
              <a:lnTo>
                <a:pt x="852432" y="3607447"/>
              </a:lnTo>
            </a:path>
          </a:pathLst>
        </a:custGeom>
        <a:noFill/>
        <a:ln w="34925" cap="flat" cmpd="sng" algn="ctr">
          <a:noFill/>
          <a:prstDash val="solid"/>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1">
          <a:scrgbClr r="0" g="0" b="0"/>
        </a:lnRef>
        <a:fillRef idx="0">
          <a:scrgbClr r="0" g="0" b="0"/>
        </a:fillRef>
        <a:effectRef idx="0">
          <a:scrgbClr r="0" g="0" b="0"/>
        </a:effectRef>
        <a:fontRef idx="minor"/>
      </dsp:style>
    </dsp:sp>
    <dsp:sp modelId="{AC9D5308-7BED-4E50-83CE-FEF8C1CF422B}">
      <dsp:nvSpPr>
        <dsp:cNvPr id="0" name=""/>
        <dsp:cNvSpPr/>
      </dsp:nvSpPr>
      <dsp:spPr>
        <a:xfrm>
          <a:off x="580361" y="519690"/>
          <a:ext cx="895436" cy="3125896"/>
        </a:xfrm>
        <a:custGeom>
          <a:avLst/>
          <a:gdLst/>
          <a:ahLst/>
          <a:cxnLst/>
          <a:rect l="0" t="0" r="0" b="0"/>
          <a:pathLst>
            <a:path>
              <a:moveTo>
                <a:pt x="0" y="0"/>
              </a:moveTo>
              <a:lnTo>
                <a:pt x="0" y="3125896"/>
              </a:lnTo>
              <a:lnTo>
                <a:pt x="895436" y="3125896"/>
              </a:lnTo>
            </a:path>
          </a:pathLst>
        </a:custGeom>
        <a:noFill/>
        <a:ln w="34925" cap="flat" cmpd="sng" algn="ctr">
          <a:noFill/>
          <a:prstDash val="solid"/>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1">
          <a:scrgbClr r="0" g="0" b="0"/>
        </a:lnRef>
        <a:fillRef idx="0">
          <a:scrgbClr r="0" g="0" b="0"/>
        </a:fillRef>
        <a:effectRef idx="0">
          <a:scrgbClr r="0" g="0" b="0"/>
        </a:effectRef>
        <a:fontRef idx="minor"/>
      </dsp:style>
    </dsp:sp>
    <dsp:sp modelId="{E192A2B9-3602-4271-B1D8-BE497C40A640}">
      <dsp:nvSpPr>
        <dsp:cNvPr id="0" name=""/>
        <dsp:cNvSpPr/>
      </dsp:nvSpPr>
      <dsp:spPr>
        <a:xfrm>
          <a:off x="580361" y="519690"/>
          <a:ext cx="899594" cy="2675966"/>
        </a:xfrm>
        <a:custGeom>
          <a:avLst/>
          <a:gdLst/>
          <a:ahLst/>
          <a:cxnLst/>
          <a:rect l="0" t="0" r="0" b="0"/>
          <a:pathLst>
            <a:path>
              <a:moveTo>
                <a:pt x="0" y="0"/>
              </a:moveTo>
              <a:lnTo>
                <a:pt x="0" y="2675966"/>
              </a:lnTo>
              <a:lnTo>
                <a:pt x="899594" y="2675966"/>
              </a:lnTo>
            </a:path>
          </a:pathLst>
        </a:custGeom>
        <a:noFill/>
        <a:ln w="34925" cap="flat" cmpd="sng" algn="ctr">
          <a:noFill/>
          <a:prstDash val="solid"/>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1">
          <a:scrgbClr r="0" g="0" b="0"/>
        </a:lnRef>
        <a:fillRef idx="0">
          <a:scrgbClr r="0" g="0" b="0"/>
        </a:fillRef>
        <a:effectRef idx="0">
          <a:scrgbClr r="0" g="0" b="0"/>
        </a:effectRef>
        <a:fontRef idx="minor"/>
      </dsp:style>
    </dsp:sp>
    <dsp:sp modelId="{AD109222-3736-46BD-9C43-54395D4CC2F7}">
      <dsp:nvSpPr>
        <dsp:cNvPr id="0" name=""/>
        <dsp:cNvSpPr/>
      </dsp:nvSpPr>
      <dsp:spPr>
        <a:xfrm>
          <a:off x="580361" y="519690"/>
          <a:ext cx="904112" cy="2235142"/>
        </a:xfrm>
        <a:custGeom>
          <a:avLst/>
          <a:gdLst/>
          <a:ahLst/>
          <a:cxnLst/>
          <a:rect l="0" t="0" r="0" b="0"/>
          <a:pathLst>
            <a:path>
              <a:moveTo>
                <a:pt x="0" y="0"/>
              </a:moveTo>
              <a:lnTo>
                <a:pt x="0" y="2235142"/>
              </a:lnTo>
              <a:lnTo>
                <a:pt x="904112" y="2235142"/>
              </a:lnTo>
            </a:path>
          </a:pathLst>
        </a:custGeom>
        <a:noFill/>
        <a:ln w="34925" cap="flat" cmpd="sng" algn="ctr">
          <a:noFill/>
          <a:prstDash val="solid"/>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1">
          <a:scrgbClr r="0" g="0" b="0"/>
        </a:lnRef>
        <a:fillRef idx="0">
          <a:scrgbClr r="0" g="0" b="0"/>
        </a:fillRef>
        <a:effectRef idx="0">
          <a:scrgbClr r="0" g="0" b="0"/>
        </a:effectRef>
        <a:fontRef idx="minor"/>
      </dsp:style>
    </dsp:sp>
    <dsp:sp modelId="{E567A31E-79F2-43C7-96D5-AD8170016AE4}">
      <dsp:nvSpPr>
        <dsp:cNvPr id="0" name=""/>
        <dsp:cNvSpPr/>
      </dsp:nvSpPr>
      <dsp:spPr>
        <a:xfrm>
          <a:off x="580361" y="519690"/>
          <a:ext cx="877079" cy="1682125"/>
        </a:xfrm>
        <a:custGeom>
          <a:avLst/>
          <a:gdLst/>
          <a:ahLst/>
          <a:cxnLst/>
          <a:rect l="0" t="0" r="0" b="0"/>
          <a:pathLst>
            <a:path>
              <a:moveTo>
                <a:pt x="0" y="0"/>
              </a:moveTo>
              <a:lnTo>
                <a:pt x="0" y="1682125"/>
              </a:lnTo>
              <a:lnTo>
                <a:pt x="877079" y="1682125"/>
              </a:lnTo>
            </a:path>
          </a:pathLst>
        </a:custGeom>
        <a:noFill/>
        <a:ln w="34925" cap="flat" cmpd="sng" algn="ctr">
          <a:noFill/>
          <a:prstDash val="solid"/>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1">
          <a:scrgbClr r="0" g="0" b="0"/>
        </a:lnRef>
        <a:fillRef idx="0">
          <a:scrgbClr r="0" g="0" b="0"/>
        </a:fillRef>
        <a:effectRef idx="0">
          <a:scrgbClr r="0" g="0" b="0"/>
        </a:effectRef>
        <a:fontRef idx="minor"/>
      </dsp:style>
    </dsp:sp>
    <dsp:sp modelId="{B1DB2E8E-B547-453A-8DFF-98B34F1A0E1D}">
      <dsp:nvSpPr>
        <dsp:cNvPr id="0" name=""/>
        <dsp:cNvSpPr/>
      </dsp:nvSpPr>
      <dsp:spPr>
        <a:xfrm>
          <a:off x="580361" y="519690"/>
          <a:ext cx="881668" cy="1175919"/>
        </a:xfrm>
        <a:custGeom>
          <a:avLst/>
          <a:gdLst/>
          <a:ahLst/>
          <a:cxnLst/>
          <a:rect l="0" t="0" r="0" b="0"/>
          <a:pathLst>
            <a:path>
              <a:moveTo>
                <a:pt x="0" y="0"/>
              </a:moveTo>
              <a:lnTo>
                <a:pt x="0" y="1175919"/>
              </a:lnTo>
              <a:lnTo>
                <a:pt x="881668" y="1175919"/>
              </a:lnTo>
            </a:path>
          </a:pathLst>
        </a:custGeom>
        <a:noFill/>
        <a:ln w="34925" cap="flat" cmpd="sng" algn="ctr">
          <a:noFill/>
          <a:prstDash val="solid"/>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1">
          <a:scrgbClr r="0" g="0" b="0"/>
        </a:lnRef>
        <a:fillRef idx="0">
          <a:scrgbClr r="0" g="0" b="0"/>
        </a:fillRef>
        <a:effectRef idx="0">
          <a:scrgbClr r="0" g="0" b="0"/>
        </a:effectRef>
        <a:fontRef idx="minor"/>
      </dsp:style>
    </dsp:sp>
    <dsp:sp modelId="{BD8ED58F-8D5E-458B-9E98-36091449E077}">
      <dsp:nvSpPr>
        <dsp:cNvPr id="0" name=""/>
        <dsp:cNvSpPr/>
      </dsp:nvSpPr>
      <dsp:spPr>
        <a:xfrm>
          <a:off x="580361" y="519690"/>
          <a:ext cx="868904" cy="738077"/>
        </a:xfrm>
        <a:custGeom>
          <a:avLst/>
          <a:gdLst/>
          <a:ahLst/>
          <a:cxnLst/>
          <a:rect l="0" t="0" r="0" b="0"/>
          <a:pathLst>
            <a:path>
              <a:moveTo>
                <a:pt x="0" y="0"/>
              </a:moveTo>
              <a:lnTo>
                <a:pt x="0" y="738077"/>
              </a:lnTo>
              <a:lnTo>
                <a:pt x="868904" y="738077"/>
              </a:lnTo>
            </a:path>
          </a:pathLst>
        </a:custGeom>
        <a:noFill/>
        <a:ln w="34925" cap="flat" cmpd="sng" algn="ctr">
          <a:noFill/>
          <a:prstDash val="solid"/>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1">
          <a:scrgbClr r="0" g="0" b="0"/>
        </a:lnRef>
        <a:fillRef idx="0">
          <a:scrgbClr r="0" g="0" b="0"/>
        </a:fillRef>
        <a:effectRef idx="0">
          <a:scrgbClr r="0" g="0" b="0"/>
        </a:effectRef>
        <a:fontRef idx="minor"/>
      </dsp:style>
    </dsp:sp>
    <dsp:sp modelId="{297455D3-D00C-456B-8BB7-4896A41A9996}">
      <dsp:nvSpPr>
        <dsp:cNvPr id="0" name=""/>
        <dsp:cNvSpPr/>
      </dsp:nvSpPr>
      <dsp:spPr>
        <a:xfrm>
          <a:off x="580361" y="519690"/>
          <a:ext cx="861501" cy="237335"/>
        </a:xfrm>
        <a:custGeom>
          <a:avLst/>
          <a:gdLst/>
          <a:ahLst/>
          <a:cxnLst/>
          <a:rect l="0" t="0" r="0" b="0"/>
          <a:pathLst>
            <a:path>
              <a:moveTo>
                <a:pt x="0" y="0"/>
              </a:moveTo>
              <a:lnTo>
                <a:pt x="0" y="237335"/>
              </a:lnTo>
              <a:lnTo>
                <a:pt x="861501" y="237335"/>
              </a:lnTo>
            </a:path>
          </a:pathLst>
        </a:custGeom>
        <a:noFill/>
        <a:ln w="34925" cap="flat" cmpd="sng" algn="ctr">
          <a:noFill/>
          <a:prstDash val="solid"/>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1">
          <a:scrgbClr r="0" g="0" b="0"/>
        </a:lnRef>
        <a:fillRef idx="0">
          <a:scrgbClr r="0" g="0" b="0"/>
        </a:fillRef>
        <a:effectRef idx="0">
          <a:scrgbClr r="0" g="0" b="0"/>
        </a:effectRef>
        <a:fontRef idx="minor"/>
      </dsp:style>
    </dsp:sp>
    <dsp:sp modelId="{EF8D2C3B-7FC3-4B34-A0F7-4ABCA2A930AE}">
      <dsp:nvSpPr>
        <dsp:cNvPr id="0" name=""/>
        <dsp:cNvSpPr/>
      </dsp:nvSpPr>
      <dsp:spPr>
        <a:xfrm>
          <a:off x="432696" y="43901"/>
          <a:ext cx="1476651" cy="475789"/>
        </a:xfrm>
        <a:prstGeom prst="rect">
          <a:avLst/>
        </a:prstGeom>
        <a:solidFill>
          <a:schemeClr val="accent1">
            <a:hueOff val="0"/>
            <a:satOff val="0"/>
            <a:lumOff val="0"/>
            <a:alphaOff val="0"/>
          </a:schemeClr>
        </a:solidFill>
        <a:ln w="34925">
          <a:noFill/>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Adobe Garamond Pro Bold" panose="02020702060506020403" pitchFamily="18" charset="0"/>
            </a:rPr>
            <a:t>HOME</a:t>
          </a:r>
        </a:p>
      </dsp:txBody>
      <dsp:txXfrm>
        <a:off x="432696" y="43901"/>
        <a:ext cx="1476651" cy="475789"/>
      </dsp:txXfrm>
    </dsp:sp>
    <dsp:sp modelId="{C113A9DB-C0DB-4EC0-9702-5C0419339173}">
      <dsp:nvSpPr>
        <dsp:cNvPr id="0" name=""/>
        <dsp:cNvSpPr/>
      </dsp:nvSpPr>
      <dsp:spPr>
        <a:xfrm>
          <a:off x="1441863" y="570101"/>
          <a:ext cx="1256143" cy="373849"/>
        </a:xfrm>
        <a:prstGeom prst="rect">
          <a:avLst/>
        </a:prstGeom>
        <a:solidFill>
          <a:schemeClr val="accent1">
            <a:hueOff val="0"/>
            <a:satOff val="0"/>
            <a:lumOff val="0"/>
            <a:alphaOff val="0"/>
          </a:schemeClr>
        </a:solidFill>
        <a:ln w="34925">
          <a:noFill/>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Adobe Garamond Pro Bold" panose="02020702060506020403" pitchFamily="18" charset="0"/>
            </a:rPr>
            <a:t>ABOUT</a:t>
          </a:r>
        </a:p>
      </dsp:txBody>
      <dsp:txXfrm>
        <a:off x="1441863" y="570101"/>
        <a:ext cx="1256143" cy="373849"/>
      </dsp:txXfrm>
    </dsp:sp>
    <dsp:sp modelId="{604053A0-0BC9-42CE-8AA1-DC5A321E2176}">
      <dsp:nvSpPr>
        <dsp:cNvPr id="0" name=""/>
        <dsp:cNvSpPr/>
      </dsp:nvSpPr>
      <dsp:spPr>
        <a:xfrm>
          <a:off x="1449265" y="1069275"/>
          <a:ext cx="1307260" cy="376984"/>
        </a:xfrm>
        <a:prstGeom prst="rect">
          <a:avLst/>
        </a:prstGeom>
        <a:solidFill>
          <a:schemeClr val="accent1">
            <a:hueOff val="0"/>
            <a:satOff val="0"/>
            <a:lumOff val="0"/>
            <a:alphaOff val="0"/>
          </a:schemeClr>
        </a:solidFill>
        <a:ln w="34925">
          <a:noFill/>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Adobe Garamond Pro Bold" panose="02020702060506020403" pitchFamily="18" charset="0"/>
            </a:rPr>
            <a:t>DESING </a:t>
          </a:r>
        </a:p>
      </dsp:txBody>
      <dsp:txXfrm>
        <a:off x="1449265" y="1069275"/>
        <a:ext cx="1307260" cy="376984"/>
      </dsp:txXfrm>
    </dsp:sp>
    <dsp:sp modelId="{4CD4D02C-42CA-4D8C-A27C-5CECD48190A8}">
      <dsp:nvSpPr>
        <dsp:cNvPr id="0" name=""/>
        <dsp:cNvSpPr/>
      </dsp:nvSpPr>
      <dsp:spPr>
        <a:xfrm>
          <a:off x="1462029" y="1491667"/>
          <a:ext cx="1309258" cy="407885"/>
        </a:xfrm>
        <a:prstGeom prst="rect">
          <a:avLst/>
        </a:prstGeom>
        <a:solidFill>
          <a:schemeClr val="tx1">
            <a:lumMod val="50000"/>
            <a:lumOff val="50000"/>
          </a:schemeClr>
        </a:solidFill>
        <a:ln w="34925">
          <a:noFill/>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Adobe Garamond Pro Bold" panose="02020702060506020403" pitchFamily="18" charset="0"/>
            </a:rPr>
            <a:t>SERVICES</a:t>
          </a:r>
        </a:p>
      </dsp:txBody>
      <dsp:txXfrm>
        <a:off x="1462029" y="1491667"/>
        <a:ext cx="1309258" cy="407885"/>
      </dsp:txXfrm>
    </dsp:sp>
    <dsp:sp modelId="{D819BCA6-1D67-4070-BDB2-56E32094BF64}">
      <dsp:nvSpPr>
        <dsp:cNvPr id="0" name=""/>
        <dsp:cNvSpPr/>
      </dsp:nvSpPr>
      <dsp:spPr>
        <a:xfrm>
          <a:off x="1457440" y="1997568"/>
          <a:ext cx="1293515" cy="408493"/>
        </a:xfrm>
        <a:prstGeom prst="rect">
          <a:avLst/>
        </a:prstGeom>
        <a:solidFill>
          <a:schemeClr val="accent1">
            <a:hueOff val="0"/>
            <a:satOff val="0"/>
            <a:lumOff val="0"/>
            <a:alphaOff val="0"/>
          </a:schemeClr>
        </a:solidFill>
        <a:ln w="34925">
          <a:noFill/>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Adobe Garamond Pro Bold" panose="02020702060506020403" pitchFamily="18" charset="0"/>
            </a:rPr>
            <a:t>GALLERY</a:t>
          </a:r>
        </a:p>
      </dsp:txBody>
      <dsp:txXfrm>
        <a:off x="1457440" y="1997568"/>
        <a:ext cx="1293515" cy="408493"/>
      </dsp:txXfrm>
    </dsp:sp>
    <dsp:sp modelId="{A71AC7A8-C894-484B-8711-583C4E1CCE2C}">
      <dsp:nvSpPr>
        <dsp:cNvPr id="0" name=""/>
        <dsp:cNvSpPr/>
      </dsp:nvSpPr>
      <dsp:spPr>
        <a:xfrm rot="10800000" flipV="1">
          <a:off x="1484473" y="2566858"/>
          <a:ext cx="1255186" cy="375949"/>
        </a:xfrm>
        <a:prstGeom prst="rect">
          <a:avLst/>
        </a:prstGeom>
        <a:solidFill>
          <a:schemeClr val="accent1">
            <a:hueOff val="0"/>
            <a:satOff val="0"/>
            <a:lumOff val="0"/>
            <a:alphaOff val="0"/>
          </a:schemeClr>
        </a:solidFill>
        <a:ln w="34925">
          <a:noFill/>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Adobe Garamond Pro Bold" panose="02020702060506020403" pitchFamily="18" charset="0"/>
            </a:rPr>
            <a:t>MENU</a:t>
          </a:r>
        </a:p>
      </dsp:txBody>
      <dsp:txXfrm rot="-10800000">
        <a:off x="1484473" y="2566858"/>
        <a:ext cx="1255186" cy="375949"/>
      </dsp:txXfrm>
    </dsp:sp>
    <dsp:sp modelId="{9DD8B686-D632-4A0A-89BB-00BC8E98C2A9}">
      <dsp:nvSpPr>
        <dsp:cNvPr id="0" name=""/>
        <dsp:cNvSpPr/>
      </dsp:nvSpPr>
      <dsp:spPr>
        <a:xfrm>
          <a:off x="1479955" y="3010228"/>
          <a:ext cx="1283394" cy="370856"/>
        </a:xfrm>
        <a:prstGeom prst="rect">
          <a:avLst/>
        </a:prstGeom>
        <a:solidFill>
          <a:schemeClr val="accent1">
            <a:hueOff val="0"/>
            <a:satOff val="0"/>
            <a:lumOff val="0"/>
            <a:alphaOff val="0"/>
          </a:schemeClr>
        </a:solidFill>
        <a:ln w="34925">
          <a:noFill/>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Adobe Garamond Pro Bold" panose="02020702060506020403" pitchFamily="18" charset="0"/>
            </a:rPr>
            <a:t>LOGIN</a:t>
          </a:r>
        </a:p>
      </dsp:txBody>
      <dsp:txXfrm>
        <a:off x="1479955" y="3010228"/>
        <a:ext cx="1283394" cy="370856"/>
      </dsp:txXfrm>
    </dsp:sp>
    <dsp:sp modelId="{95FAF1E2-0DB0-4D49-849E-BF4EB5A9494A}">
      <dsp:nvSpPr>
        <dsp:cNvPr id="0" name=""/>
        <dsp:cNvSpPr/>
      </dsp:nvSpPr>
      <dsp:spPr>
        <a:xfrm>
          <a:off x="1475797" y="3453388"/>
          <a:ext cx="1335927" cy="384396"/>
        </a:xfrm>
        <a:prstGeom prst="rect">
          <a:avLst/>
        </a:prstGeom>
        <a:solidFill>
          <a:schemeClr val="accent1">
            <a:hueOff val="0"/>
            <a:satOff val="0"/>
            <a:lumOff val="0"/>
            <a:alphaOff val="0"/>
          </a:schemeClr>
        </a:solidFill>
        <a:ln w="34925">
          <a:noFill/>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Adobe Garamond Pro Bold" panose="02020702060506020403" pitchFamily="18" charset="0"/>
            </a:rPr>
            <a:t>BLOG</a:t>
          </a:r>
        </a:p>
      </dsp:txBody>
      <dsp:txXfrm>
        <a:off x="1475797" y="3453388"/>
        <a:ext cx="1335927" cy="384396"/>
      </dsp:txXfrm>
    </dsp:sp>
    <dsp:sp modelId="{39E09800-D79D-4115-ADE2-3E2FEEB6F90F}">
      <dsp:nvSpPr>
        <dsp:cNvPr id="0" name=""/>
        <dsp:cNvSpPr/>
      </dsp:nvSpPr>
      <dsp:spPr>
        <a:xfrm>
          <a:off x="1432793" y="3927070"/>
          <a:ext cx="1390828" cy="400134"/>
        </a:xfrm>
        <a:prstGeom prst="rect">
          <a:avLst/>
        </a:prstGeom>
        <a:solidFill>
          <a:schemeClr val="accent1">
            <a:hueOff val="0"/>
            <a:satOff val="0"/>
            <a:lumOff val="0"/>
            <a:alphaOff val="0"/>
          </a:schemeClr>
        </a:solidFill>
        <a:ln w="34925">
          <a:noFill/>
        </a:ln>
        <a:effectLst>
          <a:outerShdw blurRad="190500" dist="228600" dir="2700000" algn="ctr" rotWithShape="0">
            <a:srgbClr val="000000">
              <a:alpha val="30000"/>
            </a:srgbClr>
          </a:outerShdw>
        </a:effectLst>
        <a:scene3d>
          <a:camera prst="obliqueTopRight"/>
          <a:lightRig rig="glow" dir="t">
            <a:rot lat="0" lon="0" rev="4800000"/>
          </a:lightRig>
        </a:scene3d>
        <a:sp3d prstMaterial="matte">
          <a:bevelT w="127000" h="63500"/>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Adobe Garamond Pro Bold" panose="02020702060506020403" pitchFamily="18" charset="0"/>
            </a:rPr>
            <a:t>CONTACT US </a:t>
          </a:r>
        </a:p>
      </dsp:txBody>
      <dsp:txXfrm>
        <a:off x="1432793" y="3927070"/>
        <a:ext cx="1390828" cy="4001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ADA8F-BD1D-484D-B65E-0B76D8645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EssentialReport</Template>
  <TotalTime>3</TotalTime>
  <Pages>19</Pages>
  <Words>351</Words>
  <Characters>2003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the wedding planner  ]</dc:subject>
  <dc:creator>Windows User</dc:creator>
  <cp:lastModifiedBy>a</cp:lastModifiedBy>
  <cp:revision>5</cp:revision>
  <dcterms:created xsi:type="dcterms:W3CDTF">2021-03-16T11:31:00Z</dcterms:created>
  <dcterms:modified xsi:type="dcterms:W3CDTF">2021-03-16T16:19:00Z</dcterms:modified>
</cp:coreProperties>
</file>